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928" w:type="dxa"/>
        <w:jc w:val="center"/>
        <w:tblInd w:w="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98"/>
        <w:gridCol w:w="6"/>
        <w:gridCol w:w="3827"/>
        <w:gridCol w:w="3797"/>
      </w:tblGrid>
      <w:tr w:rsidR="00667753" w:rsidRPr="007F566E" w:rsidTr="00054B7C">
        <w:trPr>
          <w:trHeight w:hRule="exact" w:val="704"/>
          <w:jc w:val="center"/>
        </w:trPr>
        <w:tc>
          <w:tcPr>
            <w:tcW w:w="8928" w:type="dxa"/>
            <w:gridSpan w:val="4"/>
            <w:tcBorders>
              <w:top w:val="single" w:sz="4" w:space="0" w:color="20378C" w:themeColor="accent1"/>
              <w:left w:val="single" w:sz="4" w:space="0" w:color="20378C" w:themeColor="accent1"/>
              <w:bottom w:val="single" w:sz="4" w:space="0" w:color="20378C" w:themeColor="accent1"/>
              <w:right w:val="single" w:sz="4" w:space="0" w:color="20378C" w:themeColor="accent1"/>
            </w:tcBorders>
            <w:shd w:val="clear" w:color="auto" w:fill="5974D9" w:themeFill="accent1" w:themeFillTint="99"/>
            <w:vAlign w:val="center"/>
          </w:tcPr>
          <w:p w:rsidR="00667753" w:rsidRPr="00054B7C" w:rsidRDefault="008D265B" w:rsidP="00054B7C">
            <w:pPr>
              <w:pStyle w:val="Ttulosdelasactasdelareuninydelordendelda"/>
            </w:pPr>
            <w:r w:rsidRPr="00054B7C">
              <w:rPr>
                <w:sz w:val="40"/>
              </w:rPr>
              <w:t>Reunion ministerial</w:t>
            </w:r>
          </w:p>
        </w:tc>
      </w:tr>
      <w:tr w:rsidR="00054B7C" w:rsidRPr="00054B7C" w:rsidTr="00054B7C">
        <w:trPr>
          <w:trHeight w:hRule="exact" w:val="288"/>
          <w:jc w:val="center"/>
        </w:trPr>
        <w:sdt>
          <w:sdtPr>
            <w:rPr>
              <w:noProof/>
              <w:color w:val="FFFFFF" w:themeColor="background1"/>
              <w:sz w:val="22"/>
            </w:rPr>
            <w:id w:val="22626047"/>
            <w:placeholder>
              <w:docPart w:val="44825B0ABD3C4DA48EB51BF4ED81596F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1-08-13T00:00:00Z">
              <w:dateFormat w:val="dd/MM/yyyy"/>
              <w:lid w:val="es-ES_tradnl"/>
              <w:storeMappedDataAs w:val="dateTime"/>
              <w:calendar w:val="gregorian"/>
            </w:date>
          </w:sdtPr>
          <w:sdtEndPr/>
          <w:sdtContent>
            <w:tc>
              <w:tcPr>
                <w:tcW w:w="1304" w:type="dxa"/>
                <w:gridSpan w:val="2"/>
                <w:tcBorders>
                  <w:top w:val="single" w:sz="4" w:space="0" w:color="20378C" w:themeColor="accent1"/>
                  <w:left w:val="single" w:sz="4" w:space="0" w:color="20378C" w:themeColor="accent1"/>
                  <w:bottom w:val="single" w:sz="4" w:space="0" w:color="20378C" w:themeColor="accent1"/>
                  <w:right w:val="single" w:sz="4" w:space="0" w:color="20378C" w:themeColor="accent1"/>
                </w:tcBorders>
                <w:shd w:val="clear" w:color="auto" w:fill="90A2E5" w:themeFill="accent1" w:themeFillTint="66"/>
                <w:tcMar>
                  <w:top w:w="0" w:type="dxa"/>
                  <w:bottom w:w="0" w:type="dxa"/>
                </w:tcMar>
                <w:vAlign w:val="center"/>
              </w:tcPr>
              <w:p w:rsidR="00667753" w:rsidRPr="00054B7C" w:rsidRDefault="00467D14" w:rsidP="00F46F1F">
                <w:pPr>
                  <w:pStyle w:val="Copiadeltextoprincipal"/>
                  <w:rPr>
                    <w:color w:val="FFFFFF" w:themeColor="background1"/>
                    <w:sz w:val="22"/>
                  </w:rPr>
                </w:pPr>
                <w:r w:rsidRPr="00054B7C">
                  <w:rPr>
                    <w:noProof/>
                    <w:color w:val="FFFFFF" w:themeColor="background1"/>
                    <w:sz w:val="22"/>
                    <w:lang w:val="es-ES_tradnl"/>
                  </w:rPr>
                  <w:t>13/08/2011</w:t>
                </w:r>
              </w:p>
            </w:tc>
          </w:sdtContent>
        </w:sdt>
        <w:tc>
          <w:tcPr>
            <w:tcW w:w="3827" w:type="dxa"/>
            <w:tcBorders>
              <w:top w:val="single" w:sz="4" w:space="0" w:color="20378C" w:themeColor="accent1"/>
              <w:left w:val="single" w:sz="4" w:space="0" w:color="20378C" w:themeColor="accent1"/>
              <w:bottom w:val="single" w:sz="4" w:space="0" w:color="20378C" w:themeColor="accent1"/>
              <w:right w:val="single" w:sz="4" w:space="0" w:color="20378C" w:themeColor="accent1"/>
            </w:tcBorders>
            <w:shd w:val="clear" w:color="auto" w:fill="90A2E5" w:themeFill="accent1" w:themeFillTint="66"/>
            <w:tcMar>
              <w:top w:w="0" w:type="dxa"/>
              <w:bottom w:w="0" w:type="dxa"/>
            </w:tcMar>
            <w:vAlign w:val="center"/>
          </w:tcPr>
          <w:p w:rsidR="00667753" w:rsidRPr="00054B7C" w:rsidRDefault="00467D14" w:rsidP="00467D14">
            <w:pPr>
              <w:pStyle w:val="Copiadeltextoprincipal"/>
              <w:rPr>
                <w:color w:val="FFFFFF" w:themeColor="background1"/>
                <w:sz w:val="22"/>
              </w:rPr>
            </w:pPr>
            <w:r w:rsidRPr="00054B7C">
              <w:rPr>
                <w:color w:val="FFFFFF" w:themeColor="background1"/>
                <w:spacing w:val="0"/>
                <w:sz w:val="22"/>
              </w:rPr>
              <w:t>16</w:t>
            </w:r>
            <w:r w:rsidR="008D265B" w:rsidRPr="00054B7C">
              <w:rPr>
                <w:color w:val="FFFFFF" w:themeColor="background1"/>
                <w:spacing w:val="0"/>
                <w:sz w:val="22"/>
              </w:rPr>
              <w:t>:</w:t>
            </w:r>
            <w:r w:rsidRPr="00054B7C">
              <w:rPr>
                <w:color w:val="FFFFFF" w:themeColor="background1"/>
                <w:spacing w:val="0"/>
                <w:sz w:val="22"/>
              </w:rPr>
              <w:t>30</w:t>
            </w:r>
          </w:p>
        </w:tc>
        <w:tc>
          <w:tcPr>
            <w:tcW w:w="3797" w:type="dxa"/>
            <w:tcBorders>
              <w:top w:val="single" w:sz="4" w:space="0" w:color="20378C" w:themeColor="accent1"/>
              <w:left w:val="single" w:sz="4" w:space="0" w:color="20378C" w:themeColor="accent1"/>
              <w:bottom w:val="single" w:sz="4" w:space="0" w:color="20378C" w:themeColor="accent1"/>
              <w:right w:val="single" w:sz="4" w:space="0" w:color="20378C" w:themeColor="accent1"/>
            </w:tcBorders>
            <w:shd w:val="clear" w:color="auto" w:fill="90A2E5" w:themeFill="accent1" w:themeFillTint="66"/>
            <w:tcMar>
              <w:top w:w="0" w:type="dxa"/>
              <w:bottom w:w="0" w:type="dxa"/>
            </w:tcMar>
            <w:vAlign w:val="center"/>
          </w:tcPr>
          <w:p w:rsidR="00667753" w:rsidRPr="00054B7C" w:rsidRDefault="00054B7C" w:rsidP="00054B7C">
            <w:pPr>
              <w:pStyle w:val="Copiadeltextoprincipal"/>
              <w:jc w:val="right"/>
              <w:rPr>
                <w:color w:val="FFFFFF" w:themeColor="background1"/>
                <w:sz w:val="22"/>
              </w:rPr>
            </w:pPr>
            <w:proofErr w:type="spellStart"/>
            <w:r>
              <w:rPr>
                <w:color w:val="FFFFFF" w:themeColor="background1"/>
                <w:spacing w:val="0"/>
                <w:sz w:val="22"/>
              </w:rPr>
              <w:t>Iglesia</w:t>
            </w:r>
            <w:proofErr w:type="spellEnd"/>
            <w:r>
              <w:rPr>
                <w:color w:val="FFFFFF" w:themeColor="background1"/>
                <w:spacing w:val="0"/>
                <w:sz w:val="22"/>
              </w:rPr>
              <w:t>:</w:t>
            </w:r>
            <w:r w:rsidR="00F70649" w:rsidRPr="00054B7C">
              <w:rPr>
                <w:color w:val="FFFFFF" w:themeColor="background1"/>
                <w:spacing w:val="0"/>
                <w:sz w:val="22"/>
              </w:rPr>
              <w:t xml:space="preserve"> Salon Verde</w:t>
            </w:r>
          </w:p>
        </w:tc>
      </w:tr>
      <w:tr w:rsidR="00F70649" w:rsidRPr="007F566E" w:rsidTr="00054B7C">
        <w:trPr>
          <w:trHeight w:hRule="exact" w:val="2321"/>
          <w:jc w:val="center"/>
        </w:trPr>
        <w:tc>
          <w:tcPr>
            <w:tcW w:w="1298" w:type="dxa"/>
            <w:tcBorders>
              <w:top w:val="single" w:sz="4" w:space="0" w:color="20378C" w:themeColor="accent1"/>
              <w:left w:val="single" w:sz="4" w:space="0" w:color="20378C" w:themeColor="accent1"/>
              <w:bottom w:val="single" w:sz="4" w:space="0" w:color="20378C" w:themeColor="accent1"/>
              <w:right w:val="single" w:sz="4" w:space="0" w:color="20378C" w:themeColor="accent1"/>
            </w:tcBorders>
            <w:vAlign w:val="center"/>
          </w:tcPr>
          <w:p w:rsidR="00F70649" w:rsidRPr="007F566E" w:rsidRDefault="00F70649" w:rsidP="002113F6">
            <w:pPr>
              <w:pStyle w:val="Copiadeltextoprincipal"/>
              <w:rPr>
                <w:sz w:val="22"/>
              </w:rPr>
            </w:pPr>
            <w:r w:rsidRPr="007F566E">
              <w:rPr>
                <w:sz w:val="22"/>
                <w:lang w:val="es-ES"/>
              </w:rPr>
              <w:t>Asistentes</w:t>
            </w:r>
          </w:p>
        </w:tc>
        <w:tc>
          <w:tcPr>
            <w:tcW w:w="3833" w:type="dxa"/>
            <w:gridSpan w:val="2"/>
            <w:tcBorders>
              <w:top w:val="single" w:sz="4" w:space="0" w:color="20378C" w:themeColor="accent1"/>
              <w:left w:val="single" w:sz="4" w:space="0" w:color="20378C" w:themeColor="accent1"/>
              <w:bottom w:val="single" w:sz="4" w:space="0" w:color="20378C" w:themeColor="accent1"/>
              <w:right w:val="single" w:sz="4" w:space="0" w:color="20378C" w:themeColor="accent1"/>
            </w:tcBorders>
            <w:vAlign w:val="center"/>
          </w:tcPr>
          <w:p w:rsidR="00F70649" w:rsidRPr="007F566E" w:rsidRDefault="00F70649" w:rsidP="00F46F1F">
            <w:pPr>
              <w:pStyle w:val="Copiadeltextoprincipal"/>
              <w:numPr>
                <w:ilvl w:val="0"/>
                <w:numId w:val="8"/>
              </w:numPr>
              <w:rPr>
                <w:sz w:val="22"/>
                <w:lang w:val="es-AR"/>
              </w:rPr>
            </w:pPr>
            <w:r w:rsidRPr="007F566E">
              <w:rPr>
                <w:sz w:val="22"/>
                <w:lang w:val="es-AR"/>
              </w:rPr>
              <w:t xml:space="preserve">Pr. Manuel </w:t>
            </w:r>
            <w:proofErr w:type="spellStart"/>
            <w:r w:rsidRPr="007F566E">
              <w:rPr>
                <w:sz w:val="22"/>
                <w:lang w:val="es-AR"/>
              </w:rPr>
              <w:t>Fols</w:t>
            </w:r>
            <w:proofErr w:type="spellEnd"/>
          </w:p>
          <w:p w:rsidR="00F70649" w:rsidRPr="007F566E" w:rsidRDefault="00F70649" w:rsidP="00F46F1F">
            <w:pPr>
              <w:pStyle w:val="Copiadeltextoprincipal"/>
              <w:numPr>
                <w:ilvl w:val="0"/>
                <w:numId w:val="8"/>
              </w:numPr>
              <w:rPr>
                <w:sz w:val="22"/>
                <w:lang w:val="es-AR"/>
              </w:rPr>
            </w:pPr>
            <w:r w:rsidRPr="007F566E">
              <w:rPr>
                <w:sz w:val="22"/>
                <w:lang w:val="es-AR"/>
              </w:rPr>
              <w:t xml:space="preserve">Maximiliano </w:t>
            </w:r>
            <w:proofErr w:type="spellStart"/>
            <w:r w:rsidRPr="007F566E">
              <w:rPr>
                <w:sz w:val="22"/>
                <w:lang w:val="es-AR"/>
              </w:rPr>
              <w:t>Olsson</w:t>
            </w:r>
            <w:proofErr w:type="spellEnd"/>
          </w:p>
          <w:p w:rsidR="00F70649" w:rsidRDefault="00F70649" w:rsidP="00F46F1F">
            <w:pPr>
              <w:pStyle w:val="Copiadeltextoprincipal"/>
              <w:numPr>
                <w:ilvl w:val="0"/>
                <w:numId w:val="8"/>
              </w:numPr>
              <w:rPr>
                <w:sz w:val="22"/>
                <w:lang w:val="es-AR"/>
              </w:rPr>
            </w:pPr>
            <w:r w:rsidRPr="007F566E">
              <w:rPr>
                <w:sz w:val="22"/>
                <w:lang w:val="es-AR"/>
              </w:rPr>
              <w:t>Alejandro Ranea</w:t>
            </w:r>
          </w:p>
          <w:p w:rsidR="00F70649" w:rsidRDefault="00F70649" w:rsidP="00F46F1F">
            <w:pPr>
              <w:pStyle w:val="Copiadeltextoprincipal"/>
              <w:numPr>
                <w:ilvl w:val="0"/>
                <w:numId w:val="8"/>
              </w:numPr>
              <w:rPr>
                <w:sz w:val="22"/>
                <w:lang w:val="es-AR"/>
              </w:rPr>
            </w:pPr>
            <w:r w:rsidRPr="007F566E">
              <w:rPr>
                <w:sz w:val="22"/>
                <w:lang w:val="es-AR"/>
              </w:rPr>
              <w:t xml:space="preserve">Adrián </w:t>
            </w:r>
            <w:proofErr w:type="spellStart"/>
            <w:r w:rsidRPr="007F566E">
              <w:rPr>
                <w:sz w:val="22"/>
                <w:lang w:val="es-AR"/>
              </w:rPr>
              <w:t>Fols</w:t>
            </w:r>
            <w:proofErr w:type="spellEnd"/>
          </w:p>
          <w:p w:rsidR="00F70649" w:rsidRDefault="00F70649" w:rsidP="00F46F1F">
            <w:pPr>
              <w:pStyle w:val="Copiadeltextoprincipal"/>
              <w:numPr>
                <w:ilvl w:val="0"/>
                <w:numId w:val="8"/>
              </w:numPr>
              <w:rPr>
                <w:sz w:val="22"/>
                <w:lang w:val="es-AR"/>
              </w:rPr>
            </w:pPr>
            <w:r>
              <w:rPr>
                <w:sz w:val="22"/>
                <w:lang w:val="es-AR"/>
              </w:rPr>
              <w:t>Ricardo Galarza</w:t>
            </w:r>
          </w:p>
          <w:p w:rsidR="00F70649" w:rsidRDefault="00F70649" w:rsidP="00F46F1F">
            <w:pPr>
              <w:pStyle w:val="Copiadeltextoprincipal"/>
              <w:numPr>
                <w:ilvl w:val="0"/>
                <w:numId w:val="8"/>
              </w:numPr>
              <w:rPr>
                <w:sz w:val="22"/>
                <w:lang w:val="es-AR"/>
              </w:rPr>
            </w:pPr>
            <w:r>
              <w:rPr>
                <w:sz w:val="22"/>
                <w:lang w:val="es-AR"/>
              </w:rPr>
              <w:t xml:space="preserve">Gabriel </w:t>
            </w:r>
            <w:proofErr w:type="spellStart"/>
            <w:r>
              <w:rPr>
                <w:sz w:val="22"/>
                <w:lang w:val="es-AR"/>
              </w:rPr>
              <w:t>Rusconi</w:t>
            </w:r>
            <w:proofErr w:type="spellEnd"/>
          </w:p>
          <w:p w:rsidR="00F46F1F" w:rsidRDefault="00F46F1F" w:rsidP="00F46F1F">
            <w:pPr>
              <w:pStyle w:val="Copiadeltextoprincipal"/>
              <w:numPr>
                <w:ilvl w:val="0"/>
                <w:numId w:val="8"/>
              </w:numPr>
              <w:rPr>
                <w:sz w:val="22"/>
                <w:lang w:val="es-AR"/>
              </w:rPr>
            </w:pPr>
            <w:r>
              <w:rPr>
                <w:sz w:val="22"/>
                <w:lang w:val="es-AR"/>
              </w:rPr>
              <w:t xml:space="preserve">Walter </w:t>
            </w:r>
            <w:proofErr w:type="spellStart"/>
            <w:r>
              <w:rPr>
                <w:sz w:val="22"/>
                <w:lang w:val="es-AR"/>
              </w:rPr>
              <w:t>Rovelli</w:t>
            </w:r>
            <w:proofErr w:type="spellEnd"/>
          </w:p>
          <w:p w:rsidR="00467D14" w:rsidRDefault="00467D14" w:rsidP="00F46F1F">
            <w:pPr>
              <w:pStyle w:val="Copiadeltextoprincipal"/>
              <w:numPr>
                <w:ilvl w:val="0"/>
                <w:numId w:val="8"/>
              </w:numPr>
              <w:rPr>
                <w:sz w:val="22"/>
                <w:lang w:val="es-AR"/>
              </w:rPr>
            </w:pPr>
            <w:r>
              <w:rPr>
                <w:sz w:val="22"/>
                <w:lang w:val="es-AR"/>
              </w:rPr>
              <w:t xml:space="preserve">Pablo </w:t>
            </w:r>
            <w:proofErr w:type="spellStart"/>
            <w:r>
              <w:rPr>
                <w:sz w:val="22"/>
                <w:lang w:val="es-AR"/>
              </w:rPr>
              <w:t>Cornide</w:t>
            </w:r>
            <w:proofErr w:type="spellEnd"/>
          </w:p>
          <w:p w:rsidR="00F46F1F" w:rsidRPr="007F566E" w:rsidRDefault="00F46F1F" w:rsidP="00F46F1F">
            <w:pPr>
              <w:pStyle w:val="Copiadeltextoprincipal"/>
              <w:ind w:left="720"/>
              <w:rPr>
                <w:sz w:val="22"/>
                <w:lang w:val="es-AR"/>
              </w:rPr>
            </w:pPr>
          </w:p>
        </w:tc>
        <w:tc>
          <w:tcPr>
            <w:tcW w:w="3797" w:type="dxa"/>
            <w:tcBorders>
              <w:top w:val="single" w:sz="4" w:space="0" w:color="20378C" w:themeColor="accent1"/>
              <w:left w:val="single" w:sz="4" w:space="0" w:color="20378C" w:themeColor="accent1"/>
              <w:bottom w:val="single" w:sz="4" w:space="0" w:color="20378C" w:themeColor="accent1"/>
              <w:right w:val="single" w:sz="4" w:space="0" w:color="20378C" w:themeColor="accent1"/>
            </w:tcBorders>
            <w:vAlign w:val="center"/>
          </w:tcPr>
          <w:p w:rsidR="00F70649" w:rsidRDefault="00F70649" w:rsidP="002113F6">
            <w:pPr>
              <w:pStyle w:val="Copiadeltextoprincipal"/>
              <w:rPr>
                <w:sz w:val="22"/>
                <w:lang w:val="es-AR"/>
              </w:rPr>
            </w:pPr>
            <w:r>
              <w:rPr>
                <w:sz w:val="22"/>
                <w:lang w:val="es-AR"/>
              </w:rPr>
              <w:t>Ausentes:</w:t>
            </w:r>
            <w:r w:rsidR="00911C46">
              <w:rPr>
                <w:sz w:val="22"/>
                <w:lang w:val="es-AR"/>
              </w:rPr>
              <w:t xml:space="preserve"> </w:t>
            </w:r>
          </w:p>
          <w:p w:rsidR="00467D14" w:rsidRPr="007F566E" w:rsidRDefault="00467D14" w:rsidP="00467D14">
            <w:pPr>
              <w:pStyle w:val="Copiadeltextoprincipal"/>
              <w:numPr>
                <w:ilvl w:val="0"/>
                <w:numId w:val="8"/>
              </w:numPr>
              <w:rPr>
                <w:sz w:val="22"/>
                <w:lang w:val="es-AR"/>
              </w:rPr>
            </w:pPr>
            <w:r w:rsidRPr="007F566E">
              <w:rPr>
                <w:sz w:val="22"/>
                <w:lang w:val="es-AR"/>
              </w:rPr>
              <w:t>Hugo Cardozo</w:t>
            </w:r>
          </w:p>
          <w:p w:rsidR="00467D14" w:rsidRDefault="00467D14" w:rsidP="002113F6">
            <w:pPr>
              <w:pStyle w:val="Copiadeltextoprincipal"/>
              <w:rPr>
                <w:sz w:val="22"/>
                <w:lang w:val="es-AR"/>
              </w:rPr>
            </w:pPr>
          </w:p>
          <w:p w:rsidR="00F70649" w:rsidRDefault="00F70649" w:rsidP="002113F6">
            <w:pPr>
              <w:pStyle w:val="Copiadeltextoprincipal"/>
              <w:rPr>
                <w:sz w:val="22"/>
                <w:lang w:val="es-AR"/>
              </w:rPr>
            </w:pPr>
          </w:p>
          <w:p w:rsidR="00F70649" w:rsidRDefault="00F70649" w:rsidP="002113F6">
            <w:pPr>
              <w:pStyle w:val="Copiadeltextoprincipal"/>
              <w:rPr>
                <w:sz w:val="22"/>
                <w:lang w:val="es-AR"/>
              </w:rPr>
            </w:pPr>
          </w:p>
          <w:p w:rsidR="00F70649" w:rsidRDefault="00F70649" w:rsidP="002113F6">
            <w:pPr>
              <w:pStyle w:val="Copiadeltextoprincipal"/>
              <w:rPr>
                <w:sz w:val="22"/>
                <w:lang w:val="es-AR"/>
              </w:rPr>
            </w:pPr>
          </w:p>
          <w:p w:rsidR="00F70649" w:rsidRDefault="00F70649" w:rsidP="002113F6">
            <w:pPr>
              <w:pStyle w:val="Copiadeltextoprincipal"/>
              <w:rPr>
                <w:sz w:val="22"/>
                <w:lang w:val="es-AR"/>
              </w:rPr>
            </w:pPr>
          </w:p>
          <w:p w:rsidR="00F70649" w:rsidRDefault="00F70649" w:rsidP="002113F6">
            <w:pPr>
              <w:pStyle w:val="Copiadeltextoprincipal"/>
              <w:rPr>
                <w:sz w:val="22"/>
                <w:lang w:val="es-AR"/>
              </w:rPr>
            </w:pPr>
          </w:p>
          <w:p w:rsidR="00F70649" w:rsidRPr="007F566E" w:rsidRDefault="00F70649" w:rsidP="002113F6">
            <w:pPr>
              <w:pStyle w:val="Copiadeltextoprincipal"/>
              <w:rPr>
                <w:sz w:val="22"/>
                <w:lang w:val="es-AR"/>
              </w:rPr>
            </w:pPr>
          </w:p>
        </w:tc>
      </w:tr>
      <w:tr w:rsidR="00C04DE5" w:rsidRPr="00002877" w:rsidTr="00054B7C">
        <w:trPr>
          <w:trHeight w:hRule="exact" w:val="841"/>
          <w:jc w:val="center"/>
        </w:trPr>
        <w:tc>
          <w:tcPr>
            <w:tcW w:w="1298" w:type="dxa"/>
            <w:tcBorders>
              <w:top w:val="single" w:sz="4" w:space="0" w:color="20378C" w:themeColor="accent1"/>
              <w:left w:val="single" w:sz="4" w:space="0" w:color="20378C" w:themeColor="accent1"/>
              <w:bottom w:val="single" w:sz="4" w:space="0" w:color="20378C" w:themeColor="accent1"/>
              <w:right w:val="single" w:sz="4" w:space="0" w:color="20378C" w:themeColor="accent1"/>
            </w:tcBorders>
            <w:vAlign w:val="center"/>
          </w:tcPr>
          <w:p w:rsidR="00C04DE5" w:rsidRPr="007F566E" w:rsidRDefault="00C04DE5" w:rsidP="002113F6">
            <w:pPr>
              <w:pStyle w:val="Copiadeltextoprincipal"/>
              <w:rPr>
                <w:sz w:val="22"/>
                <w:lang w:val="es-AR"/>
              </w:rPr>
            </w:pPr>
            <w:r w:rsidRPr="007F566E">
              <w:rPr>
                <w:sz w:val="22"/>
                <w:lang w:val="es-AR"/>
              </w:rPr>
              <w:t>Próxima Reunión</w:t>
            </w:r>
          </w:p>
        </w:tc>
        <w:tc>
          <w:tcPr>
            <w:tcW w:w="7630" w:type="dxa"/>
            <w:gridSpan w:val="3"/>
            <w:tcBorders>
              <w:top w:val="single" w:sz="4" w:space="0" w:color="20378C" w:themeColor="accent1"/>
              <w:left w:val="single" w:sz="4" w:space="0" w:color="20378C" w:themeColor="accent1"/>
              <w:bottom w:val="single" w:sz="4" w:space="0" w:color="20378C" w:themeColor="accent1"/>
              <w:right w:val="single" w:sz="4" w:space="0" w:color="20378C" w:themeColor="accent1"/>
            </w:tcBorders>
            <w:vAlign w:val="center"/>
          </w:tcPr>
          <w:p w:rsidR="00C04DE5" w:rsidRPr="007F566E" w:rsidRDefault="00C04DE5" w:rsidP="00911C46">
            <w:pPr>
              <w:pStyle w:val="Copiadeltextoprincipal"/>
              <w:rPr>
                <w:sz w:val="22"/>
                <w:lang w:val="es-AR"/>
              </w:rPr>
            </w:pPr>
          </w:p>
        </w:tc>
      </w:tr>
      <w:tr w:rsidR="00667753" w:rsidRPr="007F566E" w:rsidTr="00FF7EA9">
        <w:trPr>
          <w:trHeight w:hRule="exact" w:val="434"/>
          <w:jc w:val="center"/>
        </w:trPr>
        <w:tc>
          <w:tcPr>
            <w:tcW w:w="8928" w:type="dxa"/>
            <w:gridSpan w:val="4"/>
            <w:tcBorders>
              <w:top w:val="single" w:sz="4" w:space="0" w:color="20378C" w:themeColor="accent1"/>
              <w:left w:val="single" w:sz="4" w:space="0" w:color="20378C" w:themeColor="accent1"/>
              <w:bottom w:val="single" w:sz="4" w:space="0" w:color="20378C" w:themeColor="accent1"/>
              <w:right w:val="single" w:sz="4" w:space="0" w:color="20378C" w:themeColor="accent1"/>
            </w:tcBorders>
            <w:shd w:val="clear" w:color="auto" w:fill="5974D9" w:themeFill="accent1" w:themeFillTint="99"/>
            <w:vAlign w:val="center"/>
          </w:tcPr>
          <w:p w:rsidR="00667753" w:rsidRPr="007F566E" w:rsidRDefault="00F70649" w:rsidP="008D265B">
            <w:pPr>
              <w:pStyle w:val="Ttulosdelasactasdelareuninydelordendelda"/>
              <w:rPr>
                <w:sz w:val="22"/>
                <w:lang w:val="es-ES"/>
              </w:rPr>
            </w:pPr>
            <w:proofErr w:type="spellStart"/>
            <w:r>
              <w:rPr>
                <w:sz w:val="22"/>
              </w:rPr>
              <w:t>Temario</w:t>
            </w:r>
            <w:proofErr w:type="spellEnd"/>
          </w:p>
        </w:tc>
      </w:tr>
      <w:tr w:rsidR="00667753" w:rsidRPr="00703FDC" w:rsidTr="00703FDC">
        <w:trPr>
          <w:trHeight w:hRule="exact" w:val="4327"/>
          <w:jc w:val="center"/>
        </w:trPr>
        <w:tc>
          <w:tcPr>
            <w:tcW w:w="1298" w:type="dxa"/>
            <w:tcBorders>
              <w:top w:val="single" w:sz="4" w:space="0" w:color="20378C" w:themeColor="accent1"/>
              <w:left w:val="single" w:sz="4" w:space="0" w:color="20378C" w:themeColor="accent1"/>
              <w:bottom w:val="single" w:sz="4" w:space="0" w:color="20378C" w:themeColor="accent1"/>
              <w:right w:val="single" w:sz="4" w:space="0" w:color="20378C" w:themeColor="accent1"/>
            </w:tcBorders>
            <w:vAlign w:val="center"/>
          </w:tcPr>
          <w:p w:rsidR="00667753" w:rsidRPr="007F566E" w:rsidRDefault="00F70649">
            <w:pPr>
              <w:pStyle w:val="Copiadeltextoprincipal"/>
              <w:rPr>
                <w:sz w:val="22"/>
                <w:lang w:val="es-AR"/>
              </w:rPr>
            </w:pPr>
            <w:r>
              <w:rPr>
                <w:sz w:val="22"/>
                <w:lang w:val="es-ES"/>
              </w:rPr>
              <w:t>Programa</w:t>
            </w:r>
          </w:p>
        </w:tc>
        <w:tc>
          <w:tcPr>
            <w:tcW w:w="7630" w:type="dxa"/>
            <w:gridSpan w:val="3"/>
            <w:tcBorders>
              <w:top w:val="single" w:sz="4" w:space="0" w:color="20378C" w:themeColor="accent1"/>
              <w:left w:val="single" w:sz="4" w:space="0" w:color="20378C" w:themeColor="accent1"/>
              <w:bottom w:val="single" w:sz="4" w:space="0" w:color="20378C" w:themeColor="accent1"/>
              <w:right w:val="single" w:sz="4" w:space="0" w:color="20378C" w:themeColor="accent1"/>
            </w:tcBorders>
            <w:vAlign w:val="center"/>
          </w:tcPr>
          <w:p w:rsidR="00667753" w:rsidRDefault="00F70649">
            <w:pPr>
              <w:pStyle w:val="Copiadeltextoprincipal"/>
              <w:rPr>
                <w:sz w:val="22"/>
                <w:lang w:val="es-AR"/>
              </w:rPr>
            </w:pPr>
            <w:r>
              <w:rPr>
                <w:sz w:val="22"/>
                <w:lang w:val="es-AR"/>
              </w:rPr>
              <w:t xml:space="preserve">Se arma el programa para </w:t>
            </w:r>
            <w:r w:rsidR="00F46F1F">
              <w:rPr>
                <w:sz w:val="22"/>
                <w:lang w:val="es-AR"/>
              </w:rPr>
              <w:t>Julio y Agosto</w:t>
            </w:r>
          </w:p>
          <w:p w:rsidR="00F70649" w:rsidRDefault="00F70649">
            <w:pPr>
              <w:pStyle w:val="Copiadeltextoprincipal"/>
              <w:rPr>
                <w:sz w:val="22"/>
                <w:lang w:val="es-AR"/>
              </w:rPr>
            </w:pPr>
          </w:p>
          <w:tbl>
            <w:tblPr>
              <w:tblStyle w:val="Sombreadomedio2-nfasis6"/>
              <w:tblW w:w="0" w:type="auto"/>
              <w:tblLook w:val="04A0" w:firstRow="1" w:lastRow="0" w:firstColumn="1" w:lastColumn="0" w:noHBand="0" w:noVBand="1"/>
            </w:tblPr>
            <w:tblGrid>
              <w:gridCol w:w="1045"/>
              <w:gridCol w:w="1841"/>
              <w:gridCol w:w="1700"/>
              <w:gridCol w:w="2814"/>
            </w:tblGrid>
            <w:tr w:rsidR="00F70649" w:rsidTr="00364E2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1046" w:type="dxa"/>
                </w:tcPr>
                <w:p w:rsidR="00F70649" w:rsidRDefault="00F70649">
                  <w:pPr>
                    <w:pStyle w:val="Copiadeltextoprincipal"/>
                    <w:rPr>
                      <w:sz w:val="22"/>
                      <w:lang w:val="es-AR"/>
                    </w:rPr>
                  </w:pPr>
                  <w:r>
                    <w:rPr>
                      <w:sz w:val="22"/>
                      <w:lang w:val="es-AR"/>
                    </w:rPr>
                    <w:t>Día</w:t>
                  </w:r>
                </w:p>
              </w:tc>
              <w:tc>
                <w:tcPr>
                  <w:tcW w:w="1842" w:type="dxa"/>
                </w:tcPr>
                <w:p w:rsidR="00F70649" w:rsidRDefault="00364E21">
                  <w:pPr>
                    <w:pStyle w:val="Copiadeltextoprincipal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  <w:lang w:val="es-AR"/>
                    </w:rPr>
                  </w:pPr>
                  <w:r>
                    <w:rPr>
                      <w:sz w:val="22"/>
                      <w:lang w:val="es-AR"/>
                    </w:rPr>
                    <w:t>Preside</w:t>
                  </w:r>
                </w:p>
              </w:tc>
              <w:tc>
                <w:tcPr>
                  <w:tcW w:w="1701" w:type="dxa"/>
                </w:tcPr>
                <w:p w:rsidR="00F70649" w:rsidRDefault="00364E21">
                  <w:pPr>
                    <w:pStyle w:val="Copiadeltextoprincipal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  <w:lang w:val="es-AR"/>
                    </w:rPr>
                  </w:pPr>
                  <w:r>
                    <w:rPr>
                      <w:sz w:val="22"/>
                      <w:lang w:val="es-AR"/>
                    </w:rPr>
                    <w:t>Predica</w:t>
                  </w:r>
                </w:p>
              </w:tc>
              <w:tc>
                <w:tcPr>
                  <w:tcW w:w="2817" w:type="dxa"/>
                </w:tcPr>
                <w:p w:rsidR="00F70649" w:rsidRDefault="00364E21">
                  <w:pPr>
                    <w:pStyle w:val="Copiadeltextoprincipal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  <w:lang w:val="es-AR"/>
                    </w:rPr>
                  </w:pPr>
                  <w:r>
                    <w:rPr>
                      <w:sz w:val="22"/>
                      <w:lang w:val="es-AR"/>
                    </w:rPr>
                    <w:t>Notas</w:t>
                  </w:r>
                </w:p>
              </w:tc>
            </w:tr>
            <w:tr w:rsidR="00E30C00" w:rsidTr="00364E2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6" w:type="dxa"/>
                </w:tcPr>
                <w:p w:rsidR="00E30C00" w:rsidRDefault="00E30C00" w:rsidP="00467D14">
                  <w:pPr>
                    <w:pStyle w:val="Copiadeltextoprincipal"/>
                    <w:rPr>
                      <w:sz w:val="22"/>
                      <w:lang w:val="es-AR"/>
                    </w:rPr>
                  </w:pPr>
                  <w:r>
                    <w:rPr>
                      <w:sz w:val="22"/>
                      <w:lang w:val="es-AR"/>
                    </w:rPr>
                    <w:t>21/8</w:t>
                  </w:r>
                </w:p>
              </w:tc>
              <w:tc>
                <w:tcPr>
                  <w:tcW w:w="1842" w:type="dxa"/>
                </w:tcPr>
                <w:p w:rsidR="00E30C00" w:rsidRDefault="00E30C00" w:rsidP="00581286">
                  <w:pPr>
                    <w:pStyle w:val="Copiadeltextoprincipal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2"/>
                      <w:lang w:val="es-AR"/>
                    </w:rPr>
                  </w:pPr>
                  <w:r>
                    <w:rPr>
                      <w:sz w:val="22"/>
                      <w:lang w:val="es-AR"/>
                    </w:rPr>
                    <w:t>Walter</w:t>
                  </w:r>
                </w:p>
              </w:tc>
              <w:tc>
                <w:tcPr>
                  <w:tcW w:w="1701" w:type="dxa"/>
                </w:tcPr>
                <w:p w:rsidR="00E30C00" w:rsidRDefault="00E30C00">
                  <w:pPr>
                    <w:pStyle w:val="Copiadeltextoprincipal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2"/>
                      <w:lang w:val="es-AR"/>
                    </w:rPr>
                  </w:pPr>
                  <w:r>
                    <w:rPr>
                      <w:sz w:val="22"/>
                      <w:lang w:val="es-AR"/>
                    </w:rPr>
                    <w:t xml:space="preserve">M. </w:t>
                  </w:r>
                  <w:proofErr w:type="spellStart"/>
                  <w:r>
                    <w:rPr>
                      <w:sz w:val="22"/>
                      <w:lang w:val="es-AR"/>
                    </w:rPr>
                    <w:t>Fols</w:t>
                  </w:r>
                  <w:proofErr w:type="spellEnd"/>
                </w:p>
              </w:tc>
              <w:tc>
                <w:tcPr>
                  <w:tcW w:w="2817" w:type="dxa"/>
                </w:tcPr>
                <w:p w:rsidR="00E30C00" w:rsidRPr="00F46F1F" w:rsidRDefault="00E30C00">
                  <w:pPr>
                    <w:pStyle w:val="Copiadeltextoprincipal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2"/>
                    </w:rPr>
                  </w:pPr>
                </w:p>
              </w:tc>
            </w:tr>
            <w:tr w:rsidR="00E30C00" w:rsidTr="00364E2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6" w:type="dxa"/>
                </w:tcPr>
                <w:p w:rsidR="00E30C00" w:rsidRDefault="00E30C00" w:rsidP="00635D61">
                  <w:pPr>
                    <w:pStyle w:val="Copiadeltextoprincipal"/>
                    <w:rPr>
                      <w:sz w:val="22"/>
                      <w:lang w:val="es-AR"/>
                    </w:rPr>
                  </w:pPr>
                  <w:r>
                    <w:rPr>
                      <w:sz w:val="22"/>
                      <w:lang w:val="es-AR"/>
                    </w:rPr>
                    <w:t>28/8</w:t>
                  </w:r>
                </w:p>
              </w:tc>
              <w:tc>
                <w:tcPr>
                  <w:tcW w:w="1842" w:type="dxa"/>
                </w:tcPr>
                <w:p w:rsidR="00E30C00" w:rsidRDefault="00E30C00" w:rsidP="00581286">
                  <w:pPr>
                    <w:pStyle w:val="Copiadeltextoprincipal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  <w:lang w:val="es-AR"/>
                    </w:rPr>
                  </w:pPr>
                  <w:r>
                    <w:rPr>
                      <w:sz w:val="22"/>
                      <w:lang w:val="es-AR"/>
                    </w:rPr>
                    <w:t>Gabriel</w:t>
                  </w:r>
                </w:p>
              </w:tc>
              <w:tc>
                <w:tcPr>
                  <w:tcW w:w="1701" w:type="dxa"/>
                </w:tcPr>
                <w:p w:rsidR="00E30C00" w:rsidRDefault="00E30C00">
                  <w:pPr>
                    <w:pStyle w:val="Copiadeltextoprincipal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  <w:lang w:val="es-AR"/>
                    </w:rPr>
                  </w:pPr>
                  <w:proofErr w:type="spellStart"/>
                  <w:r>
                    <w:rPr>
                      <w:sz w:val="22"/>
                      <w:lang w:val="es-AR"/>
                    </w:rPr>
                    <w:t>Adrian</w:t>
                  </w:r>
                  <w:proofErr w:type="spellEnd"/>
                </w:p>
              </w:tc>
              <w:tc>
                <w:tcPr>
                  <w:tcW w:w="2817" w:type="dxa"/>
                </w:tcPr>
                <w:p w:rsidR="00E30C00" w:rsidRDefault="00703FDC">
                  <w:pPr>
                    <w:pStyle w:val="Copiadeltextoprincipal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  <w:lang w:val="es-AR"/>
                    </w:rPr>
                  </w:pPr>
                  <w:r>
                    <w:rPr>
                      <w:sz w:val="22"/>
                      <w:lang w:val="es-AR"/>
                    </w:rPr>
                    <w:t>Ayuno</w:t>
                  </w:r>
                </w:p>
              </w:tc>
            </w:tr>
            <w:tr w:rsidR="00E30C00" w:rsidRPr="00F46F1F" w:rsidTr="00364E2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6" w:type="dxa"/>
                </w:tcPr>
                <w:p w:rsidR="00E30C00" w:rsidRDefault="00E30C00" w:rsidP="00635D61">
                  <w:pPr>
                    <w:pStyle w:val="Copiadeltextoprincipal"/>
                    <w:rPr>
                      <w:sz w:val="22"/>
                      <w:lang w:val="es-AR"/>
                    </w:rPr>
                  </w:pPr>
                  <w:r>
                    <w:rPr>
                      <w:sz w:val="22"/>
                      <w:lang w:val="es-AR"/>
                    </w:rPr>
                    <w:t>4/9</w:t>
                  </w:r>
                </w:p>
              </w:tc>
              <w:tc>
                <w:tcPr>
                  <w:tcW w:w="1842" w:type="dxa"/>
                </w:tcPr>
                <w:p w:rsidR="00E30C00" w:rsidRDefault="00E30C00" w:rsidP="00581286">
                  <w:pPr>
                    <w:pStyle w:val="Copiadeltextoprincipal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2"/>
                      <w:lang w:val="es-AR"/>
                    </w:rPr>
                  </w:pPr>
                  <w:r>
                    <w:rPr>
                      <w:sz w:val="22"/>
                      <w:lang w:val="es-AR"/>
                    </w:rPr>
                    <w:t>Hugo</w:t>
                  </w:r>
                </w:p>
              </w:tc>
              <w:tc>
                <w:tcPr>
                  <w:tcW w:w="1701" w:type="dxa"/>
                </w:tcPr>
                <w:p w:rsidR="00E30C00" w:rsidRDefault="00E30C00">
                  <w:pPr>
                    <w:pStyle w:val="Copiadeltextoprincipal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2"/>
                      <w:lang w:val="es-AR"/>
                    </w:rPr>
                  </w:pPr>
                  <w:r>
                    <w:rPr>
                      <w:sz w:val="22"/>
                      <w:lang w:val="es-AR"/>
                    </w:rPr>
                    <w:t xml:space="preserve">M. </w:t>
                  </w:r>
                  <w:proofErr w:type="spellStart"/>
                  <w:r>
                    <w:rPr>
                      <w:sz w:val="22"/>
                      <w:lang w:val="es-AR"/>
                    </w:rPr>
                    <w:t>Fols</w:t>
                  </w:r>
                  <w:proofErr w:type="spellEnd"/>
                </w:p>
              </w:tc>
              <w:tc>
                <w:tcPr>
                  <w:tcW w:w="2817" w:type="dxa"/>
                </w:tcPr>
                <w:p w:rsidR="00E30C00" w:rsidRDefault="00E30C00">
                  <w:pPr>
                    <w:pStyle w:val="Copiadeltextoprincipal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2"/>
                      <w:lang w:val="es-AR"/>
                    </w:rPr>
                  </w:pPr>
                </w:p>
              </w:tc>
            </w:tr>
            <w:tr w:rsidR="00E30C00" w:rsidRPr="00F46F1F" w:rsidTr="00364E2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6" w:type="dxa"/>
                </w:tcPr>
                <w:p w:rsidR="00E30C00" w:rsidRDefault="00E30C00" w:rsidP="00467D14">
                  <w:pPr>
                    <w:pStyle w:val="Copiadeltextoprincipal"/>
                    <w:rPr>
                      <w:sz w:val="22"/>
                      <w:lang w:val="es-AR"/>
                    </w:rPr>
                  </w:pPr>
                  <w:r>
                    <w:rPr>
                      <w:sz w:val="22"/>
                      <w:lang w:val="es-AR"/>
                    </w:rPr>
                    <w:t>11/9</w:t>
                  </w:r>
                </w:p>
              </w:tc>
              <w:tc>
                <w:tcPr>
                  <w:tcW w:w="1842" w:type="dxa"/>
                </w:tcPr>
                <w:p w:rsidR="00E30C00" w:rsidRDefault="00E30C00" w:rsidP="00581286">
                  <w:pPr>
                    <w:pStyle w:val="Copiadeltextoprincipal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  <w:lang w:val="es-AR"/>
                    </w:rPr>
                  </w:pPr>
                  <w:proofErr w:type="spellStart"/>
                  <w:r>
                    <w:rPr>
                      <w:sz w:val="22"/>
                      <w:lang w:val="es-AR"/>
                    </w:rPr>
                    <w:t>Adrian</w:t>
                  </w:r>
                  <w:proofErr w:type="spellEnd"/>
                </w:p>
              </w:tc>
              <w:tc>
                <w:tcPr>
                  <w:tcW w:w="1701" w:type="dxa"/>
                </w:tcPr>
                <w:p w:rsidR="00E30C00" w:rsidRDefault="00E30C00">
                  <w:pPr>
                    <w:pStyle w:val="Copiadeltextoprincipal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  <w:lang w:val="es-AR"/>
                    </w:rPr>
                  </w:pPr>
                  <w:r>
                    <w:rPr>
                      <w:sz w:val="22"/>
                      <w:lang w:val="es-AR"/>
                    </w:rPr>
                    <w:t>Hugo</w:t>
                  </w:r>
                </w:p>
              </w:tc>
              <w:tc>
                <w:tcPr>
                  <w:tcW w:w="2817" w:type="dxa"/>
                </w:tcPr>
                <w:p w:rsidR="00E30C00" w:rsidRDefault="00E30C00">
                  <w:pPr>
                    <w:pStyle w:val="Copiadeltextoprincipal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  <w:lang w:val="es-AR"/>
                    </w:rPr>
                  </w:pPr>
                </w:p>
              </w:tc>
            </w:tr>
            <w:tr w:rsidR="00E30C00" w:rsidRPr="00F46F1F" w:rsidTr="00364E2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6" w:type="dxa"/>
                </w:tcPr>
                <w:p w:rsidR="00E30C00" w:rsidRDefault="00E30C00" w:rsidP="00364E21">
                  <w:pPr>
                    <w:pStyle w:val="Copiadeltextoprincipal"/>
                    <w:rPr>
                      <w:sz w:val="22"/>
                      <w:lang w:val="es-AR"/>
                    </w:rPr>
                  </w:pPr>
                  <w:r>
                    <w:rPr>
                      <w:sz w:val="22"/>
                      <w:lang w:val="es-AR"/>
                    </w:rPr>
                    <w:t>18/9</w:t>
                  </w:r>
                </w:p>
              </w:tc>
              <w:tc>
                <w:tcPr>
                  <w:tcW w:w="1842" w:type="dxa"/>
                </w:tcPr>
                <w:p w:rsidR="00E30C00" w:rsidRDefault="00E30C00">
                  <w:pPr>
                    <w:pStyle w:val="Copiadeltextoprincipal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2"/>
                      <w:lang w:val="es-AR"/>
                    </w:rPr>
                  </w:pPr>
                  <w:r>
                    <w:rPr>
                      <w:sz w:val="22"/>
                      <w:lang w:val="es-AR"/>
                    </w:rPr>
                    <w:t>Walter</w:t>
                  </w:r>
                </w:p>
              </w:tc>
              <w:tc>
                <w:tcPr>
                  <w:tcW w:w="1701" w:type="dxa"/>
                </w:tcPr>
                <w:p w:rsidR="00E30C00" w:rsidRDefault="00E30C00">
                  <w:pPr>
                    <w:pStyle w:val="Copiadeltextoprincipal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2"/>
                      <w:lang w:val="es-AR"/>
                    </w:rPr>
                  </w:pPr>
                  <w:proofErr w:type="spellStart"/>
                  <w:r>
                    <w:rPr>
                      <w:sz w:val="22"/>
                      <w:lang w:val="es-AR"/>
                    </w:rPr>
                    <w:t>P.Cornide</w:t>
                  </w:r>
                  <w:proofErr w:type="spellEnd"/>
                </w:p>
              </w:tc>
              <w:tc>
                <w:tcPr>
                  <w:tcW w:w="2817" w:type="dxa"/>
                </w:tcPr>
                <w:p w:rsidR="00E30C00" w:rsidRDefault="00E30C00">
                  <w:pPr>
                    <w:pStyle w:val="Copiadeltextoprincipal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2"/>
                      <w:lang w:val="es-AR"/>
                    </w:rPr>
                  </w:pPr>
                </w:p>
              </w:tc>
            </w:tr>
            <w:tr w:rsidR="00E30C00" w:rsidRPr="00F46F1F" w:rsidTr="00364E2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6" w:type="dxa"/>
                </w:tcPr>
                <w:p w:rsidR="00E30C00" w:rsidRDefault="00E30C00">
                  <w:pPr>
                    <w:pStyle w:val="Copiadeltextoprincipal"/>
                    <w:rPr>
                      <w:sz w:val="22"/>
                      <w:lang w:val="es-AR"/>
                    </w:rPr>
                  </w:pPr>
                  <w:r>
                    <w:rPr>
                      <w:sz w:val="22"/>
                      <w:lang w:val="es-AR"/>
                    </w:rPr>
                    <w:t>25/9</w:t>
                  </w:r>
                </w:p>
              </w:tc>
              <w:tc>
                <w:tcPr>
                  <w:tcW w:w="1842" w:type="dxa"/>
                </w:tcPr>
                <w:p w:rsidR="00E30C00" w:rsidRDefault="00E30C00">
                  <w:pPr>
                    <w:pStyle w:val="Copiadeltextoprincipal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  <w:lang w:val="es-AR"/>
                    </w:rPr>
                  </w:pPr>
                  <w:r>
                    <w:rPr>
                      <w:sz w:val="22"/>
                      <w:lang w:val="es-AR"/>
                    </w:rPr>
                    <w:t>Gabriel</w:t>
                  </w:r>
                </w:p>
              </w:tc>
              <w:tc>
                <w:tcPr>
                  <w:tcW w:w="1701" w:type="dxa"/>
                </w:tcPr>
                <w:p w:rsidR="00E30C00" w:rsidRDefault="00E30C00">
                  <w:pPr>
                    <w:pStyle w:val="Copiadeltextoprincipal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  <w:lang w:val="es-AR"/>
                    </w:rPr>
                  </w:pPr>
                  <w:r>
                    <w:rPr>
                      <w:sz w:val="22"/>
                      <w:lang w:val="es-AR"/>
                    </w:rPr>
                    <w:t>Maxi</w:t>
                  </w:r>
                </w:p>
              </w:tc>
              <w:tc>
                <w:tcPr>
                  <w:tcW w:w="2817" w:type="dxa"/>
                </w:tcPr>
                <w:p w:rsidR="00E30C00" w:rsidRDefault="00E30C00">
                  <w:pPr>
                    <w:pStyle w:val="Copiadeltextoprincipal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  <w:lang w:val="es-AR"/>
                    </w:rPr>
                  </w:pPr>
                </w:p>
              </w:tc>
            </w:tr>
          </w:tbl>
          <w:p w:rsidR="00F70649" w:rsidRDefault="00F70649">
            <w:pPr>
              <w:pStyle w:val="Copiadeltextoprincipal"/>
              <w:rPr>
                <w:sz w:val="22"/>
                <w:lang w:val="es-AR"/>
              </w:rPr>
            </w:pPr>
          </w:p>
          <w:p w:rsidR="00703FDC" w:rsidRDefault="00703FDC">
            <w:pPr>
              <w:pStyle w:val="Copiadeltextoprincipal"/>
              <w:rPr>
                <w:sz w:val="22"/>
                <w:lang w:val="es-AR"/>
              </w:rPr>
            </w:pPr>
            <w:r>
              <w:rPr>
                <w:sz w:val="22"/>
                <w:lang w:val="es-AR"/>
              </w:rPr>
              <w:t>Otras fechas:</w:t>
            </w:r>
          </w:p>
          <w:p w:rsidR="00703FDC" w:rsidRDefault="00703FDC" w:rsidP="00703FDC">
            <w:pPr>
              <w:pStyle w:val="Copiadeltextoprincipal"/>
              <w:numPr>
                <w:ilvl w:val="0"/>
                <w:numId w:val="8"/>
              </w:numPr>
              <w:rPr>
                <w:sz w:val="22"/>
                <w:lang w:val="es-AR"/>
              </w:rPr>
            </w:pPr>
            <w:r>
              <w:rPr>
                <w:sz w:val="22"/>
                <w:lang w:val="es-AR"/>
              </w:rPr>
              <w:t>20/8 Ensenada: Rn. Aniversario</w:t>
            </w:r>
          </w:p>
          <w:p w:rsidR="00703FDC" w:rsidRDefault="00703FDC" w:rsidP="00703FDC">
            <w:pPr>
              <w:pStyle w:val="Copiadeltextoprincipal"/>
              <w:numPr>
                <w:ilvl w:val="0"/>
                <w:numId w:val="8"/>
              </w:numPr>
              <w:rPr>
                <w:sz w:val="22"/>
                <w:lang w:val="es-AR"/>
              </w:rPr>
            </w:pPr>
            <w:r>
              <w:rPr>
                <w:sz w:val="22"/>
                <w:lang w:val="es-AR"/>
              </w:rPr>
              <w:t xml:space="preserve">27/8 </w:t>
            </w:r>
            <w:proofErr w:type="spellStart"/>
            <w:r>
              <w:rPr>
                <w:sz w:val="22"/>
                <w:lang w:val="es-AR"/>
              </w:rPr>
              <w:t>Platanos</w:t>
            </w:r>
            <w:proofErr w:type="spellEnd"/>
            <w:r>
              <w:rPr>
                <w:sz w:val="22"/>
                <w:lang w:val="es-AR"/>
              </w:rPr>
              <w:t>: Rn. De “Doncellas”</w:t>
            </w:r>
          </w:p>
          <w:p w:rsidR="00703FDC" w:rsidRDefault="00703FDC" w:rsidP="00703FDC">
            <w:pPr>
              <w:pStyle w:val="Copiadeltextoprincipal"/>
              <w:numPr>
                <w:ilvl w:val="0"/>
                <w:numId w:val="8"/>
              </w:numPr>
              <w:rPr>
                <w:sz w:val="22"/>
                <w:lang w:val="es-AR"/>
              </w:rPr>
            </w:pPr>
            <w:r>
              <w:rPr>
                <w:sz w:val="22"/>
                <w:lang w:val="es-AR"/>
              </w:rPr>
              <w:t xml:space="preserve">2-4/9 Retiro de </w:t>
            </w:r>
            <w:proofErr w:type="spellStart"/>
            <w:r>
              <w:rPr>
                <w:sz w:val="22"/>
                <w:lang w:val="es-AR"/>
              </w:rPr>
              <w:t>variones</w:t>
            </w:r>
            <w:proofErr w:type="spellEnd"/>
            <w:r>
              <w:rPr>
                <w:sz w:val="22"/>
                <w:lang w:val="es-AR"/>
              </w:rPr>
              <w:t>: El Nazareno – Pilar</w:t>
            </w:r>
          </w:p>
          <w:p w:rsidR="00703FDC" w:rsidRDefault="00703FDC" w:rsidP="00703FDC">
            <w:pPr>
              <w:pStyle w:val="Copiadeltextoprincipal"/>
              <w:numPr>
                <w:ilvl w:val="0"/>
                <w:numId w:val="8"/>
              </w:numPr>
              <w:rPr>
                <w:sz w:val="22"/>
                <w:lang w:val="es-AR"/>
              </w:rPr>
            </w:pPr>
            <w:r>
              <w:rPr>
                <w:sz w:val="22"/>
                <w:lang w:val="es-AR"/>
              </w:rPr>
              <w:t xml:space="preserve">10/9 </w:t>
            </w:r>
            <w:proofErr w:type="spellStart"/>
            <w:r>
              <w:rPr>
                <w:sz w:val="22"/>
                <w:lang w:val="es-AR"/>
              </w:rPr>
              <w:t>Platanos</w:t>
            </w:r>
            <w:proofErr w:type="spellEnd"/>
            <w:r>
              <w:rPr>
                <w:sz w:val="22"/>
                <w:lang w:val="es-AR"/>
              </w:rPr>
              <w:t xml:space="preserve">: </w:t>
            </w:r>
            <w:proofErr w:type="spellStart"/>
            <w:r>
              <w:rPr>
                <w:sz w:val="22"/>
                <w:lang w:val="es-AR"/>
              </w:rPr>
              <w:t>Dia</w:t>
            </w:r>
            <w:proofErr w:type="spellEnd"/>
            <w:r>
              <w:rPr>
                <w:sz w:val="22"/>
                <w:lang w:val="es-AR"/>
              </w:rPr>
              <w:t xml:space="preserve"> </w:t>
            </w:r>
            <w:proofErr w:type="spellStart"/>
            <w:r>
              <w:rPr>
                <w:sz w:val="22"/>
                <w:lang w:val="es-AR"/>
              </w:rPr>
              <w:t>nac</w:t>
            </w:r>
            <w:proofErr w:type="spellEnd"/>
            <w:r>
              <w:rPr>
                <w:sz w:val="22"/>
                <w:lang w:val="es-AR"/>
              </w:rPr>
              <w:t>. “</w:t>
            </w:r>
            <w:proofErr w:type="spellStart"/>
            <w:r>
              <w:rPr>
                <w:sz w:val="22"/>
                <w:lang w:val="es-AR"/>
              </w:rPr>
              <w:t>Dorcas</w:t>
            </w:r>
            <w:proofErr w:type="spellEnd"/>
            <w:r>
              <w:rPr>
                <w:sz w:val="22"/>
                <w:lang w:val="es-AR"/>
              </w:rPr>
              <w:t>”</w:t>
            </w:r>
          </w:p>
          <w:p w:rsidR="00703FDC" w:rsidRDefault="00703FDC" w:rsidP="00703FDC">
            <w:pPr>
              <w:pStyle w:val="Copiadeltextoprincipal"/>
              <w:ind w:left="720"/>
              <w:rPr>
                <w:sz w:val="22"/>
                <w:lang w:val="es-AR"/>
              </w:rPr>
            </w:pPr>
          </w:p>
          <w:p w:rsidR="00703FDC" w:rsidRDefault="00703FDC">
            <w:pPr>
              <w:pStyle w:val="Copiadeltextoprincipal"/>
              <w:rPr>
                <w:sz w:val="22"/>
                <w:lang w:val="es-AR"/>
              </w:rPr>
            </w:pPr>
          </w:p>
          <w:p w:rsidR="00703FDC" w:rsidRPr="007F566E" w:rsidRDefault="00703FDC">
            <w:pPr>
              <w:pStyle w:val="Copiadeltextoprincipal"/>
              <w:rPr>
                <w:sz w:val="22"/>
                <w:lang w:val="es-AR"/>
              </w:rPr>
            </w:pPr>
          </w:p>
        </w:tc>
      </w:tr>
      <w:tr w:rsidR="00667753" w:rsidRPr="00467D14" w:rsidTr="00054B7C">
        <w:trPr>
          <w:trHeight w:hRule="exact" w:val="1411"/>
          <w:jc w:val="center"/>
        </w:trPr>
        <w:tc>
          <w:tcPr>
            <w:tcW w:w="1298" w:type="dxa"/>
            <w:tcBorders>
              <w:top w:val="single" w:sz="4" w:space="0" w:color="20378C" w:themeColor="accent1"/>
              <w:left w:val="single" w:sz="4" w:space="0" w:color="20378C" w:themeColor="accent1"/>
              <w:bottom w:val="single" w:sz="4" w:space="0" w:color="20378C" w:themeColor="accent1"/>
              <w:right w:val="single" w:sz="4" w:space="0" w:color="20378C" w:themeColor="accent1"/>
            </w:tcBorders>
            <w:vAlign w:val="center"/>
          </w:tcPr>
          <w:p w:rsidR="00667753" w:rsidRPr="00F46F1F" w:rsidRDefault="00364E21">
            <w:pPr>
              <w:pStyle w:val="Copiadeltextoprincipal"/>
              <w:rPr>
                <w:sz w:val="22"/>
                <w:lang w:val="es-AR"/>
              </w:rPr>
            </w:pPr>
            <w:r>
              <w:rPr>
                <w:sz w:val="22"/>
                <w:lang w:val="es-ES"/>
              </w:rPr>
              <w:t>Reuniones Familiares</w:t>
            </w:r>
          </w:p>
        </w:tc>
        <w:tc>
          <w:tcPr>
            <w:tcW w:w="7630" w:type="dxa"/>
            <w:gridSpan w:val="3"/>
            <w:tcBorders>
              <w:top w:val="single" w:sz="4" w:space="0" w:color="20378C" w:themeColor="accent1"/>
              <w:left w:val="single" w:sz="4" w:space="0" w:color="20378C" w:themeColor="accent1"/>
              <w:bottom w:val="single" w:sz="4" w:space="0" w:color="20378C" w:themeColor="accent1"/>
              <w:right w:val="single" w:sz="4" w:space="0" w:color="20378C" w:themeColor="accent1"/>
            </w:tcBorders>
            <w:vAlign w:val="center"/>
          </w:tcPr>
          <w:p w:rsidR="00364E21" w:rsidRDefault="005044CD" w:rsidP="005044CD">
            <w:pPr>
              <w:pStyle w:val="Copiadeltextoprincipal"/>
              <w:rPr>
                <w:sz w:val="22"/>
                <w:lang w:val="es-AR"/>
              </w:rPr>
            </w:pPr>
            <w:r>
              <w:rPr>
                <w:sz w:val="22"/>
                <w:lang w:val="es-AR"/>
              </w:rPr>
              <w:t xml:space="preserve">Se pone fecha: Agosto </w:t>
            </w:r>
            <w:r w:rsidR="001D7594">
              <w:rPr>
                <w:sz w:val="22"/>
                <w:lang w:val="es-AR"/>
              </w:rPr>
              <w:t>27</w:t>
            </w:r>
          </w:p>
          <w:p w:rsidR="005044CD" w:rsidRDefault="005044CD" w:rsidP="005044CD">
            <w:pPr>
              <w:pStyle w:val="Copiadeltextoprincipal"/>
              <w:rPr>
                <w:sz w:val="22"/>
                <w:lang w:val="es-AR"/>
              </w:rPr>
            </w:pPr>
          </w:p>
          <w:p w:rsidR="00364E21" w:rsidRPr="007F566E" w:rsidRDefault="00364E21" w:rsidP="00A203A9">
            <w:pPr>
              <w:pStyle w:val="Copiadeltextoprincipal"/>
              <w:rPr>
                <w:sz w:val="22"/>
                <w:lang w:val="es-AR"/>
              </w:rPr>
            </w:pPr>
            <w:r w:rsidRPr="00364E21">
              <w:rPr>
                <w:b/>
                <w:color w:val="FF0000"/>
                <w:sz w:val="22"/>
                <w:u w:val="single"/>
                <w:lang w:val="es-AR"/>
              </w:rPr>
              <w:t>RESPONSABLES DE LA TAREA</w:t>
            </w:r>
            <w:r w:rsidRPr="00364E21">
              <w:rPr>
                <w:color w:val="FF0000"/>
                <w:sz w:val="22"/>
                <w:lang w:val="es-AR"/>
              </w:rPr>
              <w:t>: Alejandro.</w:t>
            </w:r>
          </w:p>
        </w:tc>
      </w:tr>
      <w:tr w:rsidR="004C28C2" w:rsidRPr="00467D14" w:rsidTr="00054B7C">
        <w:trPr>
          <w:trHeight w:hRule="exact" w:val="1698"/>
          <w:jc w:val="center"/>
        </w:trPr>
        <w:tc>
          <w:tcPr>
            <w:tcW w:w="1298" w:type="dxa"/>
            <w:tcBorders>
              <w:top w:val="single" w:sz="4" w:space="0" w:color="20378C" w:themeColor="accent1"/>
              <w:left w:val="single" w:sz="4" w:space="0" w:color="20378C" w:themeColor="accent1"/>
              <w:bottom w:val="single" w:sz="4" w:space="0" w:color="20378C" w:themeColor="accent1"/>
              <w:right w:val="single" w:sz="4" w:space="0" w:color="20378C" w:themeColor="accent1"/>
            </w:tcBorders>
            <w:vAlign w:val="center"/>
          </w:tcPr>
          <w:p w:rsidR="004C28C2" w:rsidRPr="007F566E" w:rsidRDefault="00A203A9" w:rsidP="002113F6">
            <w:pPr>
              <w:pStyle w:val="Copiadeltextoprincipal"/>
              <w:rPr>
                <w:sz w:val="22"/>
                <w:lang w:val="es-AR"/>
              </w:rPr>
            </w:pPr>
            <w:r>
              <w:rPr>
                <w:sz w:val="22"/>
                <w:lang w:val="es-AR"/>
              </w:rPr>
              <w:t>Temas</w:t>
            </w:r>
          </w:p>
        </w:tc>
        <w:tc>
          <w:tcPr>
            <w:tcW w:w="7630" w:type="dxa"/>
            <w:gridSpan w:val="3"/>
            <w:tcBorders>
              <w:top w:val="single" w:sz="4" w:space="0" w:color="20378C" w:themeColor="accent1"/>
              <w:left w:val="single" w:sz="4" w:space="0" w:color="20378C" w:themeColor="accent1"/>
              <w:bottom w:val="single" w:sz="4" w:space="0" w:color="20378C" w:themeColor="accent1"/>
              <w:right w:val="single" w:sz="4" w:space="0" w:color="20378C" w:themeColor="accent1"/>
            </w:tcBorders>
            <w:vAlign w:val="center"/>
          </w:tcPr>
          <w:p w:rsidR="00364E21" w:rsidRDefault="00A203A9" w:rsidP="00A203A9">
            <w:pPr>
              <w:pStyle w:val="Prrafodelista"/>
              <w:numPr>
                <w:ilvl w:val="0"/>
                <w:numId w:val="8"/>
              </w:numPr>
              <w:spacing w:before="100" w:beforeAutospacing="1" w:after="100" w:afterAutospacing="1"/>
              <w:rPr>
                <w:sz w:val="22"/>
                <w:lang w:val="es-AR"/>
              </w:rPr>
            </w:pPr>
            <w:r w:rsidRPr="00A203A9">
              <w:rPr>
                <w:sz w:val="22"/>
                <w:lang w:val="es-AR"/>
              </w:rPr>
              <w:t xml:space="preserve">Alejandro plantea el tema del grupo de </w:t>
            </w:r>
            <w:proofErr w:type="spellStart"/>
            <w:r w:rsidRPr="00A203A9">
              <w:rPr>
                <w:sz w:val="22"/>
                <w:lang w:val="es-AR"/>
              </w:rPr>
              <w:t>Musica</w:t>
            </w:r>
            <w:proofErr w:type="spellEnd"/>
            <w:r w:rsidRPr="00A203A9">
              <w:rPr>
                <w:sz w:val="22"/>
                <w:lang w:val="es-AR"/>
              </w:rPr>
              <w:t xml:space="preserve"> (diferencias internas)</w:t>
            </w:r>
          </w:p>
          <w:p w:rsidR="00A203A9" w:rsidRDefault="00F87BE4" w:rsidP="00A203A9">
            <w:pPr>
              <w:pStyle w:val="Prrafodelista"/>
              <w:numPr>
                <w:ilvl w:val="0"/>
                <w:numId w:val="8"/>
              </w:numPr>
              <w:spacing w:before="100" w:beforeAutospacing="1" w:after="100" w:afterAutospacing="1"/>
              <w:rPr>
                <w:sz w:val="22"/>
                <w:lang w:val="es-AR"/>
              </w:rPr>
            </w:pPr>
            <w:r>
              <w:rPr>
                <w:sz w:val="22"/>
                <w:lang w:val="es-AR"/>
              </w:rPr>
              <w:t>Se plantean temas de ayuda y asignaciones económicas</w:t>
            </w:r>
          </w:p>
          <w:p w:rsidR="00F87BE4" w:rsidRDefault="00F87BE4" w:rsidP="00F87BE4">
            <w:pPr>
              <w:pStyle w:val="Prrafodelista"/>
              <w:numPr>
                <w:ilvl w:val="1"/>
                <w:numId w:val="8"/>
              </w:numPr>
              <w:spacing w:before="100" w:beforeAutospacing="1" w:after="100" w:afterAutospacing="1"/>
              <w:rPr>
                <w:sz w:val="22"/>
                <w:lang w:val="es-AR"/>
              </w:rPr>
            </w:pPr>
            <w:r>
              <w:rPr>
                <w:sz w:val="22"/>
                <w:lang w:val="es-AR"/>
              </w:rPr>
              <w:t>Deuda hna. Carmen $1000</w:t>
            </w:r>
          </w:p>
          <w:p w:rsidR="00F87BE4" w:rsidRDefault="00F87BE4" w:rsidP="00F87BE4">
            <w:pPr>
              <w:pStyle w:val="Prrafodelista"/>
              <w:numPr>
                <w:ilvl w:val="1"/>
                <w:numId w:val="8"/>
              </w:numPr>
              <w:spacing w:before="100" w:beforeAutospacing="1" w:after="100" w:afterAutospacing="1"/>
              <w:rPr>
                <w:sz w:val="22"/>
                <w:lang w:val="es-AR"/>
              </w:rPr>
            </w:pPr>
            <w:r>
              <w:rPr>
                <w:sz w:val="22"/>
                <w:lang w:val="es-AR"/>
              </w:rPr>
              <w:t xml:space="preserve">Deuda </w:t>
            </w:r>
            <w:proofErr w:type="spellStart"/>
            <w:r>
              <w:rPr>
                <w:sz w:val="22"/>
                <w:lang w:val="es-AR"/>
              </w:rPr>
              <w:t>hnos</w:t>
            </w:r>
            <w:proofErr w:type="spellEnd"/>
            <w:r>
              <w:rPr>
                <w:sz w:val="22"/>
                <w:lang w:val="es-AR"/>
              </w:rPr>
              <w:t xml:space="preserve"> La Rosa $600</w:t>
            </w:r>
          </w:p>
          <w:p w:rsidR="00F87BE4" w:rsidRPr="00A203A9" w:rsidRDefault="00F87BE4" w:rsidP="00F87BE4">
            <w:pPr>
              <w:pStyle w:val="Prrafodelista"/>
              <w:numPr>
                <w:ilvl w:val="1"/>
                <w:numId w:val="8"/>
              </w:numPr>
              <w:spacing w:before="100" w:beforeAutospacing="1" w:after="100" w:afterAutospacing="1"/>
              <w:rPr>
                <w:sz w:val="22"/>
                <w:lang w:val="es-AR"/>
              </w:rPr>
            </w:pPr>
            <w:r>
              <w:rPr>
                <w:sz w:val="22"/>
                <w:lang w:val="es-AR"/>
              </w:rPr>
              <w:t xml:space="preserve">Ayuda a Misionero en Formosa (para </w:t>
            </w:r>
            <w:proofErr w:type="spellStart"/>
            <w:r>
              <w:rPr>
                <w:sz w:val="22"/>
                <w:lang w:val="es-AR"/>
              </w:rPr>
              <w:t>vehiculo</w:t>
            </w:r>
            <w:proofErr w:type="spellEnd"/>
            <w:r>
              <w:rPr>
                <w:sz w:val="22"/>
                <w:lang w:val="es-AR"/>
              </w:rPr>
              <w:t>) $1000</w:t>
            </w:r>
          </w:p>
        </w:tc>
      </w:tr>
      <w:tr w:rsidR="004C28C2" w:rsidRPr="00467D14" w:rsidTr="009B60CF">
        <w:trPr>
          <w:trHeight w:hRule="exact" w:val="1554"/>
          <w:jc w:val="center"/>
        </w:trPr>
        <w:tc>
          <w:tcPr>
            <w:tcW w:w="1298" w:type="dxa"/>
            <w:tcBorders>
              <w:top w:val="single" w:sz="4" w:space="0" w:color="20378C" w:themeColor="accent1"/>
              <w:left w:val="single" w:sz="4" w:space="0" w:color="20378C" w:themeColor="accent1"/>
              <w:bottom w:val="single" w:sz="4" w:space="0" w:color="20378C" w:themeColor="accent1"/>
              <w:right w:val="single" w:sz="4" w:space="0" w:color="20378C" w:themeColor="accent1"/>
            </w:tcBorders>
            <w:vAlign w:val="center"/>
          </w:tcPr>
          <w:p w:rsidR="004C28C2" w:rsidRPr="007F566E" w:rsidRDefault="00A203A9" w:rsidP="002113F6">
            <w:pPr>
              <w:pStyle w:val="Copiadeltextoprincipal"/>
              <w:rPr>
                <w:sz w:val="22"/>
                <w:lang w:val="es-AR"/>
              </w:rPr>
            </w:pPr>
            <w:r>
              <w:rPr>
                <w:sz w:val="22"/>
                <w:lang w:val="es-AR"/>
              </w:rPr>
              <w:t>Evangelismo</w:t>
            </w:r>
          </w:p>
        </w:tc>
        <w:tc>
          <w:tcPr>
            <w:tcW w:w="7630" w:type="dxa"/>
            <w:gridSpan w:val="3"/>
            <w:tcBorders>
              <w:top w:val="single" w:sz="4" w:space="0" w:color="20378C" w:themeColor="accent1"/>
              <w:left w:val="single" w:sz="4" w:space="0" w:color="20378C" w:themeColor="accent1"/>
              <w:bottom w:val="single" w:sz="4" w:space="0" w:color="20378C" w:themeColor="accent1"/>
              <w:right w:val="single" w:sz="4" w:space="0" w:color="20378C" w:themeColor="accent1"/>
            </w:tcBorders>
            <w:vAlign w:val="center"/>
          </w:tcPr>
          <w:p w:rsidR="004C28C2" w:rsidRPr="004C28C2" w:rsidRDefault="004C28C2" w:rsidP="002113F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pacing w:val="0"/>
                <w:sz w:val="24"/>
                <w:szCs w:val="24"/>
                <w:lang w:val="es-AR" w:eastAsia="es-AR"/>
              </w:rPr>
            </w:pPr>
            <w:bookmarkStart w:id="0" w:name="_GoBack"/>
            <w:bookmarkEnd w:id="0"/>
          </w:p>
        </w:tc>
      </w:tr>
    </w:tbl>
    <w:p w:rsidR="004C28C2" w:rsidRPr="00F87BE4" w:rsidRDefault="004C28C2">
      <w:pPr>
        <w:rPr>
          <w:lang w:val="es-AR"/>
        </w:rPr>
      </w:pPr>
    </w:p>
    <w:p w:rsidR="00054B7C" w:rsidRPr="00F87BE4" w:rsidRDefault="00054B7C">
      <w:pPr>
        <w:rPr>
          <w:lang w:val="es-AR"/>
        </w:rPr>
      </w:pPr>
    </w:p>
    <w:p w:rsidR="00054B7C" w:rsidRPr="00F87BE4" w:rsidRDefault="00054B7C">
      <w:pPr>
        <w:rPr>
          <w:lang w:val="es-AR"/>
        </w:rPr>
      </w:pPr>
    </w:p>
    <w:tbl>
      <w:tblPr>
        <w:tblStyle w:val="Tablaconcuadrcula"/>
        <w:tblW w:w="8928" w:type="dxa"/>
        <w:jc w:val="center"/>
        <w:tblInd w:w="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237"/>
        <w:gridCol w:w="1805"/>
        <w:gridCol w:w="839"/>
        <w:gridCol w:w="1047"/>
      </w:tblGrid>
      <w:tr w:rsidR="00B6369E" w:rsidRPr="00F87BE4" w:rsidTr="002113F6">
        <w:trPr>
          <w:trHeight w:hRule="exact" w:val="406"/>
          <w:jc w:val="center"/>
        </w:trPr>
        <w:tc>
          <w:tcPr>
            <w:tcW w:w="8928" w:type="dxa"/>
            <w:gridSpan w:val="4"/>
            <w:tcBorders>
              <w:top w:val="single" w:sz="4" w:space="0" w:color="20378C" w:themeColor="accent1"/>
              <w:left w:val="single" w:sz="4" w:space="0" w:color="20378C" w:themeColor="accent1"/>
              <w:bottom w:val="single" w:sz="4" w:space="0" w:color="20378C" w:themeColor="accent1"/>
              <w:right w:val="single" w:sz="4" w:space="0" w:color="20378C" w:themeColor="accent1"/>
            </w:tcBorders>
            <w:shd w:val="clear" w:color="auto" w:fill="5974D9" w:themeFill="accent1" w:themeFillTint="99"/>
            <w:vAlign w:val="center"/>
          </w:tcPr>
          <w:p w:rsidR="00B6369E" w:rsidRPr="007F566E" w:rsidRDefault="008B6D99" w:rsidP="00B6369E">
            <w:pPr>
              <w:pStyle w:val="Ttulosdelasactasdelareuninydelordendelda"/>
              <w:rPr>
                <w:sz w:val="22"/>
                <w:lang w:val="es-ES"/>
              </w:rPr>
            </w:pPr>
            <w:sdt>
              <w:sdtPr>
                <w:rPr>
                  <w:sz w:val="22"/>
                </w:rPr>
                <w:id w:val="523525600"/>
                <w:placeholder>
                  <w:docPart w:val="AC1FAE520CD84B248280273D568A55A0"/>
                </w:placeholder>
              </w:sdtPr>
              <w:sdtEndPr/>
              <w:sdtContent>
                <w:r w:rsidR="00B6369E" w:rsidRPr="00F87BE4">
                  <w:rPr>
                    <w:sz w:val="22"/>
                    <w:lang w:val="es-AR"/>
                  </w:rPr>
                  <w:t>Elementos de Acción PENDIENTES</w:t>
                </w:r>
              </w:sdtContent>
            </w:sdt>
          </w:p>
        </w:tc>
      </w:tr>
      <w:tr w:rsidR="00C04DE5" w:rsidRPr="00F87BE4" w:rsidTr="004C28C2">
        <w:trPr>
          <w:trHeight w:hRule="exact" w:val="288"/>
          <w:jc w:val="center"/>
        </w:trPr>
        <w:tc>
          <w:tcPr>
            <w:tcW w:w="5237" w:type="dxa"/>
            <w:tcBorders>
              <w:top w:val="single" w:sz="4" w:space="0" w:color="20378C" w:themeColor="accent1"/>
              <w:left w:val="single" w:sz="4" w:space="0" w:color="20378C" w:themeColor="accent1"/>
              <w:bottom w:val="single" w:sz="4" w:space="0" w:color="20378C" w:themeColor="accent1"/>
              <w:right w:val="single" w:sz="4" w:space="0" w:color="20378C" w:themeColor="accent1"/>
            </w:tcBorders>
            <w:shd w:val="clear" w:color="auto" w:fill="C7D0F2" w:themeFill="accent1" w:themeFillTint="33"/>
            <w:tcMar>
              <w:top w:w="0" w:type="dxa"/>
              <w:bottom w:w="0" w:type="dxa"/>
            </w:tcMar>
            <w:vAlign w:val="center"/>
          </w:tcPr>
          <w:p w:rsidR="00C04DE5" w:rsidRDefault="00B6369E">
            <w:pPr>
              <w:pStyle w:val="Copiadeltextoprincipal"/>
              <w:rPr>
                <w:sz w:val="22"/>
                <w:lang w:val="es-AR"/>
              </w:rPr>
            </w:pPr>
            <w:r>
              <w:rPr>
                <w:sz w:val="22"/>
                <w:lang w:val="es-AR"/>
              </w:rPr>
              <w:t>Tarea</w:t>
            </w:r>
          </w:p>
          <w:p w:rsidR="00B6369E" w:rsidRPr="007F566E" w:rsidRDefault="008B2FC6">
            <w:pPr>
              <w:pStyle w:val="Copiadeltextoprincipal"/>
              <w:rPr>
                <w:sz w:val="22"/>
                <w:lang w:val="es-AR"/>
              </w:rPr>
            </w:pPr>
            <w:r>
              <w:rPr>
                <w:sz w:val="22"/>
                <w:lang w:val="es-AR"/>
              </w:rPr>
              <w:t>R</w:t>
            </w:r>
            <w:r w:rsidR="00B6369E">
              <w:rPr>
                <w:sz w:val="22"/>
                <w:lang w:val="es-AR"/>
              </w:rPr>
              <w:t>e</w:t>
            </w:r>
          </w:p>
        </w:tc>
        <w:tc>
          <w:tcPr>
            <w:tcW w:w="1805" w:type="dxa"/>
            <w:tcBorders>
              <w:top w:val="single" w:sz="4" w:space="0" w:color="20378C" w:themeColor="accent1"/>
              <w:left w:val="single" w:sz="4" w:space="0" w:color="20378C" w:themeColor="accent1"/>
              <w:bottom w:val="single" w:sz="4" w:space="0" w:color="20378C" w:themeColor="accent1"/>
              <w:right w:val="single" w:sz="4" w:space="0" w:color="20378C" w:themeColor="accent1"/>
            </w:tcBorders>
            <w:shd w:val="clear" w:color="auto" w:fill="C7D0F2" w:themeFill="accent1" w:themeFillTint="33"/>
            <w:tcMar>
              <w:top w:w="0" w:type="dxa"/>
              <w:bottom w:w="0" w:type="dxa"/>
            </w:tcMar>
            <w:vAlign w:val="center"/>
          </w:tcPr>
          <w:p w:rsidR="00C04DE5" w:rsidRPr="007F566E" w:rsidRDefault="00C04DE5">
            <w:pPr>
              <w:pStyle w:val="Copiadeltextoprincipal"/>
              <w:rPr>
                <w:sz w:val="22"/>
                <w:lang w:val="es-AR"/>
              </w:rPr>
            </w:pPr>
            <w:r w:rsidRPr="007F566E">
              <w:rPr>
                <w:sz w:val="22"/>
                <w:lang w:val="es-ES"/>
              </w:rPr>
              <w:t>Responsable</w:t>
            </w:r>
          </w:p>
        </w:tc>
        <w:tc>
          <w:tcPr>
            <w:tcW w:w="839" w:type="dxa"/>
            <w:tcBorders>
              <w:top w:val="single" w:sz="4" w:space="0" w:color="20378C" w:themeColor="accent1"/>
              <w:left w:val="single" w:sz="4" w:space="0" w:color="20378C" w:themeColor="accent1"/>
              <w:bottom w:val="single" w:sz="4" w:space="0" w:color="20378C" w:themeColor="accent1"/>
              <w:right w:val="single" w:sz="4" w:space="0" w:color="20378C" w:themeColor="accent1"/>
            </w:tcBorders>
            <w:shd w:val="clear" w:color="auto" w:fill="C7D0F2" w:themeFill="accent1" w:themeFillTint="33"/>
            <w:tcMar>
              <w:top w:w="0" w:type="dxa"/>
              <w:bottom w:w="0" w:type="dxa"/>
            </w:tcMar>
            <w:vAlign w:val="center"/>
          </w:tcPr>
          <w:p w:rsidR="00C04DE5" w:rsidRPr="007F566E" w:rsidRDefault="00C04DE5">
            <w:pPr>
              <w:pStyle w:val="Copiadeltextoprincipal"/>
              <w:rPr>
                <w:sz w:val="22"/>
                <w:lang w:val="es-AR"/>
              </w:rPr>
            </w:pPr>
            <w:r w:rsidRPr="007F566E">
              <w:rPr>
                <w:sz w:val="22"/>
                <w:lang w:val="es-ES"/>
              </w:rPr>
              <w:t>Plazo</w:t>
            </w:r>
          </w:p>
        </w:tc>
        <w:tc>
          <w:tcPr>
            <w:tcW w:w="1047" w:type="dxa"/>
            <w:tcBorders>
              <w:top w:val="single" w:sz="4" w:space="0" w:color="20378C" w:themeColor="accent1"/>
              <w:left w:val="single" w:sz="4" w:space="0" w:color="20378C" w:themeColor="accent1"/>
              <w:bottom w:val="single" w:sz="4" w:space="0" w:color="20378C" w:themeColor="accent1"/>
              <w:right w:val="single" w:sz="4" w:space="0" w:color="20378C" w:themeColor="accent1"/>
            </w:tcBorders>
            <w:shd w:val="clear" w:color="auto" w:fill="C7D0F2" w:themeFill="accent1" w:themeFillTint="33"/>
            <w:vAlign w:val="center"/>
          </w:tcPr>
          <w:p w:rsidR="00C04DE5" w:rsidRPr="007F566E" w:rsidRDefault="00C04DE5">
            <w:pPr>
              <w:pStyle w:val="Copiadeltextoprincipal"/>
              <w:rPr>
                <w:sz w:val="22"/>
                <w:lang w:val="es-AR"/>
              </w:rPr>
            </w:pPr>
            <w:r w:rsidRPr="007F566E">
              <w:rPr>
                <w:sz w:val="22"/>
                <w:lang w:val="es-AR"/>
              </w:rPr>
              <w:t>Cumplido</w:t>
            </w:r>
          </w:p>
        </w:tc>
      </w:tr>
      <w:tr w:rsidR="00B6369E" w:rsidRPr="00B6369E" w:rsidTr="004C28C2">
        <w:trPr>
          <w:trHeight w:hRule="exact" w:val="288"/>
          <w:jc w:val="center"/>
        </w:trPr>
        <w:tc>
          <w:tcPr>
            <w:tcW w:w="5237" w:type="dxa"/>
            <w:tcBorders>
              <w:top w:val="single" w:sz="4" w:space="0" w:color="20378C" w:themeColor="accent1"/>
              <w:left w:val="single" w:sz="4" w:space="0" w:color="20378C" w:themeColor="accent1"/>
              <w:bottom w:val="single" w:sz="4" w:space="0" w:color="20378C" w:themeColor="accent1"/>
              <w:right w:val="single" w:sz="4" w:space="0" w:color="20378C" w:themeColor="accent1"/>
            </w:tcBorders>
            <w:vAlign w:val="center"/>
          </w:tcPr>
          <w:p w:rsidR="00C04DE5" w:rsidRPr="00B6369E" w:rsidRDefault="00C04DE5" w:rsidP="002113F6">
            <w:pPr>
              <w:pStyle w:val="Copiadeltextoprincipal"/>
              <w:rPr>
                <w:color w:val="C00000"/>
                <w:sz w:val="22"/>
                <w:lang w:val="es-AR"/>
              </w:rPr>
            </w:pPr>
            <w:r w:rsidRPr="00B6369E">
              <w:rPr>
                <w:color w:val="C00000"/>
                <w:sz w:val="22"/>
                <w:lang w:val="es-AR"/>
              </w:rPr>
              <w:t>Inicio de Visitas</w:t>
            </w:r>
          </w:p>
        </w:tc>
        <w:tc>
          <w:tcPr>
            <w:tcW w:w="1805" w:type="dxa"/>
            <w:tcBorders>
              <w:top w:val="single" w:sz="4" w:space="0" w:color="20378C" w:themeColor="accent1"/>
              <w:left w:val="single" w:sz="4" w:space="0" w:color="20378C" w:themeColor="accent1"/>
              <w:bottom w:val="single" w:sz="4" w:space="0" w:color="20378C" w:themeColor="accent1"/>
              <w:right w:val="single" w:sz="4" w:space="0" w:color="20378C" w:themeColor="accent1"/>
            </w:tcBorders>
            <w:vAlign w:val="center"/>
          </w:tcPr>
          <w:p w:rsidR="00C04DE5" w:rsidRPr="00B6369E" w:rsidRDefault="00C04DE5" w:rsidP="002113F6">
            <w:pPr>
              <w:pStyle w:val="Copiadeltextoprincipal"/>
              <w:rPr>
                <w:color w:val="C00000"/>
                <w:sz w:val="22"/>
                <w:lang w:val="es-AR"/>
              </w:rPr>
            </w:pPr>
            <w:r w:rsidRPr="00B6369E">
              <w:rPr>
                <w:color w:val="C00000"/>
                <w:sz w:val="22"/>
                <w:lang w:val="es-AR"/>
              </w:rPr>
              <w:t>Ministerio</w:t>
            </w:r>
          </w:p>
        </w:tc>
        <w:tc>
          <w:tcPr>
            <w:tcW w:w="839" w:type="dxa"/>
            <w:tcBorders>
              <w:top w:val="single" w:sz="4" w:space="0" w:color="20378C" w:themeColor="accent1"/>
              <w:left w:val="single" w:sz="4" w:space="0" w:color="20378C" w:themeColor="accent1"/>
              <w:bottom w:val="single" w:sz="4" w:space="0" w:color="20378C" w:themeColor="accent1"/>
              <w:right w:val="single" w:sz="4" w:space="0" w:color="20378C" w:themeColor="accent1"/>
            </w:tcBorders>
            <w:vAlign w:val="center"/>
          </w:tcPr>
          <w:p w:rsidR="00C04DE5" w:rsidRPr="00B6369E" w:rsidRDefault="00B6369E" w:rsidP="004C28C2">
            <w:pPr>
              <w:pStyle w:val="Copiadeltextoprincipal"/>
              <w:rPr>
                <w:color w:val="C00000"/>
                <w:sz w:val="22"/>
                <w:highlight w:val="yellow"/>
                <w:lang w:val="es-AR"/>
              </w:rPr>
            </w:pPr>
            <w:r w:rsidRPr="00B6369E">
              <w:rPr>
                <w:color w:val="C00000"/>
                <w:sz w:val="22"/>
                <w:highlight w:val="yellow"/>
                <w:lang w:val="es-AR"/>
              </w:rPr>
              <w:t>¿?</w:t>
            </w:r>
          </w:p>
        </w:tc>
        <w:tc>
          <w:tcPr>
            <w:tcW w:w="1047" w:type="dxa"/>
            <w:tcBorders>
              <w:top w:val="single" w:sz="4" w:space="0" w:color="20378C" w:themeColor="accent1"/>
              <w:left w:val="single" w:sz="4" w:space="0" w:color="20378C" w:themeColor="accent1"/>
              <w:bottom w:val="single" w:sz="4" w:space="0" w:color="20378C" w:themeColor="accent1"/>
              <w:right w:val="single" w:sz="4" w:space="0" w:color="20378C" w:themeColor="accent1"/>
            </w:tcBorders>
            <w:vAlign w:val="center"/>
          </w:tcPr>
          <w:p w:rsidR="00C04DE5" w:rsidRPr="00B6369E" w:rsidRDefault="00C04DE5" w:rsidP="002113F6">
            <w:pPr>
              <w:pStyle w:val="Copiadeltextoprincipal"/>
              <w:rPr>
                <w:color w:val="C00000"/>
                <w:sz w:val="22"/>
                <w:lang w:val="es-AR"/>
              </w:rPr>
            </w:pPr>
          </w:p>
        </w:tc>
      </w:tr>
      <w:tr w:rsidR="00B6369E" w:rsidRPr="00B6369E" w:rsidTr="004C28C2">
        <w:trPr>
          <w:trHeight w:hRule="exact" w:val="780"/>
          <w:jc w:val="center"/>
        </w:trPr>
        <w:tc>
          <w:tcPr>
            <w:tcW w:w="5237" w:type="dxa"/>
            <w:tcBorders>
              <w:top w:val="single" w:sz="4" w:space="0" w:color="20378C" w:themeColor="accent1"/>
              <w:left w:val="single" w:sz="4" w:space="0" w:color="20378C" w:themeColor="accent1"/>
              <w:bottom w:val="single" w:sz="4" w:space="0" w:color="20378C" w:themeColor="accent1"/>
              <w:right w:val="single" w:sz="4" w:space="0" w:color="20378C" w:themeColor="accent1"/>
            </w:tcBorders>
            <w:vAlign w:val="center"/>
          </w:tcPr>
          <w:p w:rsidR="00C04DE5" w:rsidRPr="00B6369E" w:rsidRDefault="00C04DE5" w:rsidP="002113F6">
            <w:pPr>
              <w:pStyle w:val="Copiadeltextoprincipal"/>
              <w:rPr>
                <w:color w:val="C00000"/>
                <w:sz w:val="22"/>
                <w:lang w:val="es-AR"/>
              </w:rPr>
            </w:pPr>
            <w:r w:rsidRPr="00B6369E">
              <w:rPr>
                <w:color w:val="C00000"/>
                <w:sz w:val="22"/>
                <w:lang w:val="es-AR"/>
              </w:rPr>
              <w:t>FOLLETO / BOLETIN</w:t>
            </w:r>
          </w:p>
        </w:tc>
        <w:tc>
          <w:tcPr>
            <w:tcW w:w="1805" w:type="dxa"/>
            <w:tcBorders>
              <w:top w:val="single" w:sz="4" w:space="0" w:color="20378C" w:themeColor="accent1"/>
              <w:left w:val="single" w:sz="4" w:space="0" w:color="20378C" w:themeColor="accent1"/>
              <w:bottom w:val="single" w:sz="4" w:space="0" w:color="20378C" w:themeColor="accent1"/>
              <w:right w:val="single" w:sz="4" w:space="0" w:color="20378C" w:themeColor="accent1"/>
            </w:tcBorders>
            <w:vAlign w:val="center"/>
          </w:tcPr>
          <w:p w:rsidR="00C04DE5" w:rsidRPr="00B6369E" w:rsidRDefault="00C04DE5" w:rsidP="002113F6">
            <w:pPr>
              <w:pStyle w:val="Copiadeltextoprincipal"/>
              <w:rPr>
                <w:color w:val="C00000"/>
                <w:sz w:val="22"/>
                <w:lang w:val="es-AR"/>
              </w:rPr>
            </w:pPr>
            <w:r w:rsidRPr="00B6369E">
              <w:rPr>
                <w:color w:val="C00000"/>
                <w:sz w:val="22"/>
                <w:lang w:val="es-AR"/>
              </w:rPr>
              <w:t>Contenido: AF, AR, ¿?</w:t>
            </w:r>
          </w:p>
          <w:p w:rsidR="00C04DE5" w:rsidRPr="00B6369E" w:rsidRDefault="00C04DE5" w:rsidP="002113F6">
            <w:pPr>
              <w:pStyle w:val="Copiadeltextoprincipal"/>
              <w:rPr>
                <w:color w:val="C00000"/>
                <w:sz w:val="22"/>
                <w:lang w:val="es-AR"/>
              </w:rPr>
            </w:pPr>
            <w:proofErr w:type="spellStart"/>
            <w:r w:rsidRPr="00B6369E">
              <w:rPr>
                <w:color w:val="C00000"/>
                <w:sz w:val="22"/>
                <w:lang w:val="es-AR"/>
              </w:rPr>
              <w:t>Edicion</w:t>
            </w:r>
            <w:proofErr w:type="spellEnd"/>
            <w:r w:rsidRPr="00B6369E">
              <w:rPr>
                <w:color w:val="C00000"/>
                <w:sz w:val="22"/>
                <w:lang w:val="es-AR"/>
              </w:rPr>
              <w:t>: AR / ¿?</w:t>
            </w:r>
          </w:p>
          <w:p w:rsidR="00C04DE5" w:rsidRPr="00B6369E" w:rsidRDefault="00C04DE5" w:rsidP="002113F6">
            <w:pPr>
              <w:pStyle w:val="Copiadeltextoprincipal"/>
              <w:rPr>
                <w:color w:val="C00000"/>
                <w:sz w:val="22"/>
                <w:lang w:val="es-AR"/>
              </w:rPr>
            </w:pPr>
            <w:proofErr w:type="spellStart"/>
            <w:r w:rsidRPr="00B6369E">
              <w:rPr>
                <w:color w:val="C00000"/>
                <w:sz w:val="22"/>
                <w:lang w:val="es-AR"/>
              </w:rPr>
              <w:t>Distribucion</w:t>
            </w:r>
            <w:proofErr w:type="spellEnd"/>
            <w:r w:rsidRPr="00B6369E">
              <w:rPr>
                <w:color w:val="C00000"/>
                <w:sz w:val="22"/>
                <w:lang w:val="es-AR"/>
              </w:rPr>
              <w:t>: Iglesia</w:t>
            </w:r>
          </w:p>
        </w:tc>
        <w:tc>
          <w:tcPr>
            <w:tcW w:w="839" w:type="dxa"/>
            <w:tcBorders>
              <w:top w:val="single" w:sz="4" w:space="0" w:color="20378C" w:themeColor="accent1"/>
              <w:left w:val="single" w:sz="4" w:space="0" w:color="20378C" w:themeColor="accent1"/>
              <w:bottom w:val="single" w:sz="4" w:space="0" w:color="20378C" w:themeColor="accent1"/>
              <w:right w:val="single" w:sz="4" w:space="0" w:color="20378C" w:themeColor="accent1"/>
            </w:tcBorders>
            <w:vAlign w:val="center"/>
          </w:tcPr>
          <w:p w:rsidR="00C04DE5" w:rsidRPr="00B6369E" w:rsidRDefault="00C04DE5" w:rsidP="00C04DE5">
            <w:pPr>
              <w:pStyle w:val="Copiadeltextoprincipal"/>
              <w:rPr>
                <w:color w:val="C00000"/>
                <w:sz w:val="22"/>
                <w:highlight w:val="yellow"/>
                <w:lang w:val="es-AR"/>
              </w:rPr>
            </w:pPr>
          </w:p>
        </w:tc>
        <w:tc>
          <w:tcPr>
            <w:tcW w:w="1047" w:type="dxa"/>
            <w:tcBorders>
              <w:top w:val="single" w:sz="4" w:space="0" w:color="20378C" w:themeColor="accent1"/>
              <w:left w:val="single" w:sz="4" w:space="0" w:color="20378C" w:themeColor="accent1"/>
              <w:bottom w:val="single" w:sz="4" w:space="0" w:color="20378C" w:themeColor="accent1"/>
              <w:right w:val="single" w:sz="4" w:space="0" w:color="20378C" w:themeColor="accent1"/>
            </w:tcBorders>
            <w:vAlign w:val="center"/>
          </w:tcPr>
          <w:p w:rsidR="00C04DE5" w:rsidRPr="00B6369E" w:rsidRDefault="00C04DE5" w:rsidP="002113F6">
            <w:pPr>
              <w:pStyle w:val="Copiadeltextoprincipal"/>
              <w:rPr>
                <w:color w:val="C00000"/>
                <w:sz w:val="22"/>
                <w:lang w:val="es-AR"/>
              </w:rPr>
            </w:pPr>
          </w:p>
        </w:tc>
      </w:tr>
      <w:tr w:rsidR="00B6369E" w:rsidRPr="00B6369E" w:rsidTr="004C28C2">
        <w:trPr>
          <w:trHeight w:hRule="exact" w:val="288"/>
          <w:jc w:val="center"/>
        </w:trPr>
        <w:tc>
          <w:tcPr>
            <w:tcW w:w="5237" w:type="dxa"/>
            <w:tcBorders>
              <w:top w:val="single" w:sz="4" w:space="0" w:color="20378C" w:themeColor="accent1"/>
              <w:left w:val="single" w:sz="4" w:space="0" w:color="20378C" w:themeColor="accent1"/>
              <w:bottom w:val="single" w:sz="4" w:space="0" w:color="20378C" w:themeColor="accent1"/>
              <w:right w:val="single" w:sz="4" w:space="0" w:color="20378C" w:themeColor="accent1"/>
            </w:tcBorders>
            <w:vAlign w:val="center"/>
          </w:tcPr>
          <w:p w:rsidR="00C04DE5" w:rsidRPr="00B6369E" w:rsidRDefault="00C04DE5" w:rsidP="002113F6">
            <w:pPr>
              <w:pStyle w:val="Copiadeltextoprincipal"/>
              <w:rPr>
                <w:color w:val="C00000"/>
                <w:sz w:val="22"/>
                <w:lang w:val="es-AR"/>
              </w:rPr>
            </w:pPr>
            <w:r w:rsidRPr="00B6369E">
              <w:rPr>
                <w:color w:val="C00000"/>
                <w:sz w:val="22"/>
                <w:lang w:val="es-AR"/>
              </w:rPr>
              <w:t>Cartel del Frente</w:t>
            </w:r>
          </w:p>
        </w:tc>
        <w:tc>
          <w:tcPr>
            <w:tcW w:w="1805" w:type="dxa"/>
            <w:tcBorders>
              <w:top w:val="single" w:sz="4" w:space="0" w:color="20378C" w:themeColor="accent1"/>
              <w:left w:val="single" w:sz="4" w:space="0" w:color="20378C" w:themeColor="accent1"/>
              <w:bottom w:val="single" w:sz="4" w:space="0" w:color="20378C" w:themeColor="accent1"/>
              <w:right w:val="single" w:sz="4" w:space="0" w:color="20378C" w:themeColor="accent1"/>
            </w:tcBorders>
            <w:vAlign w:val="center"/>
          </w:tcPr>
          <w:p w:rsidR="00C04DE5" w:rsidRPr="00B6369E" w:rsidRDefault="00C04DE5" w:rsidP="002113F6">
            <w:pPr>
              <w:pStyle w:val="Copiadeltextoprincipal"/>
              <w:rPr>
                <w:color w:val="C00000"/>
                <w:sz w:val="22"/>
                <w:lang w:val="es-AR"/>
              </w:rPr>
            </w:pPr>
            <w:r w:rsidRPr="00B6369E">
              <w:rPr>
                <w:color w:val="C00000"/>
                <w:sz w:val="22"/>
                <w:lang w:val="es-AR"/>
              </w:rPr>
              <w:t>HC</w:t>
            </w:r>
          </w:p>
        </w:tc>
        <w:tc>
          <w:tcPr>
            <w:tcW w:w="839" w:type="dxa"/>
            <w:tcBorders>
              <w:top w:val="single" w:sz="4" w:space="0" w:color="20378C" w:themeColor="accent1"/>
              <w:left w:val="single" w:sz="4" w:space="0" w:color="20378C" w:themeColor="accent1"/>
              <w:bottom w:val="single" w:sz="4" w:space="0" w:color="20378C" w:themeColor="accent1"/>
              <w:right w:val="single" w:sz="4" w:space="0" w:color="20378C" w:themeColor="accent1"/>
            </w:tcBorders>
            <w:vAlign w:val="center"/>
          </w:tcPr>
          <w:p w:rsidR="00C04DE5" w:rsidRPr="00B6369E" w:rsidRDefault="00C04DE5" w:rsidP="002113F6">
            <w:pPr>
              <w:pStyle w:val="Copiadeltextoprincipal"/>
              <w:rPr>
                <w:color w:val="C00000"/>
                <w:sz w:val="22"/>
                <w:highlight w:val="yellow"/>
                <w:lang w:val="es-AR"/>
              </w:rPr>
            </w:pPr>
          </w:p>
        </w:tc>
        <w:tc>
          <w:tcPr>
            <w:tcW w:w="1047" w:type="dxa"/>
            <w:tcBorders>
              <w:top w:val="single" w:sz="4" w:space="0" w:color="20378C" w:themeColor="accent1"/>
              <w:left w:val="single" w:sz="4" w:space="0" w:color="20378C" w:themeColor="accent1"/>
              <w:bottom w:val="single" w:sz="4" w:space="0" w:color="20378C" w:themeColor="accent1"/>
              <w:right w:val="single" w:sz="4" w:space="0" w:color="20378C" w:themeColor="accent1"/>
            </w:tcBorders>
            <w:vAlign w:val="center"/>
          </w:tcPr>
          <w:p w:rsidR="00C04DE5" w:rsidRPr="00B6369E" w:rsidRDefault="00C04DE5" w:rsidP="002113F6">
            <w:pPr>
              <w:pStyle w:val="Copiadeltextoprincipal"/>
              <w:rPr>
                <w:color w:val="C00000"/>
                <w:sz w:val="22"/>
                <w:lang w:val="es-AR"/>
              </w:rPr>
            </w:pPr>
          </w:p>
        </w:tc>
      </w:tr>
      <w:tr w:rsidR="00FF7EA9" w:rsidRPr="007F566E" w:rsidTr="002113F6">
        <w:trPr>
          <w:trHeight w:hRule="exact" w:val="288"/>
          <w:jc w:val="center"/>
        </w:trPr>
        <w:tc>
          <w:tcPr>
            <w:tcW w:w="8928" w:type="dxa"/>
            <w:gridSpan w:val="4"/>
            <w:tcBorders>
              <w:top w:val="single" w:sz="4" w:space="0" w:color="20378C" w:themeColor="accent1"/>
              <w:left w:val="single" w:sz="4" w:space="0" w:color="20378C" w:themeColor="accent1"/>
              <w:bottom w:val="single" w:sz="4" w:space="0" w:color="20378C" w:themeColor="accent1"/>
              <w:right w:val="single" w:sz="4" w:space="0" w:color="20378C" w:themeColor="accent1"/>
            </w:tcBorders>
            <w:vAlign w:val="center"/>
          </w:tcPr>
          <w:p w:rsidR="00FF7EA9" w:rsidRPr="007F566E" w:rsidRDefault="00FF7EA9">
            <w:pPr>
              <w:pStyle w:val="Copiadeltextoprincipal"/>
              <w:rPr>
                <w:sz w:val="22"/>
                <w:lang w:val="es-AR"/>
              </w:rPr>
            </w:pPr>
          </w:p>
        </w:tc>
      </w:tr>
    </w:tbl>
    <w:p w:rsidR="005B694B" w:rsidRPr="00002877" w:rsidRDefault="005B694B">
      <w:pPr>
        <w:rPr>
          <w:lang w:val="es-AR"/>
        </w:rPr>
      </w:pPr>
    </w:p>
    <w:tbl>
      <w:tblPr>
        <w:tblStyle w:val="Tablaconcuadrcula"/>
        <w:tblW w:w="8928" w:type="dxa"/>
        <w:jc w:val="center"/>
        <w:tblInd w:w="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149"/>
        <w:gridCol w:w="1825"/>
        <w:gridCol w:w="839"/>
        <w:gridCol w:w="1115"/>
      </w:tblGrid>
      <w:tr w:rsidR="00FF7EA9" w:rsidRPr="004C28C2" w:rsidTr="002113F6">
        <w:trPr>
          <w:trHeight w:hRule="exact" w:val="448"/>
          <w:jc w:val="center"/>
        </w:trPr>
        <w:tc>
          <w:tcPr>
            <w:tcW w:w="8928" w:type="dxa"/>
            <w:gridSpan w:val="4"/>
            <w:tcBorders>
              <w:top w:val="single" w:sz="4" w:space="0" w:color="20378C" w:themeColor="accent1"/>
              <w:left w:val="single" w:sz="4" w:space="0" w:color="20378C" w:themeColor="accent1"/>
              <w:bottom w:val="single" w:sz="4" w:space="0" w:color="20378C" w:themeColor="accent1"/>
              <w:right w:val="single" w:sz="4" w:space="0" w:color="20378C" w:themeColor="accent1"/>
            </w:tcBorders>
            <w:shd w:val="clear" w:color="auto" w:fill="5974D9" w:themeFill="accent1" w:themeFillTint="99"/>
            <w:vAlign w:val="center"/>
          </w:tcPr>
          <w:p w:rsidR="00FF7EA9" w:rsidRPr="004C28C2" w:rsidRDefault="008B6D99" w:rsidP="00FF7EA9">
            <w:pPr>
              <w:pStyle w:val="Ttulosdelasactasdelareuninydelordendelda"/>
              <w:rPr>
                <w:sz w:val="24"/>
                <w:lang w:val="es-ES"/>
              </w:rPr>
            </w:pPr>
            <w:sdt>
              <w:sdtPr>
                <w:rPr>
                  <w:sz w:val="24"/>
                </w:rPr>
                <w:id w:val="-797063742"/>
                <w:placeholder>
                  <w:docPart w:val="8E1AF1CFBE104F60B69A5BC99E61F53B"/>
                </w:placeholder>
              </w:sdtPr>
              <w:sdtEndPr/>
              <w:sdtContent>
                <w:proofErr w:type="spellStart"/>
                <w:r w:rsidR="00FF7EA9" w:rsidRPr="004C28C2">
                  <w:rPr>
                    <w:sz w:val="24"/>
                  </w:rPr>
                  <w:t>Iglesia</w:t>
                </w:r>
                <w:proofErr w:type="spellEnd"/>
                <w:r w:rsidR="00FF7EA9" w:rsidRPr="004C28C2">
                  <w:rPr>
                    <w:sz w:val="24"/>
                  </w:rPr>
                  <w:t xml:space="preserve"> en </w:t>
                </w:r>
                <w:proofErr w:type="spellStart"/>
                <w:r w:rsidR="00FF7EA9" w:rsidRPr="004C28C2">
                  <w:rPr>
                    <w:sz w:val="24"/>
                  </w:rPr>
                  <w:t>Banfield</w:t>
                </w:r>
                <w:proofErr w:type="spellEnd"/>
              </w:sdtContent>
            </w:sdt>
          </w:p>
        </w:tc>
      </w:tr>
      <w:tr w:rsidR="00FF7EA9" w:rsidRPr="004C28C2" w:rsidTr="002113F6">
        <w:trPr>
          <w:trHeight w:hRule="exact" w:val="288"/>
          <w:jc w:val="center"/>
        </w:trPr>
        <w:tc>
          <w:tcPr>
            <w:tcW w:w="8928" w:type="dxa"/>
            <w:gridSpan w:val="4"/>
            <w:tcBorders>
              <w:top w:val="single" w:sz="4" w:space="0" w:color="20378C" w:themeColor="accent1"/>
              <w:left w:val="single" w:sz="4" w:space="0" w:color="20378C" w:themeColor="accent1"/>
              <w:bottom w:val="single" w:sz="4" w:space="0" w:color="20378C" w:themeColor="accent1"/>
              <w:right w:val="single" w:sz="4" w:space="0" w:color="20378C" w:themeColor="accent1"/>
            </w:tcBorders>
            <w:vAlign w:val="center"/>
          </w:tcPr>
          <w:p w:rsidR="00FF7EA9" w:rsidRPr="004C28C2" w:rsidRDefault="00FF7EA9" w:rsidP="002113F6">
            <w:pPr>
              <w:pStyle w:val="Copiadeltextoprincipal"/>
              <w:rPr>
                <w:sz w:val="24"/>
                <w:lang w:val="es-AR"/>
              </w:rPr>
            </w:pPr>
          </w:p>
        </w:tc>
      </w:tr>
      <w:tr w:rsidR="00FF7EA9" w:rsidRPr="004C28C2" w:rsidTr="004C28C2">
        <w:trPr>
          <w:trHeight w:hRule="exact" w:val="288"/>
          <w:jc w:val="center"/>
        </w:trPr>
        <w:tc>
          <w:tcPr>
            <w:tcW w:w="5149" w:type="dxa"/>
            <w:tcBorders>
              <w:top w:val="single" w:sz="4" w:space="0" w:color="20378C" w:themeColor="accent1"/>
              <w:left w:val="single" w:sz="4" w:space="0" w:color="20378C" w:themeColor="accent1"/>
              <w:bottom w:val="single" w:sz="4" w:space="0" w:color="20378C" w:themeColor="accent1"/>
              <w:right w:val="single" w:sz="4" w:space="0" w:color="20378C" w:themeColor="accent1"/>
            </w:tcBorders>
            <w:shd w:val="clear" w:color="auto" w:fill="C7D0F2" w:themeFill="accent1" w:themeFillTint="33"/>
            <w:tcMar>
              <w:top w:w="0" w:type="dxa"/>
              <w:bottom w:w="0" w:type="dxa"/>
            </w:tcMar>
            <w:vAlign w:val="center"/>
          </w:tcPr>
          <w:p w:rsidR="00FF7EA9" w:rsidRPr="004C28C2" w:rsidRDefault="005B694B" w:rsidP="005B694B">
            <w:pPr>
              <w:pStyle w:val="Copiadeltextoprincipal"/>
              <w:rPr>
                <w:sz w:val="24"/>
                <w:lang w:val="es-AR"/>
              </w:rPr>
            </w:pPr>
            <w:r w:rsidRPr="004C28C2">
              <w:rPr>
                <w:sz w:val="24"/>
                <w:lang w:val="es-ES"/>
              </w:rPr>
              <w:t>Esquemas de visitas</w:t>
            </w:r>
          </w:p>
        </w:tc>
        <w:tc>
          <w:tcPr>
            <w:tcW w:w="1825" w:type="dxa"/>
            <w:tcBorders>
              <w:top w:val="single" w:sz="4" w:space="0" w:color="20378C" w:themeColor="accent1"/>
              <w:left w:val="single" w:sz="4" w:space="0" w:color="20378C" w:themeColor="accent1"/>
              <w:bottom w:val="single" w:sz="4" w:space="0" w:color="20378C" w:themeColor="accent1"/>
              <w:right w:val="single" w:sz="4" w:space="0" w:color="20378C" w:themeColor="accent1"/>
            </w:tcBorders>
            <w:shd w:val="clear" w:color="auto" w:fill="C7D0F2" w:themeFill="accent1" w:themeFillTint="33"/>
            <w:tcMar>
              <w:top w:w="0" w:type="dxa"/>
              <w:bottom w:w="0" w:type="dxa"/>
            </w:tcMar>
            <w:vAlign w:val="center"/>
          </w:tcPr>
          <w:p w:rsidR="00FF7EA9" w:rsidRPr="004C28C2" w:rsidRDefault="00FF7EA9" w:rsidP="002113F6">
            <w:pPr>
              <w:pStyle w:val="Copiadeltextoprincipal"/>
              <w:rPr>
                <w:sz w:val="24"/>
                <w:lang w:val="es-AR"/>
              </w:rPr>
            </w:pPr>
            <w:r w:rsidRPr="004C28C2">
              <w:rPr>
                <w:sz w:val="24"/>
                <w:lang w:val="es-ES"/>
              </w:rPr>
              <w:t>Responsable</w:t>
            </w:r>
          </w:p>
        </w:tc>
        <w:tc>
          <w:tcPr>
            <w:tcW w:w="839" w:type="dxa"/>
            <w:tcBorders>
              <w:top w:val="single" w:sz="4" w:space="0" w:color="20378C" w:themeColor="accent1"/>
              <w:left w:val="single" w:sz="4" w:space="0" w:color="20378C" w:themeColor="accent1"/>
              <w:bottom w:val="single" w:sz="4" w:space="0" w:color="20378C" w:themeColor="accent1"/>
              <w:right w:val="single" w:sz="4" w:space="0" w:color="20378C" w:themeColor="accent1"/>
            </w:tcBorders>
            <w:shd w:val="clear" w:color="auto" w:fill="C7D0F2" w:themeFill="accent1" w:themeFillTint="33"/>
            <w:tcMar>
              <w:top w:w="0" w:type="dxa"/>
              <w:bottom w:w="0" w:type="dxa"/>
            </w:tcMar>
            <w:vAlign w:val="center"/>
          </w:tcPr>
          <w:p w:rsidR="00FF7EA9" w:rsidRPr="004C28C2" w:rsidRDefault="005B694B" w:rsidP="002113F6">
            <w:pPr>
              <w:pStyle w:val="Copiadeltextoprincipal"/>
              <w:rPr>
                <w:sz w:val="24"/>
                <w:lang w:val="es-AR"/>
              </w:rPr>
            </w:pPr>
            <w:r w:rsidRPr="004C28C2">
              <w:rPr>
                <w:sz w:val="24"/>
                <w:lang w:val="es-ES"/>
              </w:rPr>
              <w:t>Fecha</w:t>
            </w:r>
          </w:p>
        </w:tc>
        <w:tc>
          <w:tcPr>
            <w:tcW w:w="1115" w:type="dxa"/>
            <w:tcBorders>
              <w:top w:val="single" w:sz="4" w:space="0" w:color="20378C" w:themeColor="accent1"/>
              <w:left w:val="single" w:sz="4" w:space="0" w:color="20378C" w:themeColor="accent1"/>
              <w:bottom w:val="single" w:sz="4" w:space="0" w:color="20378C" w:themeColor="accent1"/>
              <w:right w:val="single" w:sz="4" w:space="0" w:color="20378C" w:themeColor="accent1"/>
            </w:tcBorders>
            <w:shd w:val="clear" w:color="auto" w:fill="C7D0F2" w:themeFill="accent1" w:themeFillTint="33"/>
            <w:vAlign w:val="center"/>
          </w:tcPr>
          <w:p w:rsidR="00FF7EA9" w:rsidRPr="004C28C2" w:rsidRDefault="00FF7EA9" w:rsidP="002113F6">
            <w:pPr>
              <w:pStyle w:val="Copiadeltextoprincipal"/>
              <w:rPr>
                <w:sz w:val="24"/>
                <w:lang w:val="es-AR"/>
              </w:rPr>
            </w:pPr>
            <w:r w:rsidRPr="004C28C2">
              <w:rPr>
                <w:sz w:val="24"/>
                <w:lang w:val="es-AR"/>
              </w:rPr>
              <w:t>Cumplido</w:t>
            </w:r>
          </w:p>
        </w:tc>
      </w:tr>
      <w:tr w:rsidR="00FF7EA9" w:rsidRPr="004C28C2" w:rsidTr="004C28C2">
        <w:trPr>
          <w:trHeight w:hRule="exact" w:val="288"/>
          <w:jc w:val="center"/>
        </w:trPr>
        <w:tc>
          <w:tcPr>
            <w:tcW w:w="5149" w:type="dxa"/>
            <w:tcBorders>
              <w:top w:val="single" w:sz="4" w:space="0" w:color="20378C" w:themeColor="accent1"/>
              <w:left w:val="single" w:sz="4" w:space="0" w:color="20378C" w:themeColor="accent1"/>
              <w:bottom w:val="single" w:sz="4" w:space="0" w:color="20378C" w:themeColor="accent1"/>
              <w:right w:val="single" w:sz="4" w:space="0" w:color="20378C" w:themeColor="accent1"/>
            </w:tcBorders>
            <w:vAlign w:val="center"/>
          </w:tcPr>
          <w:p w:rsidR="00FF7EA9" w:rsidRPr="004C28C2" w:rsidRDefault="002162C1" w:rsidP="002113F6">
            <w:pPr>
              <w:pStyle w:val="Copiadeltextoprincipal"/>
              <w:rPr>
                <w:sz w:val="24"/>
                <w:lang w:val="es-AR"/>
              </w:rPr>
            </w:pPr>
            <w:r>
              <w:rPr>
                <w:sz w:val="24"/>
                <w:lang w:val="es-AR"/>
              </w:rPr>
              <w:t>Agosto</w:t>
            </w:r>
          </w:p>
        </w:tc>
        <w:tc>
          <w:tcPr>
            <w:tcW w:w="1825" w:type="dxa"/>
            <w:tcBorders>
              <w:top w:val="single" w:sz="4" w:space="0" w:color="20378C" w:themeColor="accent1"/>
              <w:left w:val="single" w:sz="4" w:space="0" w:color="20378C" w:themeColor="accent1"/>
              <w:bottom w:val="single" w:sz="4" w:space="0" w:color="20378C" w:themeColor="accent1"/>
              <w:right w:val="single" w:sz="4" w:space="0" w:color="20378C" w:themeColor="accent1"/>
            </w:tcBorders>
            <w:vAlign w:val="center"/>
          </w:tcPr>
          <w:p w:rsidR="00FF7EA9" w:rsidRPr="004C28C2" w:rsidRDefault="001D7594" w:rsidP="002113F6">
            <w:pPr>
              <w:pStyle w:val="Copiadeltextoprincipal"/>
              <w:rPr>
                <w:sz w:val="24"/>
                <w:lang w:val="es-AR"/>
              </w:rPr>
            </w:pPr>
            <w:r>
              <w:rPr>
                <w:sz w:val="24"/>
                <w:lang w:val="es-AR"/>
              </w:rPr>
              <w:t>Hugo</w:t>
            </w:r>
          </w:p>
        </w:tc>
        <w:tc>
          <w:tcPr>
            <w:tcW w:w="839" w:type="dxa"/>
            <w:tcBorders>
              <w:top w:val="single" w:sz="4" w:space="0" w:color="20378C" w:themeColor="accent1"/>
              <w:left w:val="single" w:sz="4" w:space="0" w:color="20378C" w:themeColor="accent1"/>
              <w:bottom w:val="single" w:sz="4" w:space="0" w:color="20378C" w:themeColor="accent1"/>
              <w:right w:val="single" w:sz="4" w:space="0" w:color="20378C" w:themeColor="accent1"/>
            </w:tcBorders>
            <w:vAlign w:val="center"/>
          </w:tcPr>
          <w:p w:rsidR="00FF7EA9" w:rsidRPr="004C28C2" w:rsidRDefault="00FF7EA9" w:rsidP="002113F6">
            <w:pPr>
              <w:pStyle w:val="Copiadeltextoprincipal"/>
              <w:rPr>
                <w:sz w:val="24"/>
                <w:lang w:val="es-AR"/>
              </w:rPr>
            </w:pPr>
          </w:p>
        </w:tc>
        <w:tc>
          <w:tcPr>
            <w:tcW w:w="1115" w:type="dxa"/>
            <w:tcBorders>
              <w:top w:val="single" w:sz="4" w:space="0" w:color="20378C" w:themeColor="accent1"/>
              <w:left w:val="single" w:sz="4" w:space="0" w:color="20378C" w:themeColor="accent1"/>
              <w:bottom w:val="single" w:sz="4" w:space="0" w:color="20378C" w:themeColor="accent1"/>
              <w:right w:val="single" w:sz="4" w:space="0" w:color="20378C" w:themeColor="accent1"/>
            </w:tcBorders>
            <w:vAlign w:val="center"/>
          </w:tcPr>
          <w:p w:rsidR="00FF7EA9" w:rsidRPr="004C28C2" w:rsidRDefault="00FF7EA9" w:rsidP="002113F6">
            <w:pPr>
              <w:pStyle w:val="Copiadeltextoprincipal"/>
              <w:rPr>
                <w:sz w:val="24"/>
                <w:lang w:val="es-AR"/>
              </w:rPr>
            </w:pPr>
          </w:p>
        </w:tc>
      </w:tr>
      <w:tr w:rsidR="005B694B" w:rsidRPr="004C28C2" w:rsidTr="004C28C2">
        <w:trPr>
          <w:trHeight w:hRule="exact" w:val="288"/>
          <w:jc w:val="center"/>
        </w:trPr>
        <w:tc>
          <w:tcPr>
            <w:tcW w:w="5149" w:type="dxa"/>
            <w:tcBorders>
              <w:top w:val="single" w:sz="4" w:space="0" w:color="20378C" w:themeColor="accent1"/>
              <w:left w:val="single" w:sz="4" w:space="0" w:color="20378C" w:themeColor="accent1"/>
              <w:bottom w:val="single" w:sz="4" w:space="0" w:color="20378C" w:themeColor="accent1"/>
              <w:right w:val="single" w:sz="4" w:space="0" w:color="20378C" w:themeColor="accent1"/>
            </w:tcBorders>
            <w:vAlign w:val="center"/>
          </w:tcPr>
          <w:p w:rsidR="005B694B" w:rsidRPr="004C28C2" w:rsidRDefault="00E30C00" w:rsidP="002113F6">
            <w:pPr>
              <w:pStyle w:val="Copiadeltextoprincipal"/>
              <w:rPr>
                <w:sz w:val="24"/>
                <w:lang w:val="es-AR"/>
              </w:rPr>
            </w:pPr>
            <w:r>
              <w:rPr>
                <w:sz w:val="24"/>
                <w:lang w:val="es-AR"/>
              </w:rPr>
              <w:t>Septiembre</w:t>
            </w:r>
          </w:p>
        </w:tc>
        <w:tc>
          <w:tcPr>
            <w:tcW w:w="1825" w:type="dxa"/>
            <w:tcBorders>
              <w:top w:val="single" w:sz="4" w:space="0" w:color="20378C" w:themeColor="accent1"/>
              <w:left w:val="single" w:sz="4" w:space="0" w:color="20378C" w:themeColor="accent1"/>
              <w:bottom w:val="single" w:sz="4" w:space="0" w:color="20378C" w:themeColor="accent1"/>
              <w:right w:val="single" w:sz="4" w:space="0" w:color="20378C" w:themeColor="accent1"/>
            </w:tcBorders>
            <w:vAlign w:val="center"/>
          </w:tcPr>
          <w:p w:rsidR="005B694B" w:rsidRPr="004C28C2" w:rsidRDefault="001D7594" w:rsidP="002113F6">
            <w:pPr>
              <w:pStyle w:val="Copiadeltextoprincipal"/>
              <w:rPr>
                <w:sz w:val="24"/>
                <w:lang w:val="es-AR"/>
              </w:rPr>
            </w:pPr>
            <w:r>
              <w:rPr>
                <w:sz w:val="24"/>
                <w:lang w:val="es-AR"/>
              </w:rPr>
              <w:t>Ricardo</w:t>
            </w:r>
          </w:p>
        </w:tc>
        <w:tc>
          <w:tcPr>
            <w:tcW w:w="839" w:type="dxa"/>
            <w:tcBorders>
              <w:top w:val="single" w:sz="4" w:space="0" w:color="20378C" w:themeColor="accent1"/>
              <w:left w:val="single" w:sz="4" w:space="0" w:color="20378C" w:themeColor="accent1"/>
              <w:bottom w:val="single" w:sz="4" w:space="0" w:color="20378C" w:themeColor="accent1"/>
              <w:right w:val="single" w:sz="4" w:space="0" w:color="20378C" w:themeColor="accent1"/>
            </w:tcBorders>
            <w:vAlign w:val="center"/>
          </w:tcPr>
          <w:p w:rsidR="005B694B" w:rsidRPr="004C28C2" w:rsidRDefault="005B694B" w:rsidP="002113F6">
            <w:pPr>
              <w:pStyle w:val="Copiadeltextoprincipal"/>
              <w:rPr>
                <w:sz w:val="24"/>
                <w:lang w:val="es-AR"/>
              </w:rPr>
            </w:pPr>
          </w:p>
        </w:tc>
        <w:tc>
          <w:tcPr>
            <w:tcW w:w="1115" w:type="dxa"/>
            <w:tcBorders>
              <w:top w:val="single" w:sz="4" w:space="0" w:color="20378C" w:themeColor="accent1"/>
              <w:left w:val="single" w:sz="4" w:space="0" w:color="20378C" w:themeColor="accent1"/>
              <w:bottom w:val="single" w:sz="4" w:space="0" w:color="20378C" w:themeColor="accent1"/>
              <w:right w:val="single" w:sz="4" w:space="0" w:color="20378C" w:themeColor="accent1"/>
            </w:tcBorders>
            <w:vAlign w:val="center"/>
          </w:tcPr>
          <w:p w:rsidR="005B694B" w:rsidRPr="004C28C2" w:rsidRDefault="005B694B" w:rsidP="002113F6">
            <w:pPr>
              <w:pStyle w:val="Copiadeltextoprincipal"/>
              <w:rPr>
                <w:sz w:val="24"/>
                <w:lang w:val="es-AR"/>
              </w:rPr>
            </w:pPr>
          </w:p>
        </w:tc>
      </w:tr>
      <w:tr w:rsidR="00E30C00" w:rsidRPr="004C28C2" w:rsidTr="004C28C2">
        <w:trPr>
          <w:trHeight w:hRule="exact" w:val="288"/>
          <w:jc w:val="center"/>
        </w:trPr>
        <w:tc>
          <w:tcPr>
            <w:tcW w:w="5149" w:type="dxa"/>
            <w:tcBorders>
              <w:top w:val="single" w:sz="4" w:space="0" w:color="20378C" w:themeColor="accent1"/>
              <w:left w:val="single" w:sz="4" w:space="0" w:color="20378C" w:themeColor="accent1"/>
              <w:bottom w:val="single" w:sz="4" w:space="0" w:color="20378C" w:themeColor="accent1"/>
              <w:right w:val="single" w:sz="4" w:space="0" w:color="20378C" w:themeColor="accent1"/>
            </w:tcBorders>
            <w:vAlign w:val="center"/>
          </w:tcPr>
          <w:p w:rsidR="00E30C00" w:rsidRDefault="00E30C00" w:rsidP="002113F6">
            <w:pPr>
              <w:pStyle w:val="Copiadeltextoprincipal"/>
              <w:rPr>
                <w:sz w:val="24"/>
                <w:lang w:val="es-AR"/>
              </w:rPr>
            </w:pPr>
            <w:r>
              <w:rPr>
                <w:sz w:val="24"/>
                <w:lang w:val="es-AR"/>
              </w:rPr>
              <w:t>Octubre</w:t>
            </w:r>
          </w:p>
        </w:tc>
        <w:tc>
          <w:tcPr>
            <w:tcW w:w="1825" w:type="dxa"/>
            <w:tcBorders>
              <w:top w:val="single" w:sz="4" w:space="0" w:color="20378C" w:themeColor="accent1"/>
              <w:left w:val="single" w:sz="4" w:space="0" w:color="20378C" w:themeColor="accent1"/>
              <w:bottom w:val="single" w:sz="4" w:space="0" w:color="20378C" w:themeColor="accent1"/>
              <w:right w:val="single" w:sz="4" w:space="0" w:color="20378C" w:themeColor="accent1"/>
            </w:tcBorders>
            <w:vAlign w:val="center"/>
          </w:tcPr>
          <w:p w:rsidR="00E30C00" w:rsidRPr="004C28C2" w:rsidRDefault="00E30C00" w:rsidP="002113F6">
            <w:pPr>
              <w:pStyle w:val="Copiadeltextoprincipal"/>
              <w:rPr>
                <w:sz w:val="24"/>
                <w:lang w:val="es-AR"/>
              </w:rPr>
            </w:pPr>
            <w:r>
              <w:rPr>
                <w:sz w:val="24"/>
                <w:lang w:val="es-AR"/>
              </w:rPr>
              <w:t>Ale</w:t>
            </w:r>
          </w:p>
        </w:tc>
        <w:tc>
          <w:tcPr>
            <w:tcW w:w="839" w:type="dxa"/>
            <w:tcBorders>
              <w:top w:val="single" w:sz="4" w:space="0" w:color="20378C" w:themeColor="accent1"/>
              <w:left w:val="single" w:sz="4" w:space="0" w:color="20378C" w:themeColor="accent1"/>
              <w:bottom w:val="single" w:sz="4" w:space="0" w:color="20378C" w:themeColor="accent1"/>
              <w:right w:val="single" w:sz="4" w:space="0" w:color="20378C" w:themeColor="accent1"/>
            </w:tcBorders>
            <w:vAlign w:val="center"/>
          </w:tcPr>
          <w:p w:rsidR="00E30C00" w:rsidRPr="004C28C2" w:rsidRDefault="00E30C00" w:rsidP="002113F6">
            <w:pPr>
              <w:pStyle w:val="Copiadeltextoprincipal"/>
              <w:rPr>
                <w:sz w:val="24"/>
                <w:lang w:val="es-AR"/>
              </w:rPr>
            </w:pPr>
          </w:p>
        </w:tc>
        <w:tc>
          <w:tcPr>
            <w:tcW w:w="1115" w:type="dxa"/>
            <w:tcBorders>
              <w:top w:val="single" w:sz="4" w:space="0" w:color="20378C" w:themeColor="accent1"/>
              <w:left w:val="single" w:sz="4" w:space="0" w:color="20378C" w:themeColor="accent1"/>
              <w:bottom w:val="single" w:sz="4" w:space="0" w:color="20378C" w:themeColor="accent1"/>
              <w:right w:val="single" w:sz="4" w:space="0" w:color="20378C" w:themeColor="accent1"/>
            </w:tcBorders>
            <w:vAlign w:val="center"/>
          </w:tcPr>
          <w:p w:rsidR="00E30C00" w:rsidRPr="004C28C2" w:rsidRDefault="00E30C00" w:rsidP="002113F6">
            <w:pPr>
              <w:pStyle w:val="Copiadeltextoprincipal"/>
              <w:rPr>
                <w:sz w:val="24"/>
                <w:lang w:val="es-AR"/>
              </w:rPr>
            </w:pPr>
          </w:p>
        </w:tc>
      </w:tr>
      <w:tr w:rsidR="00E30C00" w:rsidRPr="004C28C2" w:rsidTr="004C28C2">
        <w:trPr>
          <w:trHeight w:hRule="exact" w:val="288"/>
          <w:jc w:val="center"/>
        </w:trPr>
        <w:tc>
          <w:tcPr>
            <w:tcW w:w="5149" w:type="dxa"/>
            <w:tcBorders>
              <w:top w:val="single" w:sz="4" w:space="0" w:color="20378C" w:themeColor="accent1"/>
              <w:left w:val="single" w:sz="4" w:space="0" w:color="20378C" w:themeColor="accent1"/>
              <w:bottom w:val="single" w:sz="4" w:space="0" w:color="20378C" w:themeColor="accent1"/>
              <w:right w:val="single" w:sz="4" w:space="0" w:color="20378C" w:themeColor="accent1"/>
            </w:tcBorders>
            <w:vAlign w:val="center"/>
          </w:tcPr>
          <w:p w:rsidR="00E30C00" w:rsidRDefault="00E30C00" w:rsidP="002113F6">
            <w:pPr>
              <w:pStyle w:val="Copiadeltextoprincipal"/>
              <w:rPr>
                <w:sz w:val="24"/>
                <w:lang w:val="es-AR"/>
              </w:rPr>
            </w:pPr>
            <w:r>
              <w:rPr>
                <w:sz w:val="24"/>
                <w:lang w:val="es-AR"/>
              </w:rPr>
              <w:t>Noviembre</w:t>
            </w:r>
          </w:p>
        </w:tc>
        <w:tc>
          <w:tcPr>
            <w:tcW w:w="1825" w:type="dxa"/>
            <w:tcBorders>
              <w:top w:val="single" w:sz="4" w:space="0" w:color="20378C" w:themeColor="accent1"/>
              <w:left w:val="single" w:sz="4" w:space="0" w:color="20378C" w:themeColor="accent1"/>
              <w:bottom w:val="single" w:sz="4" w:space="0" w:color="20378C" w:themeColor="accent1"/>
              <w:right w:val="single" w:sz="4" w:space="0" w:color="20378C" w:themeColor="accent1"/>
            </w:tcBorders>
            <w:vAlign w:val="center"/>
          </w:tcPr>
          <w:p w:rsidR="00E30C00" w:rsidRPr="004C28C2" w:rsidRDefault="00E30C00" w:rsidP="002113F6">
            <w:pPr>
              <w:pStyle w:val="Copiadeltextoprincipal"/>
              <w:rPr>
                <w:sz w:val="24"/>
                <w:lang w:val="es-AR"/>
              </w:rPr>
            </w:pPr>
            <w:r>
              <w:rPr>
                <w:sz w:val="24"/>
                <w:lang w:val="es-AR"/>
              </w:rPr>
              <w:t>Walter</w:t>
            </w:r>
          </w:p>
        </w:tc>
        <w:tc>
          <w:tcPr>
            <w:tcW w:w="839" w:type="dxa"/>
            <w:tcBorders>
              <w:top w:val="single" w:sz="4" w:space="0" w:color="20378C" w:themeColor="accent1"/>
              <w:left w:val="single" w:sz="4" w:space="0" w:color="20378C" w:themeColor="accent1"/>
              <w:bottom w:val="single" w:sz="4" w:space="0" w:color="20378C" w:themeColor="accent1"/>
              <w:right w:val="single" w:sz="4" w:space="0" w:color="20378C" w:themeColor="accent1"/>
            </w:tcBorders>
            <w:vAlign w:val="center"/>
          </w:tcPr>
          <w:p w:rsidR="00E30C00" w:rsidRPr="004C28C2" w:rsidRDefault="00E30C00" w:rsidP="002113F6">
            <w:pPr>
              <w:pStyle w:val="Copiadeltextoprincipal"/>
              <w:rPr>
                <w:sz w:val="24"/>
                <w:lang w:val="es-AR"/>
              </w:rPr>
            </w:pPr>
          </w:p>
        </w:tc>
        <w:tc>
          <w:tcPr>
            <w:tcW w:w="1115" w:type="dxa"/>
            <w:tcBorders>
              <w:top w:val="single" w:sz="4" w:space="0" w:color="20378C" w:themeColor="accent1"/>
              <w:left w:val="single" w:sz="4" w:space="0" w:color="20378C" w:themeColor="accent1"/>
              <w:bottom w:val="single" w:sz="4" w:space="0" w:color="20378C" w:themeColor="accent1"/>
              <w:right w:val="single" w:sz="4" w:space="0" w:color="20378C" w:themeColor="accent1"/>
            </w:tcBorders>
            <w:vAlign w:val="center"/>
          </w:tcPr>
          <w:p w:rsidR="00E30C00" w:rsidRPr="004C28C2" w:rsidRDefault="00E30C00" w:rsidP="002113F6">
            <w:pPr>
              <w:pStyle w:val="Copiadeltextoprincipal"/>
              <w:rPr>
                <w:sz w:val="24"/>
                <w:lang w:val="es-AR"/>
              </w:rPr>
            </w:pPr>
          </w:p>
        </w:tc>
      </w:tr>
      <w:tr w:rsidR="00E30C00" w:rsidRPr="004C28C2" w:rsidTr="004C28C2">
        <w:trPr>
          <w:trHeight w:hRule="exact" w:val="288"/>
          <w:jc w:val="center"/>
        </w:trPr>
        <w:tc>
          <w:tcPr>
            <w:tcW w:w="5149" w:type="dxa"/>
            <w:tcBorders>
              <w:top w:val="single" w:sz="4" w:space="0" w:color="20378C" w:themeColor="accent1"/>
              <w:left w:val="single" w:sz="4" w:space="0" w:color="20378C" w:themeColor="accent1"/>
              <w:bottom w:val="single" w:sz="4" w:space="0" w:color="20378C" w:themeColor="accent1"/>
              <w:right w:val="single" w:sz="4" w:space="0" w:color="20378C" w:themeColor="accent1"/>
            </w:tcBorders>
            <w:vAlign w:val="center"/>
          </w:tcPr>
          <w:p w:rsidR="00E30C00" w:rsidRDefault="00E30C00" w:rsidP="002113F6">
            <w:pPr>
              <w:pStyle w:val="Copiadeltextoprincipal"/>
              <w:rPr>
                <w:sz w:val="24"/>
                <w:lang w:val="es-AR"/>
              </w:rPr>
            </w:pPr>
            <w:r>
              <w:rPr>
                <w:sz w:val="24"/>
                <w:lang w:val="es-AR"/>
              </w:rPr>
              <w:t>Diciembre</w:t>
            </w:r>
          </w:p>
        </w:tc>
        <w:tc>
          <w:tcPr>
            <w:tcW w:w="1825" w:type="dxa"/>
            <w:tcBorders>
              <w:top w:val="single" w:sz="4" w:space="0" w:color="20378C" w:themeColor="accent1"/>
              <w:left w:val="single" w:sz="4" w:space="0" w:color="20378C" w:themeColor="accent1"/>
              <w:bottom w:val="single" w:sz="4" w:space="0" w:color="20378C" w:themeColor="accent1"/>
              <w:right w:val="single" w:sz="4" w:space="0" w:color="20378C" w:themeColor="accent1"/>
            </w:tcBorders>
            <w:vAlign w:val="center"/>
          </w:tcPr>
          <w:p w:rsidR="00E30C00" w:rsidRPr="004C28C2" w:rsidRDefault="001D7594" w:rsidP="002113F6">
            <w:pPr>
              <w:pStyle w:val="Copiadeltextoprincipal"/>
              <w:rPr>
                <w:sz w:val="24"/>
                <w:lang w:val="es-AR"/>
              </w:rPr>
            </w:pPr>
            <w:r>
              <w:rPr>
                <w:sz w:val="24"/>
                <w:lang w:val="es-AR"/>
              </w:rPr>
              <w:t>Gabriel</w:t>
            </w:r>
          </w:p>
        </w:tc>
        <w:tc>
          <w:tcPr>
            <w:tcW w:w="839" w:type="dxa"/>
            <w:tcBorders>
              <w:top w:val="single" w:sz="4" w:space="0" w:color="20378C" w:themeColor="accent1"/>
              <w:left w:val="single" w:sz="4" w:space="0" w:color="20378C" w:themeColor="accent1"/>
              <w:bottom w:val="single" w:sz="4" w:space="0" w:color="20378C" w:themeColor="accent1"/>
              <w:right w:val="single" w:sz="4" w:space="0" w:color="20378C" w:themeColor="accent1"/>
            </w:tcBorders>
            <w:vAlign w:val="center"/>
          </w:tcPr>
          <w:p w:rsidR="00E30C00" w:rsidRPr="004C28C2" w:rsidRDefault="00E30C00" w:rsidP="002113F6">
            <w:pPr>
              <w:pStyle w:val="Copiadeltextoprincipal"/>
              <w:rPr>
                <w:sz w:val="24"/>
                <w:lang w:val="es-AR"/>
              </w:rPr>
            </w:pPr>
          </w:p>
        </w:tc>
        <w:tc>
          <w:tcPr>
            <w:tcW w:w="1115" w:type="dxa"/>
            <w:tcBorders>
              <w:top w:val="single" w:sz="4" w:space="0" w:color="20378C" w:themeColor="accent1"/>
              <w:left w:val="single" w:sz="4" w:space="0" w:color="20378C" w:themeColor="accent1"/>
              <w:bottom w:val="single" w:sz="4" w:space="0" w:color="20378C" w:themeColor="accent1"/>
              <w:right w:val="single" w:sz="4" w:space="0" w:color="20378C" w:themeColor="accent1"/>
            </w:tcBorders>
            <w:vAlign w:val="center"/>
          </w:tcPr>
          <w:p w:rsidR="00E30C00" w:rsidRPr="004C28C2" w:rsidRDefault="00E30C00" w:rsidP="002113F6">
            <w:pPr>
              <w:pStyle w:val="Copiadeltextoprincipal"/>
              <w:rPr>
                <w:sz w:val="24"/>
                <w:lang w:val="es-AR"/>
              </w:rPr>
            </w:pPr>
          </w:p>
        </w:tc>
      </w:tr>
    </w:tbl>
    <w:p w:rsidR="00667753" w:rsidRPr="00FF7EA9" w:rsidRDefault="00667753">
      <w:pPr>
        <w:rPr>
          <w:lang w:val="es-AR"/>
        </w:rPr>
      </w:pPr>
    </w:p>
    <w:sectPr w:rsidR="00667753" w:rsidRPr="00FF7EA9" w:rsidSect="00F70649">
      <w:headerReference w:type="even" r:id="rId12"/>
      <w:headerReference w:type="default" r:id="rId13"/>
      <w:pgSz w:w="11907" w:h="16839" w:code="9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6D99" w:rsidRDefault="008B6D99">
      <w:r>
        <w:separator/>
      </w:r>
    </w:p>
  </w:endnote>
  <w:endnote w:type="continuationSeparator" w:id="0">
    <w:p w:rsidR="008B6D99" w:rsidRDefault="008B6D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Condensed">
    <w:altName w:val="Franklin Gothic Medium Cond"/>
    <w:panose1 w:val="020B0606040200020203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6D99" w:rsidRDefault="008B6D99">
      <w:r>
        <w:separator/>
      </w:r>
    </w:p>
  </w:footnote>
  <w:footnote w:type="continuationSeparator" w:id="0">
    <w:p w:rsidR="008B6D99" w:rsidRDefault="008B6D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3F6" w:rsidRDefault="002113F6">
    <w:pPr>
      <w:pStyle w:val="Encabezado0"/>
    </w:pPr>
    <w:r>
      <w:rPr>
        <w:noProof/>
        <w:lang w:val="es-AR" w:eastAsia="es-AR"/>
      </w:rPr>
      <w:drawing>
        <wp:inline distT="0" distB="0" distL="0" distR="0" wp14:anchorId="66A248C4" wp14:editId="7ACE6E60">
          <wp:extent cx="2381250" cy="1085850"/>
          <wp:effectExtent l="0" t="0" r="0" b="0"/>
          <wp:docPr id="1" name="Imagen 1" descr="D:\IGLESIA\imagenes\Logos\_LOGO_OK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IGLESIA\imagenes\Logos\_LOGO_OK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81250" cy="1085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3F6" w:rsidRDefault="002113F6">
    <w:pPr>
      <w:pStyle w:val="Ttulodelasactasdelareunin"/>
    </w:pPr>
    <w:r>
      <w:rPr>
        <w:noProof/>
        <w:lang w:val="es-AR" w:eastAsia="es-AR"/>
      </w:rPr>
      <w:drawing>
        <wp:anchor distT="0" distB="0" distL="114300" distR="114300" simplePos="0" relativeHeight="251658240" behindDoc="1" locked="0" layoutInCell="1" allowOverlap="1" wp14:anchorId="5C6D5DA6" wp14:editId="6AAE7E0C">
          <wp:simplePos x="0" y="0"/>
          <wp:positionH relativeFrom="column">
            <wp:posOffset>3700145</wp:posOffset>
          </wp:positionH>
          <wp:positionV relativeFrom="paragraph">
            <wp:posOffset>-62230</wp:posOffset>
          </wp:positionV>
          <wp:extent cx="1757680" cy="800735"/>
          <wp:effectExtent l="0" t="0" r="0" b="0"/>
          <wp:wrapSquare wrapText="bothSides"/>
          <wp:docPr id="2" name="Imagen 2" descr="D:\IGLESIA\imagenes\Logos\_LOGO_OK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GLESIA\imagenes\Logos\_LOGO_OK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7680" cy="800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12743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FDE28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18305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650859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BFC7A03"/>
    <w:multiLevelType w:val="hybridMultilevel"/>
    <w:tmpl w:val="1654E0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000DFE"/>
    <w:multiLevelType w:val="hybridMultilevel"/>
    <w:tmpl w:val="03AAD88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6E16C9"/>
    <w:multiLevelType w:val="hybridMultilevel"/>
    <w:tmpl w:val="8CAE8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640BB6"/>
    <w:multiLevelType w:val="hybridMultilevel"/>
    <w:tmpl w:val="5AF6269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C8183D"/>
    <w:multiLevelType w:val="hybridMultilevel"/>
    <w:tmpl w:val="102854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C602D4"/>
    <w:multiLevelType w:val="hybridMultilevel"/>
    <w:tmpl w:val="4538F0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7"/>
  </w:num>
  <w:num w:numId="6">
    <w:abstractNumId w:val="4"/>
  </w:num>
  <w:num w:numId="7">
    <w:abstractNumId w:val="8"/>
  </w:num>
  <w:num w:numId="8">
    <w:abstractNumId w:val="9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65B"/>
    <w:rsid w:val="000019B6"/>
    <w:rsid w:val="00002877"/>
    <w:rsid w:val="00012ED7"/>
    <w:rsid w:val="00054B7C"/>
    <w:rsid w:val="00126AE2"/>
    <w:rsid w:val="001D7594"/>
    <w:rsid w:val="002113F6"/>
    <w:rsid w:val="002162C1"/>
    <w:rsid w:val="002E7BC8"/>
    <w:rsid w:val="00302A7C"/>
    <w:rsid w:val="00364E21"/>
    <w:rsid w:val="00385764"/>
    <w:rsid w:val="00411138"/>
    <w:rsid w:val="00413C7B"/>
    <w:rsid w:val="00417A7E"/>
    <w:rsid w:val="004322A4"/>
    <w:rsid w:val="00467D14"/>
    <w:rsid w:val="0049578D"/>
    <w:rsid w:val="004C28C2"/>
    <w:rsid w:val="005044CD"/>
    <w:rsid w:val="00567259"/>
    <w:rsid w:val="00575ED1"/>
    <w:rsid w:val="005955C7"/>
    <w:rsid w:val="005B694B"/>
    <w:rsid w:val="00635D61"/>
    <w:rsid w:val="00667753"/>
    <w:rsid w:val="006A5FFA"/>
    <w:rsid w:val="006B2B4B"/>
    <w:rsid w:val="00703FDC"/>
    <w:rsid w:val="007F566E"/>
    <w:rsid w:val="007F5C34"/>
    <w:rsid w:val="008B2FC6"/>
    <w:rsid w:val="008B6D99"/>
    <w:rsid w:val="008D265B"/>
    <w:rsid w:val="008E0548"/>
    <w:rsid w:val="00911C46"/>
    <w:rsid w:val="00926C55"/>
    <w:rsid w:val="009B60CF"/>
    <w:rsid w:val="00A203A9"/>
    <w:rsid w:val="00A34440"/>
    <w:rsid w:val="00B6369E"/>
    <w:rsid w:val="00BE7BFE"/>
    <w:rsid w:val="00C04DE5"/>
    <w:rsid w:val="00C71DC1"/>
    <w:rsid w:val="00CA64D5"/>
    <w:rsid w:val="00D90304"/>
    <w:rsid w:val="00E30C00"/>
    <w:rsid w:val="00E56D94"/>
    <w:rsid w:val="00EA5B69"/>
    <w:rsid w:val="00F46F1F"/>
    <w:rsid w:val="00F70649"/>
    <w:rsid w:val="00F87BE4"/>
    <w:rsid w:val="00FF7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667753"/>
    <w:pPr>
      <w:spacing w:after="0" w:line="240" w:lineRule="auto"/>
    </w:pPr>
    <w:rPr>
      <w:spacing w:val="8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cter1deencabezado"/>
    <w:uiPriority w:val="1"/>
    <w:semiHidden/>
    <w:qFormat/>
    <w:rsid w:val="00667753"/>
    <w:pPr>
      <w:outlineLvl w:val="0"/>
    </w:pPr>
    <w:rPr>
      <w:b/>
      <w:color w:val="FFFFFF" w:themeColor="background1"/>
      <w:sz w:val="20"/>
    </w:rPr>
  </w:style>
  <w:style w:type="paragraph" w:customStyle="1" w:styleId="ttulo2">
    <w:name w:val="título 2"/>
    <w:basedOn w:val="ttulo1"/>
    <w:next w:val="Normal"/>
    <w:link w:val="Carcter2deencabezado"/>
    <w:uiPriority w:val="1"/>
    <w:semiHidden/>
    <w:qFormat/>
    <w:rsid w:val="00667753"/>
    <w:pPr>
      <w:outlineLvl w:val="1"/>
    </w:pPr>
    <w:rPr>
      <w:color w:val="A6A6A6" w:themeColor="background1" w:themeShade="A6"/>
    </w:rPr>
  </w:style>
  <w:style w:type="paragraph" w:customStyle="1" w:styleId="ttulo3">
    <w:name w:val="título 3"/>
    <w:basedOn w:val="ttulo2"/>
    <w:next w:val="Normal"/>
    <w:link w:val="Carcter3deencabezado"/>
    <w:uiPriority w:val="1"/>
    <w:semiHidden/>
    <w:qFormat/>
    <w:rsid w:val="00667753"/>
    <w:pPr>
      <w:outlineLvl w:val="2"/>
    </w:pPr>
    <w:rPr>
      <w:b w:val="0"/>
    </w:rPr>
  </w:style>
  <w:style w:type="paragraph" w:customStyle="1" w:styleId="ttulo4">
    <w:name w:val="título 4"/>
    <w:basedOn w:val="ttulo5"/>
    <w:next w:val="Normal"/>
    <w:link w:val="Carcter4deencabezado"/>
    <w:uiPriority w:val="1"/>
    <w:semiHidden/>
    <w:qFormat/>
    <w:rsid w:val="00667753"/>
    <w:pPr>
      <w:spacing w:before="40" w:after="280"/>
      <w:outlineLvl w:val="3"/>
    </w:pPr>
    <w:rPr>
      <w:color w:val="90A2E5" w:themeColor="accent1" w:themeTint="66"/>
    </w:rPr>
  </w:style>
  <w:style w:type="paragraph" w:customStyle="1" w:styleId="ttulo5">
    <w:name w:val="título 5"/>
    <w:basedOn w:val="Normal"/>
    <w:next w:val="Normal"/>
    <w:link w:val="Carcter5deencabezado"/>
    <w:uiPriority w:val="1"/>
    <w:semiHidden/>
    <w:qFormat/>
    <w:rsid w:val="00667753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table" w:styleId="Tablaconcuadrcula">
    <w:name w:val="Table Grid"/>
    <w:basedOn w:val="Tablanormal"/>
    <w:uiPriority w:val="1"/>
    <w:rsid w:val="00667753"/>
    <w:pPr>
      <w:spacing w:after="0" w:line="240" w:lineRule="auto"/>
    </w:pPr>
    <w:tblPr>
      <w:tblInd w:w="0" w:type="dxa"/>
      <w:tblBorders>
        <w:top w:val="single" w:sz="4" w:space="0" w:color="595959" w:themeColor="text1"/>
        <w:left w:val="single" w:sz="4" w:space="0" w:color="595959" w:themeColor="text1"/>
        <w:bottom w:val="single" w:sz="4" w:space="0" w:color="595959" w:themeColor="text1"/>
        <w:right w:val="single" w:sz="4" w:space="0" w:color="595959" w:themeColor="text1"/>
        <w:insideH w:val="single" w:sz="4" w:space="0" w:color="595959" w:themeColor="text1"/>
        <w:insideV w:val="single" w:sz="4" w:space="0" w:color="595959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667753"/>
    <w:rPr>
      <w:color w:val="808080"/>
    </w:rPr>
  </w:style>
  <w:style w:type="paragraph" w:customStyle="1" w:styleId="Globodetexto">
    <w:name w:val="Globo de texto"/>
    <w:basedOn w:val="Normal"/>
    <w:link w:val="Carcterdeglobodetexto"/>
    <w:uiPriority w:val="99"/>
    <w:semiHidden/>
    <w:unhideWhenUsed/>
    <w:rsid w:val="00667753"/>
    <w:rPr>
      <w:rFonts w:ascii="Tahoma" w:hAnsi="Tahoma" w:cs="Tahoma"/>
      <w:sz w:val="16"/>
      <w:szCs w:val="16"/>
    </w:rPr>
  </w:style>
  <w:style w:type="character" w:customStyle="1" w:styleId="Carcterdeglobodetexto">
    <w:name w:val="Carácter de globo de texto"/>
    <w:basedOn w:val="Fuentedeprrafopredeter"/>
    <w:link w:val="Globodetexto"/>
    <w:uiPriority w:val="99"/>
    <w:semiHidden/>
    <w:rsid w:val="00667753"/>
    <w:rPr>
      <w:rFonts w:ascii="Tahoma" w:hAnsi="Tahoma" w:cs="Tahoma"/>
      <w:sz w:val="16"/>
      <w:szCs w:val="16"/>
    </w:rPr>
  </w:style>
  <w:style w:type="character" w:customStyle="1" w:styleId="Carcter1deencabezado">
    <w:name w:val="Carácter 1 de encabezado"/>
    <w:basedOn w:val="Fuentedeprrafopredeter"/>
    <w:link w:val="ttulo1"/>
    <w:uiPriority w:val="1"/>
    <w:semiHidden/>
    <w:rsid w:val="00667753"/>
    <w:rPr>
      <w:b/>
      <w:color w:val="FFFFFF" w:themeColor="background1"/>
      <w:spacing w:val="8"/>
      <w:sz w:val="20"/>
    </w:rPr>
  </w:style>
  <w:style w:type="character" w:customStyle="1" w:styleId="Carcter2deencabezado">
    <w:name w:val="Carácter 2 de encabezado"/>
    <w:basedOn w:val="Fuentedeprrafopredeter"/>
    <w:link w:val="ttulo2"/>
    <w:uiPriority w:val="1"/>
    <w:semiHidden/>
    <w:rsid w:val="00667753"/>
    <w:rPr>
      <w:b/>
      <w:color w:val="A6A6A6" w:themeColor="background1" w:themeShade="A6"/>
      <w:spacing w:val="8"/>
      <w:sz w:val="20"/>
    </w:rPr>
  </w:style>
  <w:style w:type="character" w:customStyle="1" w:styleId="Carcter3deencabezado">
    <w:name w:val="Carácter 3 de encabezado"/>
    <w:basedOn w:val="Fuentedeprrafopredeter"/>
    <w:link w:val="ttulo3"/>
    <w:uiPriority w:val="1"/>
    <w:semiHidden/>
    <w:rsid w:val="00667753"/>
    <w:rPr>
      <w:color w:val="A6A6A6" w:themeColor="background1" w:themeShade="A6"/>
      <w:spacing w:val="8"/>
      <w:sz w:val="20"/>
    </w:rPr>
  </w:style>
  <w:style w:type="character" w:customStyle="1" w:styleId="Carcter4deencabezado">
    <w:name w:val="Carácter 4 de encabezado"/>
    <w:basedOn w:val="Fuentedeprrafopredeter"/>
    <w:link w:val="ttulo4"/>
    <w:uiPriority w:val="1"/>
    <w:semiHidden/>
    <w:rsid w:val="00667753"/>
    <w:rPr>
      <w:rFonts w:eastAsiaTheme="majorEastAsia" w:cstheme="majorBidi"/>
      <w:color w:val="90A2E5" w:themeColor="accent1" w:themeTint="66"/>
      <w:spacing w:val="8"/>
      <w:sz w:val="96"/>
    </w:rPr>
  </w:style>
  <w:style w:type="character" w:customStyle="1" w:styleId="Carcter5deencabezado">
    <w:name w:val="Carácter 5 de encabezado"/>
    <w:basedOn w:val="Fuentedeprrafopredeter"/>
    <w:link w:val="ttulo5"/>
    <w:uiPriority w:val="1"/>
    <w:semiHidden/>
    <w:rsid w:val="00667753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Copiadeltextoprincipal">
    <w:name w:val="Copia del texto principal"/>
    <w:basedOn w:val="Normal"/>
    <w:qFormat/>
    <w:rsid w:val="00667753"/>
    <w:rPr>
      <w:sz w:val="16"/>
    </w:rPr>
  </w:style>
  <w:style w:type="paragraph" w:customStyle="1" w:styleId="Ttulodelasactasdelareunin">
    <w:name w:val="Título de las actas de la reunión"/>
    <w:basedOn w:val="Normal"/>
    <w:qFormat/>
    <w:rsid w:val="00667753"/>
    <w:pPr>
      <w:keepNext/>
      <w:keepLines/>
      <w:spacing w:before="40" w:after="280"/>
    </w:pPr>
    <w:rPr>
      <w:rFonts w:eastAsiaTheme="majorEastAsia" w:cstheme="majorBidi"/>
      <w:color w:val="90A2E5" w:themeColor="accent1" w:themeTint="66"/>
      <w:sz w:val="96"/>
    </w:rPr>
  </w:style>
  <w:style w:type="paragraph" w:customStyle="1" w:styleId="Ttulosdelasactasdelareuninydelordendelda">
    <w:name w:val="Títulos de las actas de la reunión y del orden del día"/>
    <w:basedOn w:val="Normal"/>
    <w:qFormat/>
    <w:rsid w:val="00667753"/>
    <w:rPr>
      <w:b/>
      <w:color w:val="FFFFFF" w:themeColor="background1"/>
      <w:sz w:val="20"/>
    </w:rPr>
  </w:style>
  <w:style w:type="paragraph" w:customStyle="1" w:styleId="encabezado">
    <w:name w:val="encabezado"/>
    <w:basedOn w:val="Normal"/>
    <w:link w:val="Carcterdeencabezado"/>
    <w:uiPriority w:val="99"/>
    <w:semiHidden/>
    <w:unhideWhenUsed/>
    <w:rsid w:val="00667753"/>
    <w:pPr>
      <w:tabs>
        <w:tab w:val="center" w:pos="4680"/>
        <w:tab w:val="right" w:pos="9360"/>
      </w:tabs>
    </w:pPr>
  </w:style>
  <w:style w:type="character" w:customStyle="1" w:styleId="Carcterdeencabezado">
    <w:name w:val="Carácter de encabezado"/>
    <w:basedOn w:val="Fuentedeprrafopredeter"/>
    <w:link w:val="encabezado"/>
    <w:uiPriority w:val="99"/>
    <w:semiHidden/>
    <w:rsid w:val="00667753"/>
    <w:rPr>
      <w:spacing w:val="8"/>
      <w:sz w:val="18"/>
    </w:rPr>
  </w:style>
  <w:style w:type="paragraph" w:customStyle="1" w:styleId="piedepgina">
    <w:name w:val="pie de página"/>
    <w:basedOn w:val="Normal"/>
    <w:link w:val="Carcterdepiedepgina"/>
    <w:uiPriority w:val="99"/>
    <w:semiHidden/>
    <w:unhideWhenUsed/>
    <w:rsid w:val="00667753"/>
    <w:pPr>
      <w:tabs>
        <w:tab w:val="center" w:pos="4680"/>
        <w:tab w:val="right" w:pos="9360"/>
      </w:tabs>
    </w:pPr>
  </w:style>
  <w:style w:type="character" w:customStyle="1" w:styleId="Carcterdepiedepgina">
    <w:name w:val="Carácter de pie de página"/>
    <w:basedOn w:val="Fuentedeprrafopredeter"/>
    <w:link w:val="piedepgina"/>
    <w:uiPriority w:val="99"/>
    <w:semiHidden/>
    <w:rsid w:val="00667753"/>
    <w:rPr>
      <w:spacing w:val="8"/>
      <w:sz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5ED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5ED1"/>
    <w:rPr>
      <w:rFonts w:ascii="Tahoma" w:hAnsi="Tahoma" w:cs="Tahoma"/>
      <w:spacing w:val="8"/>
      <w:sz w:val="16"/>
      <w:szCs w:val="16"/>
    </w:rPr>
  </w:style>
  <w:style w:type="paragraph" w:styleId="Encabezado0">
    <w:name w:val="header"/>
    <w:basedOn w:val="Normal"/>
    <w:link w:val="EncabezadoCar"/>
    <w:uiPriority w:val="99"/>
    <w:unhideWhenUsed/>
    <w:rsid w:val="00575ED1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0"/>
    <w:uiPriority w:val="99"/>
    <w:rsid w:val="00575ED1"/>
    <w:rPr>
      <w:spacing w:val="8"/>
      <w:sz w:val="18"/>
    </w:rPr>
  </w:style>
  <w:style w:type="paragraph" w:styleId="Piedepgina0">
    <w:name w:val="footer"/>
    <w:basedOn w:val="Normal"/>
    <w:link w:val="PiedepginaCar"/>
    <w:uiPriority w:val="99"/>
    <w:unhideWhenUsed/>
    <w:rsid w:val="00575ED1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0"/>
    <w:uiPriority w:val="99"/>
    <w:rsid w:val="00575ED1"/>
    <w:rPr>
      <w:spacing w:val="8"/>
      <w:sz w:val="18"/>
    </w:rPr>
  </w:style>
  <w:style w:type="paragraph" w:styleId="NormalWeb">
    <w:name w:val="Normal (Web)"/>
    <w:basedOn w:val="Normal"/>
    <w:uiPriority w:val="99"/>
    <w:semiHidden/>
    <w:unhideWhenUsed/>
    <w:rsid w:val="004C28C2"/>
    <w:pPr>
      <w:spacing w:before="100" w:beforeAutospacing="1" w:after="100" w:afterAutospacing="1"/>
    </w:pPr>
    <w:rPr>
      <w:rFonts w:ascii="Times New Roman" w:eastAsia="Times New Roman" w:hAnsi="Times New Roman" w:cs="Times New Roman"/>
      <w:spacing w:val="0"/>
      <w:sz w:val="24"/>
      <w:szCs w:val="24"/>
      <w:lang w:val="es-AR" w:eastAsia="es-AR"/>
    </w:rPr>
  </w:style>
  <w:style w:type="table" w:styleId="Listaclara-nfasis6">
    <w:name w:val="Light List Accent 6"/>
    <w:basedOn w:val="Tablanormal"/>
    <w:uiPriority w:val="61"/>
    <w:rsid w:val="00F706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A4EC5" w:themeColor="accent6"/>
        <w:left w:val="single" w:sz="8" w:space="0" w:color="4A4EC5" w:themeColor="accent6"/>
        <w:bottom w:val="single" w:sz="8" w:space="0" w:color="4A4EC5" w:themeColor="accent6"/>
        <w:right w:val="single" w:sz="8" w:space="0" w:color="4A4EC5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A4EC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A4EC5" w:themeColor="accent6"/>
          <w:left w:val="single" w:sz="8" w:space="0" w:color="4A4EC5" w:themeColor="accent6"/>
          <w:bottom w:val="single" w:sz="8" w:space="0" w:color="4A4EC5" w:themeColor="accent6"/>
          <w:right w:val="single" w:sz="8" w:space="0" w:color="4A4EC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A4EC5" w:themeColor="accent6"/>
          <w:left w:val="single" w:sz="8" w:space="0" w:color="4A4EC5" w:themeColor="accent6"/>
          <w:bottom w:val="single" w:sz="8" w:space="0" w:color="4A4EC5" w:themeColor="accent6"/>
          <w:right w:val="single" w:sz="8" w:space="0" w:color="4A4EC5" w:themeColor="accent6"/>
        </w:tcBorders>
      </w:tcPr>
    </w:tblStylePr>
    <w:tblStylePr w:type="band1Horz">
      <w:tblPr/>
      <w:tcPr>
        <w:tcBorders>
          <w:top w:val="single" w:sz="8" w:space="0" w:color="4A4EC5" w:themeColor="accent6"/>
          <w:left w:val="single" w:sz="8" w:space="0" w:color="4A4EC5" w:themeColor="accent6"/>
          <w:bottom w:val="single" w:sz="8" w:space="0" w:color="4A4EC5" w:themeColor="accent6"/>
          <w:right w:val="single" w:sz="8" w:space="0" w:color="4A4EC5" w:themeColor="accent6"/>
        </w:tcBorders>
      </w:tcPr>
    </w:tblStylePr>
  </w:style>
  <w:style w:type="table" w:styleId="Sombreadomedio2-nfasis6">
    <w:name w:val="Medium Shading 2 Accent 6"/>
    <w:basedOn w:val="Tablanormal"/>
    <w:uiPriority w:val="64"/>
    <w:rsid w:val="00364E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A4EC5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A4EC5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A4EC5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A203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667753"/>
    <w:pPr>
      <w:spacing w:after="0" w:line="240" w:lineRule="auto"/>
    </w:pPr>
    <w:rPr>
      <w:spacing w:val="8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cter1deencabezado"/>
    <w:uiPriority w:val="1"/>
    <w:semiHidden/>
    <w:qFormat/>
    <w:rsid w:val="00667753"/>
    <w:pPr>
      <w:outlineLvl w:val="0"/>
    </w:pPr>
    <w:rPr>
      <w:b/>
      <w:color w:val="FFFFFF" w:themeColor="background1"/>
      <w:sz w:val="20"/>
    </w:rPr>
  </w:style>
  <w:style w:type="paragraph" w:customStyle="1" w:styleId="ttulo2">
    <w:name w:val="título 2"/>
    <w:basedOn w:val="ttulo1"/>
    <w:next w:val="Normal"/>
    <w:link w:val="Carcter2deencabezado"/>
    <w:uiPriority w:val="1"/>
    <w:semiHidden/>
    <w:qFormat/>
    <w:rsid w:val="00667753"/>
    <w:pPr>
      <w:outlineLvl w:val="1"/>
    </w:pPr>
    <w:rPr>
      <w:color w:val="A6A6A6" w:themeColor="background1" w:themeShade="A6"/>
    </w:rPr>
  </w:style>
  <w:style w:type="paragraph" w:customStyle="1" w:styleId="ttulo3">
    <w:name w:val="título 3"/>
    <w:basedOn w:val="ttulo2"/>
    <w:next w:val="Normal"/>
    <w:link w:val="Carcter3deencabezado"/>
    <w:uiPriority w:val="1"/>
    <w:semiHidden/>
    <w:qFormat/>
    <w:rsid w:val="00667753"/>
    <w:pPr>
      <w:outlineLvl w:val="2"/>
    </w:pPr>
    <w:rPr>
      <w:b w:val="0"/>
    </w:rPr>
  </w:style>
  <w:style w:type="paragraph" w:customStyle="1" w:styleId="ttulo4">
    <w:name w:val="título 4"/>
    <w:basedOn w:val="ttulo5"/>
    <w:next w:val="Normal"/>
    <w:link w:val="Carcter4deencabezado"/>
    <w:uiPriority w:val="1"/>
    <w:semiHidden/>
    <w:qFormat/>
    <w:rsid w:val="00667753"/>
    <w:pPr>
      <w:spacing w:before="40" w:after="280"/>
      <w:outlineLvl w:val="3"/>
    </w:pPr>
    <w:rPr>
      <w:color w:val="90A2E5" w:themeColor="accent1" w:themeTint="66"/>
    </w:rPr>
  </w:style>
  <w:style w:type="paragraph" w:customStyle="1" w:styleId="ttulo5">
    <w:name w:val="título 5"/>
    <w:basedOn w:val="Normal"/>
    <w:next w:val="Normal"/>
    <w:link w:val="Carcter5deencabezado"/>
    <w:uiPriority w:val="1"/>
    <w:semiHidden/>
    <w:qFormat/>
    <w:rsid w:val="00667753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table" w:styleId="Tablaconcuadrcula">
    <w:name w:val="Table Grid"/>
    <w:basedOn w:val="Tablanormal"/>
    <w:uiPriority w:val="1"/>
    <w:rsid w:val="00667753"/>
    <w:pPr>
      <w:spacing w:after="0" w:line="240" w:lineRule="auto"/>
    </w:pPr>
    <w:tblPr>
      <w:tblInd w:w="0" w:type="dxa"/>
      <w:tblBorders>
        <w:top w:val="single" w:sz="4" w:space="0" w:color="595959" w:themeColor="text1"/>
        <w:left w:val="single" w:sz="4" w:space="0" w:color="595959" w:themeColor="text1"/>
        <w:bottom w:val="single" w:sz="4" w:space="0" w:color="595959" w:themeColor="text1"/>
        <w:right w:val="single" w:sz="4" w:space="0" w:color="595959" w:themeColor="text1"/>
        <w:insideH w:val="single" w:sz="4" w:space="0" w:color="595959" w:themeColor="text1"/>
        <w:insideV w:val="single" w:sz="4" w:space="0" w:color="595959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667753"/>
    <w:rPr>
      <w:color w:val="808080"/>
    </w:rPr>
  </w:style>
  <w:style w:type="paragraph" w:customStyle="1" w:styleId="Globodetexto">
    <w:name w:val="Globo de texto"/>
    <w:basedOn w:val="Normal"/>
    <w:link w:val="Carcterdeglobodetexto"/>
    <w:uiPriority w:val="99"/>
    <w:semiHidden/>
    <w:unhideWhenUsed/>
    <w:rsid w:val="00667753"/>
    <w:rPr>
      <w:rFonts w:ascii="Tahoma" w:hAnsi="Tahoma" w:cs="Tahoma"/>
      <w:sz w:val="16"/>
      <w:szCs w:val="16"/>
    </w:rPr>
  </w:style>
  <w:style w:type="character" w:customStyle="1" w:styleId="Carcterdeglobodetexto">
    <w:name w:val="Carácter de globo de texto"/>
    <w:basedOn w:val="Fuentedeprrafopredeter"/>
    <w:link w:val="Globodetexto"/>
    <w:uiPriority w:val="99"/>
    <w:semiHidden/>
    <w:rsid w:val="00667753"/>
    <w:rPr>
      <w:rFonts w:ascii="Tahoma" w:hAnsi="Tahoma" w:cs="Tahoma"/>
      <w:sz w:val="16"/>
      <w:szCs w:val="16"/>
    </w:rPr>
  </w:style>
  <w:style w:type="character" w:customStyle="1" w:styleId="Carcter1deencabezado">
    <w:name w:val="Carácter 1 de encabezado"/>
    <w:basedOn w:val="Fuentedeprrafopredeter"/>
    <w:link w:val="ttulo1"/>
    <w:uiPriority w:val="1"/>
    <w:semiHidden/>
    <w:rsid w:val="00667753"/>
    <w:rPr>
      <w:b/>
      <w:color w:val="FFFFFF" w:themeColor="background1"/>
      <w:spacing w:val="8"/>
      <w:sz w:val="20"/>
    </w:rPr>
  </w:style>
  <w:style w:type="character" w:customStyle="1" w:styleId="Carcter2deencabezado">
    <w:name w:val="Carácter 2 de encabezado"/>
    <w:basedOn w:val="Fuentedeprrafopredeter"/>
    <w:link w:val="ttulo2"/>
    <w:uiPriority w:val="1"/>
    <w:semiHidden/>
    <w:rsid w:val="00667753"/>
    <w:rPr>
      <w:b/>
      <w:color w:val="A6A6A6" w:themeColor="background1" w:themeShade="A6"/>
      <w:spacing w:val="8"/>
      <w:sz w:val="20"/>
    </w:rPr>
  </w:style>
  <w:style w:type="character" w:customStyle="1" w:styleId="Carcter3deencabezado">
    <w:name w:val="Carácter 3 de encabezado"/>
    <w:basedOn w:val="Fuentedeprrafopredeter"/>
    <w:link w:val="ttulo3"/>
    <w:uiPriority w:val="1"/>
    <w:semiHidden/>
    <w:rsid w:val="00667753"/>
    <w:rPr>
      <w:color w:val="A6A6A6" w:themeColor="background1" w:themeShade="A6"/>
      <w:spacing w:val="8"/>
      <w:sz w:val="20"/>
    </w:rPr>
  </w:style>
  <w:style w:type="character" w:customStyle="1" w:styleId="Carcter4deencabezado">
    <w:name w:val="Carácter 4 de encabezado"/>
    <w:basedOn w:val="Fuentedeprrafopredeter"/>
    <w:link w:val="ttulo4"/>
    <w:uiPriority w:val="1"/>
    <w:semiHidden/>
    <w:rsid w:val="00667753"/>
    <w:rPr>
      <w:rFonts w:eastAsiaTheme="majorEastAsia" w:cstheme="majorBidi"/>
      <w:color w:val="90A2E5" w:themeColor="accent1" w:themeTint="66"/>
      <w:spacing w:val="8"/>
      <w:sz w:val="96"/>
    </w:rPr>
  </w:style>
  <w:style w:type="character" w:customStyle="1" w:styleId="Carcter5deencabezado">
    <w:name w:val="Carácter 5 de encabezado"/>
    <w:basedOn w:val="Fuentedeprrafopredeter"/>
    <w:link w:val="ttulo5"/>
    <w:uiPriority w:val="1"/>
    <w:semiHidden/>
    <w:rsid w:val="00667753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Copiadeltextoprincipal">
    <w:name w:val="Copia del texto principal"/>
    <w:basedOn w:val="Normal"/>
    <w:qFormat/>
    <w:rsid w:val="00667753"/>
    <w:rPr>
      <w:sz w:val="16"/>
    </w:rPr>
  </w:style>
  <w:style w:type="paragraph" w:customStyle="1" w:styleId="Ttulodelasactasdelareunin">
    <w:name w:val="Título de las actas de la reunión"/>
    <w:basedOn w:val="Normal"/>
    <w:qFormat/>
    <w:rsid w:val="00667753"/>
    <w:pPr>
      <w:keepNext/>
      <w:keepLines/>
      <w:spacing w:before="40" w:after="280"/>
    </w:pPr>
    <w:rPr>
      <w:rFonts w:eastAsiaTheme="majorEastAsia" w:cstheme="majorBidi"/>
      <w:color w:val="90A2E5" w:themeColor="accent1" w:themeTint="66"/>
      <w:sz w:val="96"/>
    </w:rPr>
  </w:style>
  <w:style w:type="paragraph" w:customStyle="1" w:styleId="Ttulosdelasactasdelareuninydelordendelda">
    <w:name w:val="Títulos de las actas de la reunión y del orden del día"/>
    <w:basedOn w:val="Normal"/>
    <w:qFormat/>
    <w:rsid w:val="00667753"/>
    <w:rPr>
      <w:b/>
      <w:color w:val="FFFFFF" w:themeColor="background1"/>
      <w:sz w:val="20"/>
    </w:rPr>
  </w:style>
  <w:style w:type="paragraph" w:customStyle="1" w:styleId="encabezado">
    <w:name w:val="encabezado"/>
    <w:basedOn w:val="Normal"/>
    <w:link w:val="Carcterdeencabezado"/>
    <w:uiPriority w:val="99"/>
    <w:semiHidden/>
    <w:unhideWhenUsed/>
    <w:rsid w:val="00667753"/>
    <w:pPr>
      <w:tabs>
        <w:tab w:val="center" w:pos="4680"/>
        <w:tab w:val="right" w:pos="9360"/>
      </w:tabs>
    </w:pPr>
  </w:style>
  <w:style w:type="character" w:customStyle="1" w:styleId="Carcterdeencabezado">
    <w:name w:val="Carácter de encabezado"/>
    <w:basedOn w:val="Fuentedeprrafopredeter"/>
    <w:link w:val="encabezado"/>
    <w:uiPriority w:val="99"/>
    <w:semiHidden/>
    <w:rsid w:val="00667753"/>
    <w:rPr>
      <w:spacing w:val="8"/>
      <w:sz w:val="18"/>
    </w:rPr>
  </w:style>
  <w:style w:type="paragraph" w:customStyle="1" w:styleId="piedepgina">
    <w:name w:val="pie de página"/>
    <w:basedOn w:val="Normal"/>
    <w:link w:val="Carcterdepiedepgina"/>
    <w:uiPriority w:val="99"/>
    <w:semiHidden/>
    <w:unhideWhenUsed/>
    <w:rsid w:val="00667753"/>
    <w:pPr>
      <w:tabs>
        <w:tab w:val="center" w:pos="4680"/>
        <w:tab w:val="right" w:pos="9360"/>
      </w:tabs>
    </w:pPr>
  </w:style>
  <w:style w:type="character" w:customStyle="1" w:styleId="Carcterdepiedepgina">
    <w:name w:val="Carácter de pie de página"/>
    <w:basedOn w:val="Fuentedeprrafopredeter"/>
    <w:link w:val="piedepgina"/>
    <w:uiPriority w:val="99"/>
    <w:semiHidden/>
    <w:rsid w:val="00667753"/>
    <w:rPr>
      <w:spacing w:val="8"/>
      <w:sz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5ED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5ED1"/>
    <w:rPr>
      <w:rFonts w:ascii="Tahoma" w:hAnsi="Tahoma" w:cs="Tahoma"/>
      <w:spacing w:val="8"/>
      <w:sz w:val="16"/>
      <w:szCs w:val="16"/>
    </w:rPr>
  </w:style>
  <w:style w:type="paragraph" w:styleId="Encabezado0">
    <w:name w:val="header"/>
    <w:basedOn w:val="Normal"/>
    <w:link w:val="EncabezadoCar"/>
    <w:uiPriority w:val="99"/>
    <w:unhideWhenUsed/>
    <w:rsid w:val="00575ED1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0"/>
    <w:uiPriority w:val="99"/>
    <w:rsid w:val="00575ED1"/>
    <w:rPr>
      <w:spacing w:val="8"/>
      <w:sz w:val="18"/>
    </w:rPr>
  </w:style>
  <w:style w:type="paragraph" w:styleId="Piedepgina0">
    <w:name w:val="footer"/>
    <w:basedOn w:val="Normal"/>
    <w:link w:val="PiedepginaCar"/>
    <w:uiPriority w:val="99"/>
    <w:unhideWhenUsed/>
    <w:rsid w:val="00575ED1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0"/>
    <w:uiPriority w:val="99"/>
    <w:rsid w:val="00575ED1"/>
    <w:rPr>
      <w:spacing w:val="8"/>
      <w:sz w:val="18"/>
    </w:rPr>
  </w:style>
  <w:style w:type="paragraph" w:styleId="NormalWeb">
    <w:name w:val="Normal (Web)"/>
    <w:basedOn w:val="Normal"/>
    <w:uiPriority w:val="99"/>
    <w:semiHidden/>
    <w:unhideWhenUsed/>
    <w:rsid w:val="004C28C2"/>
    <w:pPr>
      <w:spacing w:before="100" w:beforeAutospacing="1" w:after="100" w:afterAutospacing="1"/>
    </w:pPr>
    <w:rPr>
      <w:rFonts w:ascii="Times New Roman" w:eastAsia="Times New Roman" w:hAnsi="Times New Roman" w:cs="Times New Roman"/>
      <w:spacing w:val="0"/>
      <w:sz w:val="24"/>
      <w:szCs w:val="24"/>
      <w:lang w:val="es-AR" w:eastAsia="es-AR"/>
    </w:rPr>
  </w:style>
  <w:style w:type="table" w:styleId="Listaclara-nfasis6">
    <w:name w:val="Light List Accent 6"/>
    <w:basedOn w:val="Tablanormal"/>
    <w:uiPriority w:val="61"/>
    <w:rsid w:val="00F706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A4EC5" w:themeColor="accent6"/>
        <w:left w:val="single" w:sz="8" w:space="0" w:color="4A4EC5" w:themeColor="accent6"/>
        <w:bottom w:val="single" w:sz="8" w:space="0" w:color="4A4EC5" w:themeColor="accent6"/>
        <w:right w:val="single" w:sz="8" w:space="0" w:color="4A4EC5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A4EC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A4EC5" w:themeColor="accent6"/>
          <w:left w:val="single" w:sz="8" w:space="0" w:color="4A4EC5" w:themeColor="accent6"/>
          <w:bottom w:val="single" w:sz="8" w:space="0" w:color="4A4EC5" w:themeColor="accent6"/>
          <w:right w:val="single" w:sz="8" w:space="0" w:color="4A4EC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A4EC5" w:themeColor="accent6"/>
          <w:left w:val="single" w:sz="8" w:space="0" w:color="4A4EC5" w:themeColor="accent6"/>
          <w:bottom w:val="single" w:sz="8" w:space="0" w:color="4A4EC5" w:themeColor="accent6"/>
          <w:right w:val="single" w:sz="8" w:space="0" w:color="4A4EC5" w:themeColor="accent6"/>
        </w:tcBorders>
      </w:tcPr>
    </w:tblStylePr>
    <w:tblStylePr w:type="band1Horz">
      <w:tblPr/>
      <w:tcPr>
        <w:tcBorders>
          <w:top w:val="single" w:sz="8" w:space="0" w:color="4A4EC5" w:themeColor="accent6"/>
          <w:left w:val="single" w:sz="8" w:space="0" w:color="4A4EC5" w:themeColor="accent6"/>
          <w:bottom w:val="single" w:sz="8" w:space="0" w:color="4A4EC5" w:themeColor="accent6"/>
          <w:right w:val="single" w:sz="8" w:space="0" w:color="4A4EC5" w:themeColor="accent6"/>
        </w:tcBorders>
      </w:tcPr>
    </w:tblStylePr>
  </w:style>
  <w:style w:type="table" w:styleId="Sombreadomedio2-nfasis6">
    <w:name w:val="Medium Shading 2 Accent 6"/>
    <w:basedOn w:val="Tablanormal"/>
    <w:uiPriority w:val="64"/>
    <w:rsid w:val="00364E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A4EC5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A4EC5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A4EC5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A20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6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rian\AppData\Roaming\Microsoft\Plantillas\Meeting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4825B0ABD3C4DA48EB51BF4ED8159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74FB2F-222C-4CD9-9FEE-468544DAF373}"/>
      </w:docPartPr>
      <w:docPartBody>
        <w:p w:rsidR="008D45DF" w:rsidRDefault="00EB54AF">
          <w:pPr>
            <w:pStyle w:val="44825B0ABD3C4DA48EB51BF4ED81596F"/>
          </w:pPr>
          <w:r>
            <w:rPr>
              <w:lang w:val="es-ES"/>
            </w:rPr>
            <w:t>[Seleccione la fecha]</w:t>
          </w:r>
        </w:p>
      </w:docPartBody>
    </w:docPart>
    <w:docPart>
      <w:docPartPr>
        <w:name w:val="8E1AF1CFBE104F60B69A5BC99E61F5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336AB3-CE9C-4790-9B58-AA13C6773CE0}"/>
      </w:docPartPr>
      <w:docPartBody>
        <w:p w:rsidR="008D45DF" w:rsidRDefault="00D76B99" w:rsidP="00D76B99">
          <w:pPr>
            <w:pStyle w:val="8E1AF1CFBE104F60B69A5BC99E61F53B"/>
          </w:pPr>
          <w:r>
            <w:rPr>
              <w:lang w:val="es-ES"/>
            </w:rPr>
            <w:t>Tema del orden del día]</w:t>
          </w:r>
        </w:p>
      </w:docPartBody>
    </w:docPart>
    <w:docPart>
      <w:docPartPr>
        <w:name w:val="AC1FAE520CD84B248280273D568A55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2EEA95-0AF2-46F8-9F46-77BA01CB2FCB}"/>
      </w:docPartPr>
      <w:docPartBody>
        <w:p w:rsidR="00781AD7" w:rsidRDefault="00D96A39" w:rsidP="00D96A39">
          <w:pPr>
            <w:pStyle w:val="AC1FAE520CD84B248280273D568A55A0"/>
          </w:pPr>
          <w:r>
            <w:rPr>
              <w:lang w:val="es-ES"/>
            </w:rPr>
            <w:t>Tema del orden del día]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Condensed">
    <w:altName w:val="Franklin Gothic Medium Cond"/>
    <w:panose1 w:val="020B0606040200020203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B99"/>
    <w:rsid w:val="0050065C"/>
    <w:rsid w:val="0053156B"/>
    <w:rsid w:val="00544CE3"/>
    <w:rsid w:val="00625A0E"/>
    <w:rsid w:val="00715723"/>
    <w:rsid w:val="00781AD7"/>
    <w:rsid w:val="008035E8"/>
    <w:rsid w:val="008C2BFD"/>
    <w:rsid w:val="008D45DF"/>
    <w:rsid w:val="00BC5C23"/>
    <w:rsid w:val="00D76B99"/>
    <w:rsid w:val="00D96A39"/>
    <w:rsid w:val="00EB5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350ABAF6C6B4B97B0CBB5D6B50569BD">
    <w:name w:val="C350ABAF6C6B4B97B0CBB5D6B50569BD"/>
  </w:style>
  <w:style w:type="paragraph" w:customStyle="1" w:styleId="44825B0ABD3C4DA48EB51BF4ED81596F">
    <w:name w:val="44825B0ABD3C4DA48EB51BF4ED81596F"/>
  </w:style>
  <w:style w:type="paragraph" w:customStyle="1" w:styleId="499841C2F44F41C0A75A0369849218F1">
    <w:name w:val="499841C2F44F41C0A75A0369849218F1"/>
  </w:style>
  <w:style w:type="paragraph" w:customStyle="1" w:styleId="3994031FF4494767909D44B36AC9A016">
    <w:name w:val="3994031FF4494767909D44B36AC9A016"/>
  </w:style>
  <w:style w:type="character" w:styleId="Textodelmarcadordeposicin">
    <w:name w:val="Placeholder Text"/>
    <w:basedOn w:val="Fuentedeprrafopredeter"/>
    <w:uiPriority w:val="99"/>
    <w:semiHidden/>
    <w:rsid w:val="00D76B99"/>
    <w:rPr>
      <w:color w:val="808080"/>
    </w:rPr>
  </w:style>
  <w:style w:type="paragraph" w:customStyle="1" w:styleId="6C73A1A6ECC74876A8BD2A2F3658DF7F">
    <w:name w:val="6C73A1A6ECC74876A8BD2A2F3658DF7F"/>
  </w:style>
  <w:style w:type="paragraph" w:customStyle="1" w:styleId="ED3DF4AAA57C4774B70A8BE9417505DF">
    <w:name w:val="ED3DF4AAA57C4774B70A8BE9417505DF"/>
  </w:style>
  <w:style w:type="paragraph" w:customStyle="1" w:styleId="27F0DE1C65CC45FEBC1F9538AFD91089">
    <w:name w:val="27F0DE1C65CC45FEBC1F9538AFD91089"/>
  </w:style>
  <w:style w:type="paragraph" w:customStyle="1" w:styleId="729E1DCB556B46FE86D66DF858C98F61">
    <w:name w:val="729E1DCB556B46FE86D66DF858C98F61"/>
  </w:style>
  <w:style w:type="paragraph" w:customStyle="1" w:styleId="83CA3FFDC62D4297A26B143EAA89DCEF">
    <w:name w:val="83CA3FFDC62D4297A26B143EAA89DCEF"/>
  </w:style>
  <w:style w:type="paragraph" w:customStyle="1" w:styleId="67683263AC0A4FE5969682D452D9AD1A">
    <w:name w:val="67683263AC0A4FE5969682D452D9AD1A"/>
  </w:style>
  <w:style w:type="paragraph" w:customStyle="1" w:styleId="81B5B16909B348C0B23DA1D33C2BA303">
    <w:name w:val="81B5B16909B348C0B23DA1D33C2BA303"/>
  </w:style>
  <w:style w:type="paragraph" w:customStyle="1" w:styleId="55F7B75FF76441769369FECC15AFDB45">
    <w:name w:val="55F7B75FF76441769369FECC15AFDB45"/>
  </w:style>
  <w:style w:type="paragraph" w:customStyle="1" w:styleId="6938B90B5E444C8BA63AB07348454D04">
    <w:name w:val="6938B90B5E444C8BA63AB07348454D04"/>
  </w:style>
  <w:style w:type="paragraph" w:customStyle="1" w:styleId="2CD37D30FE6941FBA538E182BF19BB47">
    <w:name w:val="2CD37D30FE6941FBA538E182BF19BB47"/>
  </w:style>
  <w:style w:type="paragraph" w:customStyle="1" w:styleId="8D3BE41FED28466487D237968D4FFDBC">
    <w:name w:val="8D3BE41FED28466487D237968D4FFDBC"/>
  </w:style>
  <w:style w:type="paragraph" w:customStyle="1" w:styleId="8AA1610659F446B3AD70D6EBC71F097E">
    <w:name w:val="8AA1610659F446B3AD70D6EBC71F097E"/>
    <w:rsid w:val="00D76B99"/>
  </w:style>
  <w:style w:type="paragraph" w:customStyle="1" w:styleId="6272D399D7E14FD68E8CC61F8C3DF517">
    <w:name w:val="6272D399D7E14FD68E8CC61F8C3DF517"/>
    <w:rsid w:val="00D76B99"/>
  </w:style>
  <w:style w:type="paragraph" w:customStyle="1" w:styleId="E8105669AE2944D8A161EF9469CB8B7E">
    <w:name w:val="E8105669AE2944D8A161EF9469CB8B7E"/>
    <w:rsid w:val="00D76B99"/>
  </w:style>
  <w:style w:type="paragraph" w:customStyle="1" w:styleId="BEDD3FBAFAF84F1AAC0E83E13A352C6F">
    <w:name w:val="BEDD3FBAFAF84F1AAC0E83E13A352C6F"/>
    <w:rsid w:val="00D76B99"/>
  </w:style>
  <w:style w:type="paragraph" w:customStyle="1" w:styleId="92A9570C4B6F449886028742DCDB7428">
    <w:name w:val="92A9570C4B6F449886028742DCDB7428"/>
    <w:rsid w:val="00D76B99"/>
  </w:style>
  <w:style w:type="paragraph" w:customStyle="1" w:styleId="BCE650F73272446AAD9ADA7BA9171688">
    <w:name w:val="BCE650F73272446AAD9ADA7BA9171688"/>
    <w:rsid w:val="00D76B99"/>
  </w:style>
  <w:style w:type="paragraph" w:customStyle="1" w:styleId="8BEC299687964E3D8DA975DCE0DF44E0">
    <w:name w:val="8BEC299687964E3D8DA975DCE0DF44E0"/>
    <w:rsid w:val="00D76B99"/>
  </w:style>
  <w:style w:type="paragraph" w:customStyle="1" w:styleId="AE4E5826325D4D928C2C9854E120082C">
    <w:name w:val="AE4E5826325D4D928C2C9854E120082C"/>
    <w:rsid w:val="00D76B99"/>
  </w:style>
  <w:style w:type="paragraph" w:customStyle="1" w:styleId="F173377ACA164A54BDD377342D9F15B9">
    <w:name w:val="F173377ACA164A54BDD377342D9F15B9"/>
    <w:rsid w:val="00D76B99"/>
  </w:style>
  <w:style w:type="paragraph" w:customStyle="1" w:styleId="8E1AF1CFBE104F60B69A5BC99E61F53B">
    <w:name w:val="8E1AF1CFBE104F60B69A5BC99E61F53B"/>
    <w:rsid w:val="00D76B99"/>
  </w:style>
  <w:style w:type="paragraph" w:customStyle="1" w:styleId="BD38AD3794BB4D20A277FB9DD77A2AB6">
    <w:name w:val="BD38AD3794BB4D20A277FB9DD77A2AB6"/>
    <w:rsid w:val="00D76B99"/>
  </w:style>
  <w:style w:type="paragraph" w:customStyle="1" w:styleId="5AB46478723849869276760543FC4083">
    <w:name w:val="5AB46478723849869276760543FC4083"/>
    <w:rsid w:val="008D45DF"/>
  </w:style>
  <w:style w:type="paragraph" w:customStyle="1" w:styleId="1E155A6672F24D62BDCE147AEA6C3901">
    <w:name w:val="1E155A6672F24D62BDCE147AEA6C3901"/>
    <w:rsid w:val="008D45DF"/>
  </w:style>
  <w:style w:type="paragraph" w:customStyle="1" w:styleId="221A86A2DDDB4DF4990ED6A2121358CB">
    <w:name w:val="221A86A2DDDB4DF4990ED6A2121358CB"/>
    <w:rsid w:val="008D45DF"/>
  </w:style>
  <w:style w:type="paragraph" w:customStyle="1" w:styleId="14D2C1642A10478691B60C6A4F998F11">
    <w:name w:val="14D2C1642A10478691B60C6A4F998F11"/>
    <w:rsid w:val="008D45DF"/>
  </w:style>
  <w:style w:type="paragraph" w:customStyle="1" w:styleId="8B5A2D249CD44975B1030DA9CCE2A060">
    <w:name w:val="8B5A2D249CD44975B1030DA9CCE2A060"/>
    <w:rsid w:val="008D45DF"/>
  </w:style>
  <w:style w:type="paragraph" w:customStyle="1" w:styleId="F01A4F6686C448C0B1BE9F60A942AE3A">
    <w:name w:val="F01A4F6686C448C0B1BE9F60A942AE3A"/>
    <w:rsid w:val="008D45DF"/>
  </w:style>
  <w:style w:type="paragraph" w:customStyle="1" w:styleId="AC1FAE520CD84B248280273D568A55A0">
    <w:name w:val="AC1FAE520CD84B248280273D568A55A0"/>
    <w:rsid w:val="00D96A3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350ABAF6C6B4B97B0CBB5D6B50569BD">
    <w:name w:val="C350ABAF6C6B4B97B0CBB5D6B50569BD"/>
  </w:style>
  <w:style w:type="paragraph" w:customStyle="1" w:styleId="44825B0ABD3C4DA48EB51BF4ED81596F">
    <w:name w:val="44825B0ABD3C4DA48EB51BF4ED81596F"/>
  </w:style>
  <w:style w:type="paragraph" w:customStyle="1" w:styleId="499841C2F44F41C0A75A0369849218F1">
    <w:name w:val="499841C2F44F41C0A75A0369849218F1"/>
  </w:style>
  <w:style w:type="paragraph" w:customStyle="1" w:styleId="3994031FF4494767909D44B36AC9A016">
    <w:name w:val="3994031FF4494767909D44B36AC9A016"/>
  </w:style>
  <w:style w:type="character" w:styleId="Textodelmarcadordeposicin">
    <w:name w:val="Placeholder Text"/>
    <w:basedOn w:val="Fuentedeprrafopredeter"/>
    <w:uiPriority w:val="99"/>
    <w:semiHidden/>
    <w:rsid w:val="00D76B99"/>
    <w:rPr>
      <w:color w:val="808080"/>
    </w:rPr>
  </w:style>
  <w:style w:type="paragraph" w:customStyle="1" w:styleId="6C73A1A6ECC74876A8BD2A2F3658DF7F">
    <w:name w:val="6C73A1A6ECC74876A8BD2A2F3658DF7F"/>
  </w:style>
  <w:style w:type="paragraph" w:customStyle="1" w:styleId="ED3DF4AAA57C4774B70A8BE9417505DF">
    <w:name w:val="ED3DF4AAA57C4774B70A8BE9417505DF"/>
  </w:style>
  <w:style w:type="paragraph" w:customStyle="1" w:styleId="27F0DE1C65CC45FEBC1F9538AFD91089">
    <w:name w:val="27F0DE1C65CC45FEBC1F9538AFD91089"/>
  </w:style>
  <w:style w:type="paragraph" w:customStyle="1" w:styleId="729E1DCB556B46FE86D66DF858C98F61">
    <w:name w:val="729E1DCB556B46FE86D66DF858C98F61"/>
  </w:style>
  <w:style w:type="paragraph" w:customStyle="1" w:styleId="83CA3FFDC62D4297A26B143EAA89DCEF">
    <w:name w:val="83CA3FFDC62D4297A26B143EAA89DCEF"/>
  </w:style>
  <w:style w:type="paragraph" w:customStyle="1" w:styleId="67683263AC0A4FE5969682D452D9AD1A">
    <w:name w:val="67683263AC0A4FE5969682D452D9AD1A"/>
  </w:style>
  <w:style w:type="paragraph" w:customStyle="1" w:styleId="81B5B16909B348C0B23DA1D33C2BA303">
    <w:name w:val="81B5B16909B348C0B23DA1D33C2BA303"/>
  </w:style>
  <w:style w:type="paragraph" w:customStyle="1" w:styleId="55F7B75FF76441769369FECC15AFDB45">
    <w:name w:val="55F7B75FF76441769369FECC15AFDB45"/>
  </w:style>
  <w:style w:type="paragraph" w:customStyle="1" w:styleId="6938B90B5E444C8BA63AB07348454D04">
    <w:name w:val="6938B90B5E444C8BA63AB07348454D04"/>
  </w:style>
  <w:style w:type="paragraph" w:customStyle="1" w:styleId="2CD37D30FE6941FBA538E182BF19BB47">
    <w:name w:val="2CD37D30FE6941FBA538E182BF19BB47"/>
  </w:style>
  <w:style w:type="paragraph" w:customStyle="1" w:styleId="8D3BE41FED28466487D237968D4FFDBC">
    <w:name w:val="8D3BE41FED28466487D237968D4FFDBC"/>
  </w:style>
  <w:style w:type="paragraph" w:customStyle="1" w:styleId="8AA1610659F446B3AD70D6EBC71F097E">
    <w:name w:val="8AA1610659F446B3AD70D6EBC71F097E"/>
    <w:rsid w:val="00D76B99"/>
  </w:style>
  <w:style w:type="paragraph" w:customStyle="1" w:styleId="6272D399D7E14FD68E8CC61F8C3DF517">
    <w:name w:val="6272D399D7E14FD68E8CC61F8C3DF517"/>
    <w:rsid w:val="00D76B99"/>
  </w:style>
  <w:style w:type="paragraph" w:customStyle="1" w:styleId="E8105669AE2944D8A161EF9469CB8B7E">
    <w:name w:val="E8105669AE2944D8A161EF9469CB8B7E"/>
    <w:rsid w:val="00D76B99"/>
  </w:style>
  <w:style w:type="paragraph" w:customStyle="1" w:styleId="BEDD3FBAFAF84F1AAC0E83E13A352C6F">
    <w:name w:val="BEDD3FBAFAF84F1AAC0E83E13A352C6F"/>
    <w:rsid w:val="00D76B99"/>
  </w:style>
  <w:style w:type="paragraph" w:customStyle="1" w:styleId="92A9570C4B6F449886028742DCDB7428">
    <w:name w:val="92A9570C4B6F449886028742DCDB7428"/>
    <w:rsid w:val="00D76B99"/>
  </w:style>
  <w:style w:type="paragraph" w:customStyle="1" w:styleId="BCE650F73272446AAD9ADA7BA9171688">
    <w:name w:val="BCE650F73272446AAD9ADA7BA9171688"/>
    <w:rsid w:val="00D76B99"/>
  </w:style>
  <w:style w:type="paragraph" w:customStyle="1" w:styleId="8BEC299687964E3D8DA975DCE0DF44E0">
    <w:name w:val="8BEC299687964E3D8DA975DCE0DF44E0"/>
    <w:rsid w:val="00D76B99"/>
  </w:style>
  <w:style w:type="paragraph" w:customStyle="1" w:styleId="AE4E5826325D4D928C2C9854E120082C">
    <w:name w:val="AE4E5826325D4D928C2C9854E120082C"/>
    <w:rsid w:val="00D76B99"/>
  </w:style>
  <w:style w:type="paragraph" w:customStyle="1" w:styleId="F173377ACA164A54BDD377342D9F15B9">
    <w:name w:val="F173377ACA164A54BDD377342D9F15B9"/>
    <w:rsid w:val="00D76B99"/>
  </w:style>
  <w:style w:type="paragraph" w:customStyle="1" w:styleId="8E1AF1CFBE104F60B69A5BC99E61F53B">
    <w:name w:val="8E1AF1CFBE104F60B69A5BC99E61F53B"/>
    <w:rsid w:val="00D76B99"/>
  </w:style>
  <w:style w:type="paragraph" w:customStyle="1" w:styleId="BD38AD3794BB4D20A277FB9DD77A2AB6">
    <w:name w:val="BD38AD3794BB4D20A277FB9DD77A2AB6"/>
    <w:rsid w:val="00D76B99"/>
  </w:style>
  <w:style w:type="paragraph" w:customStyle="1" w:styleId="5AB46478723849869276760543FC4083">
    <w:name w:val="5AB46478723849869276760543FC4083"/>
    <w:rsid w:val="008D45DF"/>
  </w:style>
  <w:style w:type="paragraph" w:customStyle="1" w:styleId="1E155A6672F24D62BDCE147AEA6C3901">
    <w:name w:val="1E155A6672F24D62BDCE147AEA6C3901"/>
    <w:rsid w:val="008D45DF"/>
  </w:style>
  <w:style w:type="paragraph" w:customStyle="1" w:styleId="221A86A2DDDB4DF4990ED6A2121358CB">
    <w:name w:val="221A86A2DDDB4DF4990ED6A2121358CB"/>
    <w:rsid w:val="008D45DF"/>
  </w:style>
  <w:style w:type="paragraph" w:customStyle="1" w:styleId="14D2C1642A10478691B60C6A4F998F11">
    <w:name w:val="14D2C1642A10478691B60C6A4F998F11"/>
    <w:rsid w:val="008D45DF"/>
  </w:style>
  <w:style w:type="paragraph" w:customStyle="1" w:styleId="8B5A2D249CD44975B1030DA9CCE2A060">
    <w:name w:val="8B5A2D249CD44975B1030DA9CCE2A060"/>
    <w:rsid w:val="008D45DF"/>
  </w:style>
  <w:style w:type="paragraph" w:customStyle="1" w:styleId="F01A4F6686C448C0B1BE9F60A942AE3A">
    <w:name w:val="F01A4F6686C448C0B1BE9F60A942AE3A"/>
    <w:rsid w:val="008D45DF"/>
  </w:style>
  <w:style w:type="paragraph" w:customStyle="1" w:styleId="AC1FAE520CD84B248280273D568A55A0">
    <w:name w:val="AC1FAE520CD84B248280273D568A55A0"/>
    <w:rsid w:val="00D96A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Moonlight">
      <a:dk1>
        <a:srgbClr val="595959"/>
      </a:dk1>
      <a:lt1>
        <a:srgbClr val="FFFFFF"/>
      </a:lt1>
      <a:dk2>
        <a:srgbClr val="2AB7FF"/>
      </a:dk2>
      <a:lt2>
        <a:srgbClr val="DBE5F1"/>
      </a:lt2>
      <a:accent1>
        <a:srgbClr val="20378C"/>
      </a:accent1>
      <a:accent2>
        <a:srgbClr val="A20000"/>
      </a:accent2>
      <a:accent3>
        <a:srgbClr val="534088"/>
      </a:accent3>
      <a:accent4>
        <a:srgbClr val="2D9123"/>
      </a:accent4>
      <a:accent5>
        <a:srgbClr val="7E2C80"/>
      </a:accent5>
      <a:accent6>
        <a:srgbClr val="4A4EC5"/>
      </a:accent6>
      <a:hlink>
        <a:srgbClr val="BBECFF"/>
      </a:hlink>
      <a:folHlink>
        <a:srgbClr val="DDDDDD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2011-08-13T00:00:00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DE95A0C693CEB341887D38A4A2B58B45040072C752107C5A7B47AA91A1EE638E6F1F" ma:contentTypeVersion="28" ma:contentTypeDescription="Create a new document." ma:contentTypeScope="" ma:versionID="5eea76452d7eb073b41e4ecbec7235c0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CC9066-8573-4A38-A7BE-CEA716F1DF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D83CE3-BD03-4583-9D64-4EA3756F2569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4.xml><?xml version="1.0" encoding="utf-8"?>
<ds:datastoreItem xmlns:ds="http://schemas.openxmlformats.org/officeDocument/2006/customXml" ds:itemID="{79780C23-8B22-474E-A104-CB1EC42B161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MeetingMinutes.dotx</Template>
  <TotalTime>129</TotalTime>
  <Pages>2</Pages>
  <Words>206</Words>
  <Characters>1133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</dc:creator>
  <cp:lastModifiedBy>Adrian</cp:lastModifiedBy>
  <cp:revision>11</cp:revision>
  <cp:lastPrinted>2011-07-10T11:27:00Z</cp:lastPrinted>
  <dcterms:created xsi:type="dcterms:W3CDTF">2011-08-13T19:51:00Z</dcterms:created>
  <dcterms:modified xsi:type="dcterms:W3CDTF">2011-08-13T21:58:00Z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TC101731859990</vt:lpwstr>
  </property>
</Properties>
</file>