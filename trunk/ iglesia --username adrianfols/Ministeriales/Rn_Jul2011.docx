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074"/>
        <w:gridCol w:w="2751"/>
        <w:gridCol w:w="282"/>
        <w:gridCol w:w="3544"/>
      </w:tblGrid>
      <w:tr w:rsidR="00667753" w:rsidRPr="007F566E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shd w:val="clear" w:color="auto" w:fill="79CBDF" w:themeFill="accent1" w:themeFillTint="99"/>
            <w:vAlign w:val="center"/>
          </w:tcPr>
          <w:p w:rsidR="00667753" w:rsidRPr="007F566E" w:rsidRDefault="008D265B" w:rsidP="008D265B">
            <w:pPr>
              <w:pStyle w:val="Ttulosdelasactasdelareuninydelordendelda"/>
              <w:rPr>
                <w:sz w:val="22"/>
              </w:rPr>
            </w:pPr>
            <w:r w:rsidRPr="007F566E">
              <w:rPr>
                <w:sz w:val="22"/>
              </w:rPr>
              <w:t>Reunion ministerial</w:t>
            </w:r>
          </w:p>
        </w:tc>
      </w:tr>
      <w:tr w:rsidR="00667753" w:rsidRPr="007F566E" w:rsidTr="004C28C2">
        <w:trPr>
          <w:trHeight w:hRule="exact" w:val="288"/>
          <w:jc w:val="center"/>
        </w:trPr>
        <w:sdt>
          <w:sdtPr>
            <w:rPr>
              <w:noProof/>
              <w:sz w:val="22"/>
            </w:rPr>
            <w:id w:val="22626047"/>
            <w:placeholder>
              <w:docPart w:val="44825B0ABD3C4DA48EB51BF4ED81596F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1-07-03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2351" w:type="dxa"/>
                <w:gridSpan w:val="2"/>
                <w:tcBorders>
                  <w:top w:val="single" w:sz="4" w:space="0" w:color="2DA2BF" w:themeColor="accent1"/>
                  <w:left w:val="single" w:sz="4" w:space="0" w:color="2DA2BF" w:themeColor="accent1"/>
                  <w:bottom w:val="single" w:sz="4" w:space="0" w:color="2DA2BF" w:themeColor="accent1"/>
                  <w:right w:val="single" w:sz="4" w:space="0" w:color="2DA2BF" w:themeColor="accent1"/>
                </w:tcBorders>
                <w:shd w:val="clear" w:color="auto" w:fill="A6DCEA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Pr="007F566E" w:rsidRDefault="002113F6" w:rsidP="00F46F1F">
                <w:pPr>
                  <w:pStyle w:val="Copiadeltextoprincipal"/>
                  <w:rPr>
                    <w:sz w:val="22"/>
                  </w:rPr>
                </w:pPr>
                <w:r>
                  <w:rPr>
                    <w:noProof/>
                    <w:sz w:val="22"/>
                    <w:lang w:val="es-ES_tradnl"/>
                  </w:rPr>
                  <w:t>0</w:t>
                </w:r>
                <w:r w:rsidR="00F46F1F">
                  <w:rPr>
                    <w:noProof/>
                    <w:sz w:val="22"/>
                    <w:lang w:val="es-ES_tradnl"/>
                  </w:rPr>
                  <w:t>3</w:t>
                </w:r>
                <w:r>
                  <w:rPr>
                    <w:noProof/>
                    <w:sz w:val="22"/>
                    <w:lang w:val="es-ES_tradnl"/>
                  </w:rPr>
                  <w:t>/0</w:t>
                </w:r>
                <w:r w:rsidR="00F46F1F">
                  <w:rPr>
                    <w:noProof/>
                    <w:sz w:val="22"/>
                    <w:lang w:val="es-ES_tradnl"/>
                  </w:rPr>
                  <w:t>7</w:t>
                </w:r>
                <w:r>
                  <w:rPr>
                    <w:noProof/>
                    <w:sz w:val="22"/>
                    <w:lang w:val="es-ES_tradnl"/>
                  </w:rPr>
                  <w:t>/2011</w:t>
                </w:r>
              </w:p>
            </w:tc>
          </w:sdtContent>
        </w:sdt>
        <w:tc>
          <w:tcPr>
            <w:tcW w:w="3033" w:type="dxa"/>
            <w:gridSpan w:val="2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shd w:val="clear" w:color="auto" w:fill="A6DCEA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7F566E" w:rsidRDefault="00F70649" w:rsidP="00F46F1F">
            <w:pPr>
              <w:pStyle w:val="Copiadeltextoprincipal"/>
              <w:rPr>
                <w:sz w:val="22"/>
              </w:rPr>
            </w:pPr>
            <w:r>
              <w:rPr>
                <w:spacing w:val="0"/>
                <w:sz w:val="22"/>
              </w:rPr>
              <w:t>1</w:t>
            </w:r>
            <w:r w:rsidR="00F46F1F">
              <w:rPr>
                <w:spacing w:val="0"/>
                <w:sz w:val="22"/>
              </w:rPr>
              <w:t>3</w:t>
            </w:r>
            <w:r w:rsidR="008D265B" w:rsidRPr="007F566E">
              <w:rPr>
                <w:spacing w:val="0"/>
                <w:sz w:val="22"/>
              </w:rPr>
              <w:t>:00</w:t>
            </w:r>
          </w:p>
        </w:tc>
        <w:tc>
          <w:tcPr>
            <w:tcW w:w="3544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shd w:val="clear" w:color="auto" w:fill="A6DCEA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7F566E" w:rsidRDefault="00F70649" w:rsidP="008D265B">
            <w:pPr>
              <w:pStyle w:val="Copiadeltextoprincipal"/>
              <w:rPr>
                <w:sz w:val="22"/>
              </w:rPr>
            </w:pPr>
            <w:proofErr w:type="spellStart"/>
            <w:r>
              <w:rPr>
                <w:spacing w:val="0"/>
                <w:sz w:val="22"/>
              </w:rPr>
              <w:t>Iglesia</w:t>
            </w:r>
            <w:proofErr w:type="spellEnd"/>
            <w:r>
              <w:rPr>
                <w:spacing w:val="0"/>
                <w:sz w:val="22"/>
              </w:rPr>
              <w:t>. Salon Verde</w:t>
            </w:r>
          </w:p>
        </w:tc>
      </w:tr>
      <w:tr w:rsidR="00667753" w:rsidRPr="007F566E" w:rsidTr="004C28C2">
        <w:trPr>
          <w:trHeight w:hRule="exact" w:val="502"/>
          <w:jc w:val="center"/>
        </w:trPr>
        <w:tc>
          <w:tcPr>
            <w:tcW w:w="127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 xml:space="preserve">Motivo de la </w:t>
            </w:r>
            <w:proofErr w:type="spellStart"/>
            <w:r w:rsidRPr="007F566E">
              <w:rPr>
                <w:sz w:val="22"/>
                <w:lang w:val="es-ES"/>
              </w:rPr>
              <w:t>Reunion</w:t>
            </w:r>
            <w:proofErr w:type="spellEnd"/>
          </w:p>
        </w:tc>
        <w:tc>
          <w:tcPr>
            <w:tcW w:w="7651" w:type="dxa"/>
            <w:gridSpan w:val="4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667753" w:rsidRPr="007F566E" w:rsidRDefault="00F70649">
            <w:pPr>
              <w:pStyle w:val="Copiadeltextoprincipal"/>
              <w:rPr>
                <w:sz w:val="22"/>
              </w:rPr>
            </w:pPr>
            <w:r>
              <w:rPr>
                <w:sz w:val="22"/>
              </w:rPr>
              <w:t>Reunion Ministerial</w:t>
            </w:r>
            <w:r w:rsidR="008D265B" w:rsidRPr="007F566E">
              <w:rPr>
                <w:sz w:val="22"/>
              </w:rPr>
              <w:t xml:space="preserve"> </w:t>
            </w:r>
          </w:p>
        </w:tc>
      </w:tr>
      <w:tr w:rsidR="00F70649" w:rsidRPr="007F566E" w:rsidTr="002113F6">
        <w:trPr>
          <w:trHeight w:hRule="exact" w:val="2321"/>
          <w:jc w:val="center"/>
        </w:trPr>
        <w:tc>
          <w:tcPr>
            <w:tcW w:w="127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F70649" w:rsidRPr="007F566E" w:rsidRDefault="00F70649" w:rsidP="002113F6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>Asistentes</w:t>
            </w:r>
          </w:p>
        </w:tc>
        <w:tc>
          <w:tcPr>
            <w:tcW w:w="3825" w:type="dxa"/>
            <w:gridSpan w:val="2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F70649" w:rsidRPr="007F566E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Pr. Manuel </w:t>
            </w:r>
            <w:proofErr w:type="spellStart"/>
            <w:r w:rsidRPr="007F566E">
              <w:rPr>
                <w:sz w:val="22"/>
                <w:lang w:val="es-AR"/>
              </w:rPr>
              <w:t>Fols</w:t>
            </w:r>
            <w:proofErr w:type="spellEnd"/>
          </w:p>
          <w:p w:rsidR="00F70649" w:rsidRPr="007F566E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Hugo Cardozo</w:t>
            </w:r>
          </w:p>
          <w:p w:rsidR="00F70649" w:rsidRPr="007F566E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Maximiliano </w:t>
            </w:r>
            <w:proofErr w:type="spellStart"/>
            <w:r w:rsidRPr="007F566E">
              <w:rPr>
                <w:sz w:val="22"/>
                <w:lang w:val="es-AR"/>
              </w:rPr>
              <w:t>Olsson</w:t>
            </w:r>
            <w:proofErr w:type="spellEnd"/>
          </w:p>
          <w:p w:rsidR="00F70649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Alejandro Ranea</w:t>
            </w:r>
          </w:p>
          <w:p w:rsidR="00F70649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Adrián </w:t>
            </w:r>
            <w:proofErr w:type="spellStart"/>
            <w:r w:rsidRPr="007F566E">
              <w:rPr>
                <w:sz w:val="22"/>
                <w:lang w:val="es-AR"/>
              </w:rPr>
              <w:t>Fols</w:t>
            </w:r>
            <w:proofErr w:type="spellEnd"/>
          </w:p>
          <w:p w:rsidR="00F70649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Ricardo Galarza</w:t>
            </w:r>
          </w:p>
          <w:p w:rsidR="00F70649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Gabriel </w:t>
            </w:r>
            <w:proofErr w:type="spellStart"/>
            <w:r>
              <w:rPr>
                <w:sz w:val="22"/>
                <w:lang w:val="es-AR"/>
              </w:rPr>
              <w:t>Rusconi</w:t>
            </w:r>
            <w:proofErr w:type="spellEnd"/>
          </w:p>
          <w:p w:rsidR="00F46F1F" w:rsidRDefault="00F46F1F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Walter </w:t>
            </w:r>
            <w:proofErr w:type="spellStart"/>
            <w:r>
              <w:rPr>
                <w:sz w:val="22"/>
                <w:lang w:val="es-AR"/>
              </w:rPr>
              <w:t>Rovelli</w:t>
            </w:r>
            <w:proofErr w:type="spellEnd"/>
          </w:p>
          <w:p w:rsidR="00F46F1F" w:rsidRPr="007F566E" w:rsidRDefault="00F46F1F" w:rsidP="00F46F1F">
            <w:pPr>
              <w:pStyle w:val="Copiadeltextoprincipal"/>
              <w:ind w:left="720"/>
              <w:rPr>
                <w:sz w:val="22"/>
                <w:lang w:val="es-AR"/>
              </w:rPr>
            </w:pPr>
          </w:p>
        </w:tc>
        <w:tc>
          <w:tcPr>
            <w:tcW w:w="3826" w:type="dxa"/>
            <w:gridSpan w:val="2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Ausentes:</w:t>
            </w:r>
            <w:r w:rsidR="00911C46">
              <w:rPr>
                <w:sz w:val="22"/>
                <w:lang w:val="es-AR"/>
              </w:rPr>
              <w:t xml:space="preserve"> (no hubo)</w:t>
            </w: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Pr="007F566E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C04DE5" w:rsidRPr="00002877" w:rsidTr="004C28C2">
        <w:trPr>
          <w:trHeight w:hRule="exact" w:val="841"/>
          <w:jc w:val="center"/>
        </w:trPr>
        <w:tc>
          <w:tcPr>
            <w:tcW w:w="127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C04DE5" w:rsidRPr="007F566E" w:rsidRDefault="00C04DE5" w:rsidP="002113F6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Próxima Reunión</w:t>
            </w:r>
          </w:p>
        </w:tc>
        <w:tc>
          <w:tcPr>
            <w:tcW w:w="7651" w:type="dxa"/>
            <w:gridSpan w:val="4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C04DE5" w:rsidRPr="007F566E" w:rsidRDefault="00635D61" w:rsidP="00911C46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>
              <w:rPr>
                <w:sz w:val="22"/>
                <w:lang w:val="es-AR"/>
              </w:rPr>
              <w:t>Sabado</w:t>
            </w:r>
            <w:proofErr w:type="spellEnd"/>
            <w:r>
              <w:rPr>
                <w:sz w:val="22"/>
                <w:lang w:val="es-AR"/>
              </w:rPr>
              <w:t xml:space="preserve"> </w:t>
            </w:r>
            <w:r w:rsidR="00911C46">
              <w:rPr>
                <w:sz w:val="22"/>
                <w:lang w:val="es-AR"/>
              </w:rPr>
              <w:t>6</w:t>
            </w:r>
            <w:r>
              <w:rPr>
                <w:sz w:val="22"/>
                <w:lang w:val="es-AR"/>
              </w:rPr>
              <w:t xml:space="preserve"> </w:t>
            </w:r>
            <w:r w:rsidR="00C04DE5" w:rsidRPr="007F566E">
              <w:rPr>
                <w:sz w:val="22"/>
                <w:lang w:val="es-AR"/>
              </w:rPr>
              <w:t xml:space="preserve">de </w:t>
            </w:r>
            <w:r w:rsidR="00911C46">
              <w:rPr>
                <w:sz w:val="22"/>
                <w:lang w:val="es-AR"/>
              </w:rPr>
              <w:t>Agosto</w:t>
            </w:r>
          </w:p>
        </w:tc>
      </w:tr>
      <w:tr w:rsidR="00667753" w:rsidRPr="007F566E" w:rsidTr="00FF7EA9">
        <w:trPr>
          <w:trHeight w:hRule="exact" w:val="434"/>
          <w:jc w:val="center"/>
        </w:trPr>
        <w:tc>
          <w:tcPr>
            <w:tcW w:w="8928" w:type="dxa"/>
            <w:gridSpan w:val="5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shd w:val="clear" w:color="auto" w:fill="79CBDF" w:themeFill="accent1" w:themeFillTint="99"/>
            <w:vAlign w:val="center"/>
          </w:tcPr>
          <w:p w:rsidR="00667753" w:rsidRPr="007F566E" w:rsidRDefault="00F70649" w:rsidP="008D265B">
            <w:pPr>
              <w:pStyle w:val="Ttulosdelasactasdelareuninydelordendelda"/>
              <w:rPr>
                <w:sz w:val="22"/>
                <w:lang w:val="es-ES"/>
              </w:rPr>
            </w:pPr>
            <w:proofErr w:type="spellStart"/>
            <w:r>
              <w:rPr>
                <w:sz w:val="22"/>
              </w:rPr>
              <w:t>Temario</w:t>
            </w:r>
            <w:proofErr w:type="spellEnd"/>
          </w:p>
        </w:tc>
      </w:tr>
      <w:tr w:rsidR="00667753" w:rsidRPr="00F46F1F" w:rsidTr="00F70649">
        <w:trPr>
          <w:trHeight w:hRule="exact" w:val="3109"/>
          <w:jc w:val="center"/>
        </w:trPr>
        <w:tc>
          <w:tcPr>
            <w:tcW w:w="127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667753" w:rsidRPr="007F566E" w:rsidRDefault="00F70649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ES"/>
              </w:rPr>
              <w:t>Programa</w:t>
            </w:r>
          </w:p>
        </w:tc>
        <w:tc>
          <w:tcPr>
            <w:tcW w:w="7651" w:type="dxa"/>
            <w:gridSpan w:val="4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667753" w:rsidRDefault="00F70649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Se arma el programa para </w:t>
            </w:r>
            <w:r w:rsidR="00F46F1F">
              <w:rPr>
                <w:sz w:val="22"/>
                <w:lang w:val="es-AR"/>
              </w:rPr>
              <w:t>Julio y Agosto</w:t>
            </w:r>
          </w:p>
          <w:p w:rsidR="00F70649" w:rsidRDefault="00F70649">
            <w:pPr>
              <w:pStyle w:val="Copiadeltextoprincipal"/>
              <w:rPr>
                <w:sz w:val="22"/>
                <w:lang w:val="es-AR"/>
              </w:rPr>
            </w:pPr>
          </w:p>
          <w:tbl>
            <w:tblPr>
              <w:tblStyle w:val="Sombreadomedio2-nfasis6"/>
              <w:tblW w:w="0" w:type="auto"/>
              <w:tblLook w:val="04A0" w:firstRow="1" w:lastRow="0" w:firstColumn="1" w:lastColumn="0" w:noHBand="0" w:noVBand="1"/>
            </w:tblPr>
            <w:tblGrid>
              <w:gridCol w:w="1046"/>
              <w:gridCol w:w="1842"/>
              <w:gridCol w:w="1701"/>
              <w:gridCol w:w="2817"/>
            </w:tblGrid>
            <w:tr w:rsidR="00F70649" w:rsidTr="00364E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046" w:type="dxa"/>
                </w:tcPr>
                <w:p w:rsidR="00F70649" w:rsidRDefault="00F70649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Día</w:t>
                  </w:r>
                </w:p>
              </w:tc>
              <w:tc>
                <w:tcPr>
                  <w:tcW w:w="1842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Preside</w:t>
                  </w:r>
                </w:p>
              </w:tc>
              <w:tc>
                <w:tcPr>
                  <w:tcW w:w="1701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Predica</w:t>
                  </w:r>
                </w:p>
              </w:tc>
              <w:tc>
                <w:tcPr>
                  <w:tcW w:w="2817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Notas</w:t>
                  </w:r>
                </w:p>
              </w:tc>
            </w:tr>
            <w:tr w:rsidR="00F70649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F46F1F" w:rsidP="00F46F1F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17</w:t>
                  </w:r>
                  <w:r w:rsidR="00364E21">
                    <w:rPr>
                      <w:sz w:val="22"/>
                      <w:lang w:val="es-AR"/>
                    </w:rPr>
                    <w:t>/</w:t>
                  </w:r>
                  <w:r>
                    <w:rPr>
                      <w:sz w:val="22"/>
                      <w:lang w:val="es-AR"/>
                    </w:rPr>
                    <w:t>7</w:t>
                  </w:r>
                </w:p>
              </w:tc>
              <w:tc>
                <w:tcPr>
                  <w:tcW w:w="1842" w:type="dxa"/>
                </w:tcPr>
                <w:p w:rsidR="00F70649" w:rsidRDefault="00635D6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Maxi</w:t>
                  </w:r>
                </w:p>
              </w:tc>
              <w:tc>
                <w:tcPr>
                  <w:tcW w:w="1701" w:type="dxa"/>
                </w:tcPr>
                <w:p w:rsidR="00F70649" w:rsidRDefault="00635D6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 xml:space="preserve">M. </w:t>
                  </w:r>
                  <w:proofErr w:type="spellStart"/>
                  <w:r>
                    <w:rPr>
                      <w:sz w:val="22"/>
                      <w:lang w:val="es-AR"/>
                    </w:rPr>
                    <w:t>Fols</w:t>
                  </w:r>
                  <w:proofErr w:type="spellEnd"/>
                </w:p>
              </w:tc>
              <w:tc>
                <w:tcPr>
                  <w:tcW w:w="2817" w:type="dxa"/>
                </w:tcPr>
                <w:p w:rsidR="00F70649" w:rsidRPr="00F46F1F" w:rsidRDefault="00F70649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</w:p>
              </w:tc>
            </w:tr>
            <w:tr w:rsidR="00F70649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F46F1F" w:rsidP="00635D6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24</w:t>
                  </w:r>
                  <w:r w:rsidR="00364E21">
                    <w:rPr>
                      <w:sz w:val="22"/>
                      <w:lang w:val="es-AR"/>
                    </w:rPr>
                    <w:t>/</w:t>
                  </w:r>
                  <w:r>
                    <w:rPr>
                      <w:sz w:val="22"/>
                      <w:lang w:val="es-AR"/>
                    </w:rPr>
                    <w:t>7</w:t>
                  </w:r>
                </w:p>
              </w:tc>
              <w:tc>
                <w:tcPr>
                  <w:tcW w:w="1842" w:type="dxa"/>
                </w:tcPr>
                <w:p w:rsidR="00F70649" w:rsidRDefault="00635D61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Gabriel</w:t>
                  </w:r>
                </w:p>
              </w:tc>
              <w:tc>
                <w:tcPr>
                  <w:tcW w:w="1701" w:type="dxa"/>
                </w:tcPr>
                <w:p w:rsidR="00F70649" w:rsidRDefault="00635D61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Hugo</w:t>
                  </w:r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F70649" w:rsidRPr="00F46F1F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F46F1F" w:rsidP="00635D6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31</w:t>
                  </w:r>
                  <w:r w:rsidR="00364E21">
                    <w:rPr>
                      <w:sz w:val="22"/>
                      <w:lang w:val="es-AR"/>
                    </w:rPr>
                    <w:t>/</w:t>
                  </w:r>
                  <w:r w:rsidR="00635D61">
                    <w:rPr>
                      <w:sz w:val="22"/>
                      <w:lang w:val="es-AR"/>
                    </w:rPr>
                    <w:t>7</w:t>
                  </w:r>
                </w:p>
              </w:tc>
              <w:tc>
                <w:tcPr>
                  <w:tcW w:w="1842" w:type="dxa"/>
                </w:tcPr>
                <w:p w:rsidR="00F70649" w:rsidRDefault="00635D6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Walter</w:t>
                  </w:r>
                </w:p>
              </w:tc>
              <w:tc>
                <w:tcPr>
                  <w:tcW w:w="1701" w:type="dxa"/>
                </w:tcPr>
                <w:p w:rsidR="00F70649" w:rsidRDefault="00F46F1F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 xml:space="preserve">M. </w:t>
                  </w:r>
                  <w:proofErr w:type="spellStart"/>
                  <w:r>
                    <w:rPr>
                      <w:sz w:val="22"/>
                      <w:lang w:val="es-AR"/>
                    </w:rPr>
                    <w:t>Fols</w:t>
                  </w:r>
                  <w:proofErr w:type="spellEnd"/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F70649" w:rsidRPr="00F46F1F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F46F1F" w:rsidP="00635D6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7</w:t>
                  </w:r>
                  <w:r w:rsidR="00364E21">
                    <w:rPr>
                      <w:sz w:val="22"/>
                      <w:lang w:val="es-AR"/>
                    </w:rPr>
                    <w:t>/</w:t>
                  </w:r>
                  <w:r>
                    <w:rPr>
                      <w:sz w:val="22"/>
                      <w:lang w:val="es-AR"/>
                    </w:rPr>
                    <w:t>8</w:t>
                  </w:r>
                </w:p>
              </w:tc>
              <w:tc>
                <w:tcPr>
                  <w:tcW w:w="1842" w:type="dxa"/>
                </w:tcPr>
                <w:p w:rsidR="00F70649" w:rsidRDefault="00635D61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Hugo</w:t>
                  </w:r>
                </w:p>
              </w:tc>
              <w:tc>
                <w:tcPr>
                  <w:tcW w:w="1701" w:type="dxa"/>
                </w:tcPr>
                <w:p w:rsidR="00F70649" w:rsidRDefault="00F46F1F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Ale</w:t>
                  </w:r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F70649" w:rsidRPr="00F46F1F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F46F1F" w:rsidP="00364E2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14/8</w:t>
                  </w:r>
                </w:p>
              </w:tc>
              <w:tc>
                <w:tcPr>
                  <w:tcW w:w="1842" w:type="dxa"/>
                </w:tcPr>
                <w:p w:rsidR="00F70649" w:rsidRDefault="00F46F1F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proofErr w:type="spellStart"/>
                  <w:r>
                    <w:rPr>
                      <w:sz w:val="22"/>
                      <w:lang w:val="es-AR"/>
                    </w:rPr>
                    <w:t>Adrian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F70649" w:rsidRDefault="00F46F1F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Maxi</w:t>
                  </w:r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F70649" w:rsidRPr="00F46F1F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F70649">
                  <w:pPr>
                    <w:pStyle w:val="Copiadeltextoprincipal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1842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1701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</w:tbl>
          <w:p w:rsidR="00F70649" w:rsidRPr="007F566E" w:rsidRDefault="00F70649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911C46" w:rsidTr="005044CD">
        <w:trPr>
          <w:trHeight w:hRule="exact" w:val="2274"/>
          <w:jc w:val="center"/>
        </w:trPr>
        <w:tc>
          <w:tcPr>
            <w:tcW w:w="127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667753" w:rsidRPr="00F46F1F" w:rsidRDefault="00364E21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ES"/>
              </w:rPr>
              <w:t>Reuniones Familiares</w:t>
            </w:r>
          </w:p>
        </w:tc>
        <w:tc>
          <w:tcPr>
            <w:tcW w:w="7651" w:type="dxa"/>
            <w:gridSpan w:val="4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364E21" w:rsidRDefault="005044CD" w:rsidP="005044CD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 pone fecha: Agosto 13</w:t>
            </w:r>
          </w:p>
          <w:p w:rsidR="00911C46" w:rsidRDefault="00911C46" w:rsidP="005044CD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>
              <w:rPr>
                <w:sz w:val="22"/>
                <w:lang w:val="es-AR"/>
              </w:rPr>
              <w:t>Tambien</w:t>
            </w:r>
            <w:proofErr w:type="spellEnd"/>
            <w:r>
              <w:rPr>
                <w:sz w:val="22"/>
                <w:lang w:val="es-AR"/>
              </w:rPr>
              <w:t xml:space="preserve"> se propone que en Agosto no se haga la </w:t>
            </w:r>
            <w:proofErr w:type="spellStart"/>
            <w:r>
              <w:rPr>
                <w:sz w:val="22"/>
                <w:lang w:val="es-AR"/>
              </w:rPr>
              <w:t>rn</w:t>
            </w:r>
            <w:proofErr w:type="spellEnd"/>
            <w:r>
              <w:rPr>
                <w:sz w:val="22"/>
                <w:lang w:val="es-AR"/>
              </w:rPr>
              <w:t>. De Matrimonios sino que se haga la reunión Familiar</w:t>
            </w:r>
          </w:p>
          <w:p w:rsidR="005044CD" w:rsidRDefault="005044CD" w:rsidP="005044CD">
            <w:pPr>
              <w:pStyle w:val="Copiadeltextoprincipal"/>
              <w:rPr>
                <w:sz w:val="22"/>
                <w:lang w:val="es-AR"/>
              </w:rPr>
            </w:pPr>
          </w:p>
          <w:p w:rsidR="00364E21" w:rsidRPr="007F566E" w:rsidRDefault="00364E21" w:rsidP="00364E21">
            <w:pPr>
              <w:pStyle w:val="Copiadeltextoprincipal"/>
              <w:rPr>
                <w:sz w:val="22"/>
                <w:lang w:val="es-AR"/>
              </w:rPr>
            </w:pPr>
            <w:r w:rsidRPr="00364E21">
              <w:rPr>
                <w:b/>
                <w:color w:val="FF0000"/>
                <w:sz w:val="22"/>
                <w:u w:val="single"/>
                <w:lang w:val="es-AR"/>
              </w:rPr>
              <w:t>RESPONSABLES DE LA TAREA</w:t>
            </w:r>
            <w:r w:rsidRPr="00364E21">
              <w:rPr>
                <w:color w:val="FF0000"/>
                <w:sz w:val="22"/>
                <w:lang w:val="es-AR"/>
              </w:rPr>
              <w:t>: Ricardo, Alejandro.</w:t>
            </w:r>
          </w:p>
        </w:tc>
      </w:tr>
      <w:tr w:rsidR="004C28C2" w:rsidRPr="00911C46" w:rsidTr="005044CD">
        <w:trPr>
          <w:trHeight w:hRule="exact" w:val="1698"/>
          <w:jc w:val="center"/>
        </w:trPr>
        <w:tc>
          <w:tcPr>
            <w:tcW w:w="127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4C28C2" w:rsidRPr="007F566E" w:rsidRDefault="004C28C2" w:rsidP="002113F6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7651" w:type="dxa"/>
            <w:gridSpan w:val="4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364E21" w:rsidRPr="00364E21" w:rsidRDefault="00364E21" w:rsidP="00364E21">
            <w:pPr>
              <w:spacing w:before="100" w:beforeAutospacing="1" w:after="100" w:afterAutospacing="1"/>
              <w:rPr>
                <w:color w:val="FF0000"/>
                <w:sz w:val="22"/>
                <w:lang w:val="es-AR"/>
              </w:rPr>
            </w:pPr>
          </w:p>
        </w:tc>
      </w:tr>
      <w:tr w:rsidR="004C28C2" w:rsidRPr="00911C46" w:rsidTr="002113F6">
        <w:trPr>
          <w:trHeight w:hRule="exact" w:val="2272"/>
          <w:jc w:val="center"/>
        </w:trPr>
        <w:tc>
          <w:tcPr>
            <w:tcW w:w="127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4C28C2" w:rsidRPr="007F566E" w:rsidRDefault="00364E21" w:rsidP="002113F6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>
              <w:rPr>
                <w:sz w:val="22"/>
                <w:lang w:val="es-AR"/>
              </w:rPr>
              <w:lastRenderedPageBreak/>
              <w:t>Visitacion</w:t>
            </w:r>
            <w:proofErr w:type="spellEnd"/>
          </w:p>
        </w:tc>
        <w:tc>
          <w:tcPr>
            <w:tcW w:w="7651" w:type="dxa"/>
            <w:gridSpan w:val="4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4C28C2" w:rsidRDefault="00911C46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solicito</w:t>
            </w:r>
            <w:proofErr w:type="spellEnd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 a Gladys la lista de miembros y ya la envió</w:t>
            </w:r>
          </w:p>
          <w:p w:rsidR="00364E21" w:rsidRDefault="00911C46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Pendiente: </w:t>
            </w:r>
            <w:r w:rsidR="00364E21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Se pondrá un sistema en línea (web) para la carga y seguimiento de los miembros.  A partir de ahí, se armaran los cronogramas de visitas.</w:t>
            </w:r>
          </w:p>
          <w:p w:rsidR="00364E21" w:rsidRPr="00364E21" w:rsidRDefault="00364E21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</w:pPr>
            <w:r w:rsidRPr="00364E21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>Responsable</w:t>
            </w:r>
            <w:r w:rsidR="00B6369E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>s</w:t>
            </w:r>
            <w:r w:rsidRPr="00364E21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 xml:space="preserve">: </w:t>
            </w:r>
            <w:r w:rsidR="00911C46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>Armaremos un comité de visitas</w:t>
            </w:r>
          </w:p>
          <w:p w:rsidR="004C28C2" w:rsidRPr="004C28C2" w:rsidRDefault="00911C46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Las visitas serán parte del programa de la escuela dominical.</w:t>
            </w:r>
          </w:p>
        </w:tc>
      </w:tr>
      <w:tr w:rsidR="00B6369E" w:rsidRPr="007F566E" w:rsidTr="00B6369E">
        <w:trPr>
          <w:trHeight w:hRule="exact" w:val="1403"/>
          <w:jc w:val="center"/>
        </w:trPr>
        <w:tc>
          <w:tcPr>
            <w:tcW w:w="127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B6369E" w:rsidRDefault="00B6369E" w:rsidP="002113F6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>
              <w:rPr>
                <w:sz w:val="22"/>
                <w:lang w:val="es-AR"/>
              </w:rPr>
              <w:t>Boletin</w:t>
            </w:r>
            <w:proofErr w:type="spellEnd"/>
          </w:p>
        </w:tc>
        <w:tc>
          <w:tcPr>
            <w:tcW w:w="7651" w:type="dxa"/>
            <w:gridSpan w:val="4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B6369E" w:rsidRDefault="00B6369E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Ya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 en proceso. Se define terminarlo en los próximos 15/20 </w:t>
            </w:r>
            <w:proofErr w:type="spellStart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dias</w:t>
            </w:r>
            <w:proofErr w:type="spellEnd"/>
          </w:p>
          <w:p w:rsidR="00B6369E" w:rsidRDefault="00B6369E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 w:rsidRPr="00B6369E">
              <w:rPr>
                <w:rFonts w:ascii="Times New Roman" w:eastAsia="Times New Roman" w:hAnsi="Times New Roman" w:cs="Times New Roman"/>
                <w:color w:val="C00000"/>
                <w:spacing w:val="0"/>
                <w:sz w:val="24"/>
                <w:szCs w:val="24"/>
                <w:lang w:val="es-AR" w:eastAsia="es-AR"/>
              </w:rPr>
              <w:t xml:space="preserve">Responsables: Alejandro </w:t>
            </w:r>
            <w:r w:rsidR="00911C46">
              <w:rPr>
                <w:rFonts w:ascii="Times New Roman" w:eastAsia="Times New Roman" w:hAnsi="Times New Roman" w:cs="Times New Roman"/>
                <w:color w:val="C00000"/>
                <w:spacing w:val="0"/>
                <w:sz w:val="24"/>
                <w:szCs w:val="24"/>
                <w:lang w:val="es-AR" w:eastAsia="es-AR"/>
              </w:rPr>
              <w:t>–</w:t>
            </w:r>
            <w:r w:rsidRPr="00B6369E">
              <w:rPr>
                <w:rFonts w:ascii="Times New Roman" w:eastAsia="Times New Roman" w:hAnsi="Times New Roman" w:cs="Times New Roman"/>
                <w:color w:val="C00000"/>
                <w:spacing w:val="0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B6369E">
              <w:rPr>
                <w:rFonts w:ascii="Times New Roman" w:eastAsia="Times New Roman" w:hAnsi="Times New Roman" w:cs="Times New Roman"/>
                <w:color w:val="C00000"/>
                <w:spacing w:val="0"/>
                <w:sz w:val="24"/>
                <w:szCs w:val="24"/>
                <w:lang w:val="es-AR" w:eastAsia="es-AR"/>
              </w:rPr>
              <w:t>Adrian</w:t>
            </w:r>
            <w:proofErr w:type="spellEnd"/>
          </w:p>
        </w:tc>
      </w:tr>
    </w:tbl>
    <w:p w:rsidR="004C28C2" w:rsidRDefault="004C28C2"/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37"/>
        <w:gridCol w:w="1805"/>
        <w:gridCol w:w="839"/>
        <w:gridCol w:w="1047"/>
      </w:tblGrid>
      <w:tr w:rsidR="00B6369E" w:rsidRPr="007F566E" w:rsidTr="002113F6">
        <w:trPr>
          <w:trHeight w:hRule="exact" w:val="406"/>
          <w:jc w:val="center"/>
        </w:trPr>
        <w:tc>
          <w:tcPr>
            <w:tcW w:w="8928" w:type="dxa"/>
            <w:gridSpan w:val="4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shd w:val="clear" w:color="auto" w:fill="79CBDF" w:themeFill="accent1" w:themeFillTint="99"/>
            <w:vAlign w:val="center"/>
          </w:tcPr>
          <w:p w:rsidR="00B6369E" w:rsidRPr="007F566E" w:rsidRDefault="00BE7BFE" w:rsidP="00B6369E">
            <w:pPr>
              <w:pStyle w:val="Ttulosdelasactasdelareuninydelordendelda"/>
              <w:rPr>
                <w:sz w:val="22"/>
                <w:lang w:val="es-ES"/>
              </w:rPr>
            </w:pPr>
            <w:sdt>
              <w:sdtPr>
                <w:rPr>
                  <w:sz w:val="22"/>
                </w:rPr>
                <w:id w:val="523525600"/>
                <w:placeholder>
                  <w:docPart w:val="AC1FAE520CD84B248280273D568A55A0"/>
                </w:placeholder>
              </w:sdtPr>
              <w:sdtEndPr/>
              <w:sdtContent>
                <w:proofErr w:type="spellStart"/>
                <w:r w:rsidR="00B6369E">
                  <w:rPr>
                    <w:sz w:val="22"/>
                  </w:rPr>
                  <w:t>Elementos</w:t>
                </w:r>
                <w:proofErr w:type="spellEnd"/>
                <w:r w:rsidR="00B6369E">
                  <w:rPr>
                    <w:sz w:val="22"/>
                  </w:rPr>
                  <w:t xml:space="preserve"> de </w:t>
                </w:r>
                <w:proofErr w:type="spellStart"/>
                <w:r w:rsidR="00B6369E">
                  <w:rPr>
                    <w:sz w:val="22"/>
                  </w:rPr>
                  <w:t>Acción</w:t>
                </w:r>
                <w:proofErr w:type="spellEnd"/>
                <w:r w:rsidR="00B6369E">
                  <w:rPr>
                    <w:sz w:val="22"/>
                  </w:rPr>
                  <w:t xml:space="preserve"> PENDIENTES</w:t>
                </w:r>
              </w:sdtContent>
            </w:sdt>
          </w:p>
        </w:tc>
      </w:tr>
      <w:tr w:rsidR="00C04DE5" w:rsidRPr="007F566E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shd w:val="clear" w:color="auto" w:fill="D2EDF4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Default="00B6369E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Tarea</w:t>
            </w:r>
          </w:p>
          <w:p w:rsidR="00B6369E" w:rsidRPr="007F566E" w:rsidRDefault="00B6369E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re</w:t>
            </w:r>
          </w:p>
        </w:tc>
        <w:tc>
          <w:tcPr>
            <w:tcW w:w="1805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shd w:val="clear" w:color="auto" w:fill="D2EDF4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Responsable</w:t>
            </w:r>
          </w:p>
        </w:tc>
        <w:tc>
          <w:tcPr>
            <w:tcW w:w="839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shd w:val="clear" w:color="auto" w:fill="D2EDF4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Plazo</w:t>
            </w:r>
          </w:p>
        </w:tc>
        <w:tc>
          <w:tcPr>
            <w:tcW w:w="104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shd w:val="clear" w:color="auto" w:fill="D2EDF4" w:themeFill="accent1" w:themeFillTint="33"/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Cumplido</w:t>
            </w:r>
          </w:p>
        </w:tc>
      </w:tr>
      <w:tr w:rsidR="00B6369E" w:rsidRPr="00B6369E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Inicio de Visitas</w:t>
            </w:r>
          </w:p>
        </w:tc>
        <w:tc>
          <w:tcPr>
            <w:tcW w:w="1805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Ministerio</w:t>
            </w:r>
          </w:p>
        </w:tc>
        <w:tc>
          <w:tcPr>
            <w:tcW w:w="839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C04DE5" w:rsidRPr="00B6369E" w:rsidRDefault="00B6369E" w:rsidP="004C28C2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¿?</w:t>
            </w:r>
          </w:p>
        </w:tc>
        <w:tc>
          <w:tcPr>
            <w:tcW w:w="104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B6369E" w:rsidRPr="00B6369E" w:rsidTr="004C28C2">
        <w:trPr>
          <w:trHeight w:hRule="exact" w:val="780"/>
          <w:jc w:val="center"/>
        </w:trPr>
        <w:tc>
          <w:tcPr>
            <w:tcW w:w="523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FOLLETO / BOLETIN</w:t>
            </w:r>
          </w:p>
        </w:tc>
        <w:tc>
          <w:tcPr>
            <w:tcW w:w="1805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Contenido: AF, AR, ¿?</w:t>
            </w:r>
          </w:p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proofErr w:type="spellStart"/>
            <w:r w:rsidRPr="00B6369E">
              <w:rPr>
                <w:color w:val="C00000"/>
                <w:sz w:val="22"/>
                <w:lang w:val="es-AR"/>
              </w:rPr>
              <w:t>Edicion</w:t>
            </w:r>
            <w:proofErr w:type="spellEnd"/>
            <w:r w:rsidRPr="00B6369E">
              <w:rPr>
                <w:color w:val="C00000"/>
                <w:sz w:val="22"/>
                <w:lang w:val="es-AR"/>
              </w:rPr>
              <w:t>: AR / ¿?</w:t>
            </w:r>
          </w:p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proofErr w:type="spellStart"/>
            <w:r w:rsidRPr="00B6369E">
              <w:rPr>
                <w:color w:val="C00000"/>
                <w:sz w:val="22"/>
                <w:lang w:val="es-AR"/>
              </w:rPr>
              <w:t>Distribucion</w:t>
            </w:r>
            <w:proofErr w:type="spellEnd"/>
            <w:r w:rsidRPr="00B6369E">
              <w:rPr>
                <w:color w:val="C00000"/>
                <w:sz w:val="22"/>
                <w:lang w:val="es-AR"/>
              </w:rPr>
              <w:t>: Iglesia</w:t>
            </w:r>
          </w:p>
        </w:tc>
        <w:tc>
          <w:tcPr>
            <w:tcW w:w="839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C04DE5" w:rsidRPr="00B6369E" w:rsidRDefault="00C04DE5" w:rsidP="00C04DE5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1/</w:t>
            </w:r>
            <w:r w:rsidR="00B6369E" w:rsidRPr="00B6369E">
              <w:rPr>
                <w:color w:val="C00000"/>
                <w:sz w:val="22"/>
                <w:highlight w:val="yellow"/>
                <w:lang w:val="es-AR"/>
              </w:rPr>
              <w:t>6</w:t>
            </w:r>
          </w:p>
          <w:p w:rsidR="00C04DE5" w:rsidRPr="00B6369E" w:rsidRDefault="00C04DE5" w:rsidP="00C04DE5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</w:p>
          <w:p w:rsidR="00C04DE5" w:rsidRPr="00B6369E" w:rsidRDefault="00C04DE5" w:rsidP="00C04DE5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</w:p>
        </w:tc>
        <w:tc>
          <w:tcPr>
            <w:tcW w:w="104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B6369E" w:rsidRPr="00B6369E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Cartel del Frente</w:t>
            </w:r>
          </w:p>
        </w:tc>
        <w:tc>
          <w:tcPr>
            <w:tcW w:w="1805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HC</w:t>
            </w:r>
          </w:p>
        </w:tc>
        <w:tc>
          <w:tcPr>
            <w:tcW w:w="839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C04DE5" w:rsidRPr="00B6369E" w:rsidRDefault="00FF7EA9" w:rsidP="002113F6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1/5 ¿?</w:t>
            </w:r>
          </w:p>
        </w:tc>
        <w:tc>
          <w:tcPr>
            <w:tcW w:w="104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B6369E" w:rsidRPr="00B6369E" w:rsidTr="002113F6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4C28C2" w:rsidRPr="00B6369E" w:rsidRDefault="004C28C2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proofErr w:type="spellStart"/>
            <w:r w:rsidRPr="00B6369E">
              <w:rPr>
                <w:color w:val="C00000"/>
                <w:sz w:val="22"/>
                <w:lang w:val="es-AR"/>
              </w:rPr>
              <w:t>Pagina</w:t>
            </w:r>
            <w:proofErr w:type="spellEnd"/>
            <w:r w:rsidRPr="00B6369E">
              <w:rPr>
                <w:color w:val="C00000"/>
                <w:sz w:val="22"/>
                <w:lang w:val="es-AR"/>
              </w:rPr>
              <w:t xml:space="preserve"> Web</w:t>
            </w:r>
          </w:p>
        </w:tc>
        <w:tc>
          <w:tcPr>
            <w:tcW w:w="1805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4C28C2" w:rsidRPr="00B6369E" w:rsidRDefault="004C28C2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AF</w:t>
            </w:r>
          </w:p>
        </w:tc>
        <w:tc>
          <w:tcPr>
            <w:tcW w:w="839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4C28C2" w:rsidRPr="00B6369E" w:rsidRDefault="00B6369E" w:rsidP="00B6369E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15</w:t>
            </w:r>
            <w:r w:rsidR="004C28C2" w:rsidRPr="00B6369E">
              <w:rPr>
                <w:color w:val="C00000"/>
                <w:sz w:val="22"/>
                <w:highlight w:val="yellow"/>
                <w:lang w:val="es-AR"/>
              </w:rPr>
              <w:t>/</w:t>
            </w:r>
            <w:r w:rsidRPr="00B6369E">
              <w:rPr>
                <w:color w:val="C00000"/>
                <w:sz w:val="22"/>
                <w:highlight w:val="yellow"/>
                <w:lang w:val="es-AR"/>
              </w:rPr>
              <w:t>6</w:t>
            </w:r>
          </w:p>
        </w:tc>
        <w:tc>
          <w:tcPr>
            <w:tcW w:w="104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4C28C2" w:rsidRPr="00B6369E" w:rsidRDefault="004C28C2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4C28C2" w:rsidRPr="007F566E" w:rsidTr="002113F6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4C28C2" w:rsidRPr="007F566E" w:rsidRDefault="004C28C2" w:rsidP="002113F6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1805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4C28C2" w:rsidRPr="007F566E" w:rsidRDefault="004C28C2" w:rsidP="002113F6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839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4C28C2" w:rsidRPr="007F566E" w:rsidRDefault="004C28C2" w:rsidP="002113F6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1047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4C28C2" w:rsidRPr="007F566E" w:rsidRDefault="004C28C2" w:rsidP="002113F6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2113F6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FF7EA9" w:rsidRPr="007F566E" w:rsidRDefault="00FF7EA9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7F566E" w:rsidTr="00FF7EA9">
        <w:trPr>
          <w:trHeight w:hRule="exact" w:val="406"/>
          <w:jc w:val="center"/>
        </w:trPr>
        <w:tc>
          <w:tcPr>
            <w:tcW w:w="8928" w:type="dxa"/>
            <w:gridSpan w:val="4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shd w:val="clear" w:color="auto" w:fill="79CBDF" w:themeFill="accent1" w:themeFillTint="99"/>
            <w:vAlign w:val="center"/>
          </w:tcPr>
          <w:p w:rsidR="00667753" w:rsidRPr="007F566E" w:rsidRDefault="00BE7BFE" w:rsidP="00C04DE5">
            <w:pPr>
              <w:pStyle w:val="Ttulosdelasactasdelareuninydelordendelda"/>
              <w:rPr>
                <w:sz w:val="22"/>
                <w:lang w:val="es-ES"/>
              </w:rPr>
            </w:pPr>
            <w:sdt>
              <w:sdtPr>
                <w:rPr>
                  <w:sz w:val="22"/>
                </w:rPr>
                <w:id w:val="1136367043"/>
                <w:placeholder>
                  <w:docPart w:val="729E1DCB556B46FE86D66DF858C98F61"/>
                </w:placeholder>
              </w:sdtPr>
              <w:sdtEndPr/>
              <w:sdtContent>
                <w:proofErr w:type="spellStart"/>
                <w:r w:rsidR="00C04DE5" w:rsidRPr="007F566E">
                  <w:rPr>
                    <w:sz w:val="22"/>
                  </w:rPr>
                  <w:t>Actividades</w:t>
                </w:r>
                <w:proofErr w:type="spellEnd"/>
                <w:r w:rsidR="00C04DE5" w:rsidRPr="007F566E">
                  <w:rPr>
                    <w:sz w:val="22"/>
                  </w:rPr>
                  <w:t xml:space="preserve"> de </w:t>
                </w:r>
                <w:proofErr w:type="spellStart"/>
                <w:r w:rsidR="00C04DE5" w:rsidRPr="007F566E">
                  <w:rPr>
                    <w:sz w:val="22"/>
                  </w:rPr>
                  <w:t>Crecimiento</w:t>
                </w:r>
                <w:proofErr w:type="spellEnd"/>
                <w:r w:rsidR="00C04DE5" w:rsidRPr="007F566E">
                  <w:rPr>
                    <w:sz w:val="22"/>
                  </w:rPr>
                  <w:t xml:space="preserve"> </w:t>
                </w:r>
                <w:proofErr w:type="spellStart"/>
                <w:r w:rsidR="00C04DE5" w:rsidRPr="007F566E">
                  <w:rPr>
                    <w:sz w:val="22"/>
                  </w:rPr>
                  <w:t>espiritual</w:t>
                </w:r>
                <w:proofErr w:type="spellEnd"/>
              </w:sdtContent>
            </w:sdt>
          </w:p>
        </w:tc>
      </w:tr>
      <w:tr w:rsidR="00FF7EA9" w:rsidRPr="00911C46" w:rsidTr="00B6369E">
        <w:trPr>
          <w:trHeight w:hRule="exact" w:val="568"/>
          <w:jc w:val="center"/>
        </w:trPr>
        <w:tc>
          <w:tcPr>
            <w:tcW w:w="8928" w:type="dxa"/>
            <w:gridSpan w:val="4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FF7EA9" w:rsidRDefault="00B6369E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 propone que los domingos pueda llegar el ministerio media hora antes a orar.</w:t>
            </w:r>
          </w:p>
          <w:p w:rsidR="00B6369E" w:rsidRPr="007F566E" w:rsidRDefault="00B6369E">
            <w:pPr>
              <w:pStyle w:val="Copiadeltextoprincipal"/>
              <w:rPr>
                <w:sz w:val="22"/>
                <w:lang w:val="es-AR"/>
              </w:rPr>
            </w:pPr>
          </w:p>
        </w:tc>
      </w:tr>
    </w:tbl>
    <w:p w:rsidR="005B694B" w:rsidRPr="00002877" w:rsidRDefault="005B694B">
      <w:pPr>
        <w:rPr>
          <w:lang w:val="es-AR"/>
        </w:rPr>
      </w:pPr>
    </w:p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49"/>
        <w:gridCol w:w="1825"/>
        <w:gridCol w:w="839"/>
        <w:gridCol w:w="1115"/>
      </w:tblGrid>
      <w:tr w:rsidR="00FF7EA9" w:rsidRPr="00911C46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825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FF7EA9" w:rsidRPr="004C28C2" w:rsidTr="002113F6">
        <w:trPr>
          <w:trHeight w:hRule="exact" w:val="448"/>
          <w:jc w:val="center"/>
        </w:trPr>
        <w:tc>
          <w:tcPr>
            <w:tcW w:w="8928" w:type="dxa"/>
            <w:gridSpan w:val="4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shd w:val="clear" w:color="auto" w:fill="79CBDF" w:themeFill="accent1" w:themeFillTint="99"/>
            <w:vAlign w:val="center"/>
          </w:tcPr>
          <w:p w:rsidR="00FF7EA9" w:rsidRPr="004C28C2" w:rsidRDefault="00BE7BFE" w:rsidP="00FF7EA9">
            <w:pPr>
              <w:pStyle w:val="Ttulosdelasactasdelareuninydelordendelda"/>
              <w:rPr>
                <w:sz w:val="24"/>
                <w:lang w:val="es-ES"/>
              </w:rPr>
            </w:pPr>
            <w:sdt>
              <w:sdtPr>
                <w:rPr>
                  <w:sz w:val="24"/>
                </w:rPr>
                <w:id w:val="-797063742"/>
                <w:placeholder>
                  <w:docPart w:val="8E1AF1CFBE104F60B69A5BC99E61F53B"/>
                </w:placeholder>
              </w:sdtPr>
              <w:sdtEndPr/>
              <w:sdtContent>
                <w:proofErr w:type="spellStart"/>
                <w:r w:rsidR="00FF7EA9" w:rsidRPr="004C28C2">
                  <w:rPr>
                    <w:sz w:val="24"/>
                  </w:rPr>
                  <w:t>Iglesia</w:t>
                </w:r>
                <w:proofErr w:type="spellEnd"/>
                <w:r w:rsidR="00FF7EA9" w:rsidRPr="004C28C2">
                  <w:rPr>
                    <w:sz w:val="24"/>
                  </w:rPr>
                  <w:t xml:space="preserve"> en </w:t>
                </w:r>
                <w:proofErr w:type="spellStart"/>
                <w:r w:rsidR="00FF7EA9" w:rsidRPr="004C28C2">
                  <w:rPr>
                    <w:sz w:val="24"/>
                  </w:rPr>
                  <w:t>Banfield</w:t>
                </w:r>
                <w:proofErr w:type="spellEnd"/>
              </w:sdtContent>
            </w:sdt>
          </w:p>
        </w:tc>
      </w:tr>
      <w:tr w:rsidR="00FF7EA9" w:rsidRPr="004C28C2" w:rsidTr="002113F6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shd w:val="clear" w:color="auto" w:fill="D2EDF4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5B694B" w:rsidP="005B694B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Esquemas de visitas</w:t>
            </w:r>
          </w:p>
        </w:tc>
        <w:tc>
          <w:tcPr>
            <w:tcW w:w="1825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shd w:val="clear" w:color="auto" w:fill="D2EDF4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Responsable</w:t>
            </w:r>
          </w:p>
        </w:tc>
        <w:tc>
          <w:tcPr>
            <w:tcW w:w="839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shd w:val="clear" w:color="auto" w:fill="D2EDF4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Fecha</w:t>
            </w:r>
          </w:p>
        </w:tc>
        <w:tc>
          <w:tcPr>
            <w:tcW w:w="1115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shd w:val="clear" w:color="auto" w:fill="D2EDF4" w:themeFill="accent1" w:themeFillTint="33"/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Cumplido</w:t>
            </w:r>
          </w:p>
        </w:tc>
      </w:tr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FF7EA9" w:rsidRPr="004C28C2" w:rsidRDefault="002162C1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Agosto</w:t>
            </w:r>
          </w:p>
        </w:tc>
        <w:tc>
          <w:tcPr>
            <w:tcW w:w="1825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839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  <w:bookmarkStart w:id="0" w:name="_GoBack"/>
            <w:bookmarkEnd w:id="0"/>
          </w:p>
        </w:tc>
        <w:tc>
          <w:tcPr>
            <w:tcW w:w="1115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5B694B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825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5B694B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839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5B694B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5B694B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2113F6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2DA2BF" w:themeColor="accent1"/>
              <w:left w:val="single" w:sz="4" w:space="0" w:color="2DA2BF" w:themeColor="accent1"/>
              <w:bottom w:val="single" w:sz="4" w:space="0" w:color="2DA2BF" w:themeColor="accent1"/>
              <w:right w:val="single" w:sz="4" w:space="0" w:color="2DA2BF" w:themeColor="accent1"/>
            </w:tcBorders>
            <w:vAlign w:val="center"/>
          </w:tcPr>
          <w:p w:rsidR="005B694B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</w:tbl>
    <w:p w:rsidR="00667753" w:rsidRPr="00FF7EA9" w:rsidRDefault="00667753">
      <w:pPr>
        <w:rPr>
          <w:lang w:val="es-AR"/>
        </w:rPr>
      </w:pPr>
    </w:p>
    <w:sectPr w:rsidR="00667753" w:rsidRPr="00FF7EA9" w:rsidSect="00F70649">
      <w:headerReference w:type="even" r:id="rId12"/>
      <w:headerReference w:type="default" r:id="rId13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BFE" w:rsidRDefault="00BE7BFE">
      <w:r>
        <w:separator/>
      </w:r>
    </w:p>
  </w:endnote>
  <w:endnote w:type="continuationSeparator" w:id="0">
    <w:p w:rsidR="00BE7BFE" w:rsidRDefault="00BE7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BFE" w:rsidRDefault="00BE7BFE">
      <w:r>
        <w:separator/>
      </w:r>
    </w:p>
  </w:footnote>
  <w:footnote w:type="continuationSeparator" w:id="0">
    <w:p w:rsidR="00BE7BFE" w:rsidRDefault="00BE7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6" w:rsidRDefault="002113F6">
    <w:pPr>
      <w:pStyle w:val="Encabezado0"/>
    </w:pPr>
    <w:r>
      <w:rPr>
        <w:noProof/>
        <w:lang w:val="es-AR" w:eastAsia="es-AR"/>
      </w:rPr>
      <w:drawing>
        <wp:inline distT="0" distB="0" distL="0" distR="0" wp14:anchorId="66A248C4" wp14:editId="7ACE6E60">
          <wp:extent cx="2381250" cy="1085850"/>
          <wp:effectExtent l="0" t="0" r="0" b="0"/>
          <wp:docPr id="1" name="Imagen 1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6" w:rsidRDefault="002113F6">
    <w:pPr>
      <w:pStyle w:val="Ttulodelasactasdelareunin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5C6D5DA6" wp14:editId="6AAE7E0C">
          <wp:simplePos x="0" y="0"/>
          <wp:positionH relativeFrom="column">
            <wp:posOffset>3697605</wp:posOffset>
          </wp:positionH>
          <wp:positionV relativeFrom="paragraph">
            <wp:posOffset>-59690</wp:posOffset>
          </wp:positionV>
          <wp:extent cx="1901190" cy="866140"/>
          <wp:effectExtent l="0" t="0" r="0" b="0"/>
          <wp:wrapSquare wrapText="bothSides"/>
          <wp:docPr id="2" name="Imagen 2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19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4ADC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71A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420C2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209E8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FC7A03"/>
    <w:multiLevelType w:val="hybridMultilevel"/>
    <w:tmpl w:val="1654E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00DFE"/>
    <w:multiLevelType w:val="hybridMultilevel"/>
    <w:tmpl w:val="03AAD8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E16C9"/>
    <w:multiLevelType w:val="hybridMultilevel"/>
    <w:tmpl w:val="8CAE8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40BB6"/>
    <w:multiLevelType w:val="hybridMultilevel"/>
    <w:tmpl w:val="5AF62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8183D"/>
    <w:multiLevelType w:val="hybridMultilevel"/>
    <w:tmpl w:val="10285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602D4"/>
    <w:multiLevelType w:val="hybridMultilevel"/>
    <w:tmpl w:val="73B20F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5B"/>
    <w:rsid w:val="000019B6"/>
    <w:rsid w:val="00002877"/>
    <w:rsid w:val="00012ED7"/>
    <w:rsid w:val="00126AE2"/>
    <w:rsid w:val="002113F6"/>
    <w:rsid w:val="002162C1"/>
    <w:rsid w:val="002E7BC8"/>
    <w:rsid w:val="00302A7C"/>
    <w:rsid w:val="00364E21"/>
    <w:rsid w:val="00385764"/>
    <w:rsid w:val="00411138"/>
    <w:rsid w:val="00413C7B"/>
    <w:rsid w:val="004322A4"/>
    <w:rsid w:val="0049578D"/>
    <w:rsid w:val="004C28C2"/>
    <w:rsid w:val="005044CD"/>
    <w:rsid w:val="00575ED1"/>
    <w:rsid w:val="005955C7"/>
    <w:rsid w:val="005B694B"/>
    <w:rsid w:val="00635D61"/>
    <w:rsid w:val="00667753"/>
    <w:rsid w:val="006A5FFA"/>
    <w:rsid w:val="006B2B4B"/>
    <w:rsid w:val="007F566E"/>
    <w:rsid w:val="008D265B"/>
    <w:rsid w:val="008E0548"/>
    <w:rsid w:val="00911C46"/>
    <w:rsid w:val="00926C55"/>
    <w:rsid w:val="00A34440"/>
    <w:rsid w:val="00B6369E"/>
    <w:rsid w:val="00BE7BFE"/>
    <w:rsid w:val="00C04DE5"/>
    <w:rsid w:val="00CA64D5"/>
    <w:rsid w:val="00E56D94"/>
    <w:rsid w:val="00F46F1F"/>
    <w:rsid w:val="00F70649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A6DCEA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A6DCEA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A6DCEA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NormalWeb">
    <w:name w:val="Normal (Web)"/>
    <w:basedOn w:val="Normal"/>
    <w:uiPriority w:val="99"/>
    <w:semiHidden/>
    <w:unhideWhenUsed/>
    <w:rsid w:val="004C28C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s-AR" w:eastAsia="es-AR"/>
    </w:rPr>
  </w:style>
  <w:style w:type="table" w:styleId="Listaclara-nfasis6">
    <w:name w:val="Light List Accent 6"/>
    <w:basedOn w:val="Tablanormal"/>
    <w:uiPriority w:val="61"/>
    <w:rsid w:val="00F70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band1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364E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3C4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3C4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A6DCEA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A6DCEA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A6DCEA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NormalWeb">
    <w:name w:val="Normal (Web)"/>
    <w:basedOn w:val="Normal"/>
    <w:uiPriority w:val="99"/>
    <w:semiHidden/>
    <w:unhideWhenUsed/>
    <w:rsid w:val="004C28C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s-AR" w:eastAsia="es-AR"/>
    </w:rPr>
  </w:style>
  <w:style w:type="table" w:styleId="Listaclara-nfasis6">
    <w:name w:val="Light List Accent 6"/>
    <w:basedOn w:val="Tablanormal"/>
    <w:uiPriority w:val="61"/>
    <w:rsid w:val="00F70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band1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364E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3C4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3C4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Plantillas\Meeting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825B0ABD3C4DA48EB51BF4ED81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4FB2F-222C-4CD9-9FEE-468544DAF373}"/>
      </w:docPartPr>
      <w:docPartBody>
        <w:p w:rsidR="008D45DF" w:rsidRDefault="00EB54AF">
          <w:pPr>
            <w:pStyle w:val="44825B0ABD3C4DA48EB51BF4ED81596F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729E1DCB556B46FE86D66DF858C98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00558-227A-45E9-92F1-4D8AA0157E59}"/>
      </w:docPartPr>
      <w:docPartBody>
        <w:p w:rsidR="008D45DF" w:rsidRDefault="00EB54AF">
          <w:pPr>
            <w:pStyle w:val="729E1DCB556B46FE86D66DF858C98F61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8E1AF1CFBE104F60B69A5BC99E61F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36AB3-CE9C-4790-9B58-AA13C6773CE0}"/>
      </w:docPartPr>
      <w:docPartBody>
        <w:p w:rsidR="008D45DF" w:rsidRDefault="00D76B99" w:rsidP="00D76B99">
          <w:pPr>
            <w:pStyle w:val="8E1AF1CFBE104F60B69A5BC99E61F53B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AC1FAE520CD84B248280273D568A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EEA95-0AF2-46F8-9F46-77BA01CB2FCB}"/>
      </w:docPartPr>
      <w:docPartBody>
        <w:p w:rsidR="00781AD7" w:rsidRDefault="00D96A39" w:rsidP="00D96A39">
          <w:pPr>
            <w:pStyle w:val="AC1FAE520CD84B248280273D568A55A0"/>
          </w:pPr>
          <w:r>
            <w:rPr>
              <w:lang w:val="es-ES"/>
            </w:rPr>
            <w:t>Tema del orden del día]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99"/>
    <w:rsid w:val="0050065C"/>
    <w:rsid w:val="0053156B"/>
    <w:rsid w:val="00544CE3"/>
    <w:rsid w:val="00625A0E"/>
    <w:rsid w:val="00715723"/>
    <w:rsid w:val="00781AD7"/>
    <w:rsid w:val="008035E8"/>
    <w:rsid w:val="008D45DF"/>
    <w:rsid w:val="00BC5C23"/>
    <w:rsid w:val="00D76B99"/>
    <w:rsid w:val="00D96A39"/>
    <w:rsid w:val="00E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  <w:style w:type="paragraph" w:customStyle="1" w:styleId="5AB46478723849869276760543FC4083">
    <w:name w:val="5AB46478723849869276760543FC4083"/>
    <w:rsid w:val="008D45DF"/>
  </w:style>
  <w:style w:type="paragraph" w:customStyle="1" w:styleId="1E155A6672F24D62BDCE147AEA6C3901">
    <w:name w:val="1E155A6672F24D62BDCE147AEA6C3901"/>
    <w:rsid w:val="008D45DF"/>
  </w:style>
  <w:style w:type="paragraph" w:customStyle="1" w:styleId="221A86A2DDDB4DF4990ED6A2121358CB">
    <w:name w:val="221A86A2DDDB4DF4990ED6A2121358CB"/>
    <w:rsid w:val="008D45DF"/>
  </w:style>
  <w:style w:type="paragraph" w:customStyle="1" w:styleId="14D2C1642A10478691B60C6A4F998F11">
    <w:name w:val="14D2C1642A10478691B60C6A4F998F11"/>
    <w:rsid w:val="008D45DF"/>
  </w:style>
  <w:style w:type="paragraph" w:customStyle="1" w:styleId="8B5A2D249CD44975B1030DA9CCE2A060">
    <w:name w:val="8B5A2D249CD44975B1030DA9CCE2A060"/>
    <w:rsid w:val="008D45DF"/>
  </w:style>
  <w:style w:type="paragraph" w:customStyle="1" w:styleId="F01A4F6686C448C0B1BE9F60A942AE3A">
    <w:name w:val="F01A4F6686C448C0B1BE9F60A942AE3A"/>
    <w:rsid w:val="008D45DF"/>
  </w:style>
  <w:style w:type="paragraph" w:customStyle="1" w:styleId="AC1FAE520CD84B248280273D568A55A0">
    <w:name w:val="AC1FAE520CD84B248280273D568A55A0"/>
    <w:rsid w:val="00D96A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  <w:style w:type="paragraph" w:customStyle="1" w:styleId="5AB46478723849869276760543FC4083">
    <w:name w:val="5AB46478723849869276760543FC4083"/>
    <w:rsid w:val="008D45DF"/>
  </w:style>
  <w:style w:type="paragraph" w:customStyle="1" w:styleId="1E155A6672F24D62BDCE147AEA6C3901">
    <w:name w:val="1E155A6672F24D62BDCE147AEA6C3901"/>
    <w:rsid w:val="008D45DF"/>
  </w:style>
  <w:style w:type="paragraph" w:customStyle="1" w:styleId="221A86A2DDDB4DF4990ED6A2121358CB">
    <w:name w:val="221A86A2DDDB4DF4990ED6A2121358CB"/>
    <w:rsid w:val="008D45DF"/>
  </w:style>
  <w:style w:type="paragraph" w:customStyle="1" w:styleId="14D2C1642A10478691B60C6A4F998F11">
    <w:name w:val="14D2C1642A10478691B60C6A4F998F11"/>
    <w:rsid w:val="008D45DF"/>
  </w:style>
  <w:style w:type="paragraph" w:customStyle="1" w:styleId="8B5A2D249CD44975B1030DA9CCE2A060">
    <w:name w:val="8B5A2D249CD44975B1030DA9CCE2A060"/>
    <w:rsid w:val="008D45DF"/>
  </w:style>
  <w:style w:type="paragraph" w:customStyle="1" w:styleId="F01A4F6686C448C0B1BE9F60A942AE3A">
    <w:name w:val="F01A4F6686C448C0B1BE9F60A942AE3A"/>
    <w:rsid w:val="008D45DF"/>
  </w:style>
  <w:style w:type="paragraph" w:customStyle="1" w:styleId="AC1FAE520CD84B248280273D568A55A0">
    <w:name w:val="AC1FAE520CD84B248280273D568A55A0"/>
    <w:rsid w:val="00D96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2011-07-03T00:00:00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52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9</cp:revision>
  <cp:lastPrinted>2011-07-10T11:27:00Z</cp:lastPrinted>
  <dcterms:created xsi:type="dcterms:W3CDTF">2011-06-04T19:39:00Z</dcterms:created>
  <dcterms:modified xsi:type="dcterms:W3CDTF">2011-07-10T11:28:00Z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