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1"/>
        <w:gridCol w:w="1160"/>
        <w:gridCol w:w="3067"/>
        <w:gridCol w:w="147"/>
        <w:gridCol w:w="1492"/>
        <w:gridCol w:w="844"/>
        <w:gridCol w:w="1047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bookmarkStart w:id="0" w:name="_GoBack"/>
            <w:bookmarkEnd w:id="0"/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FF7EA9">
        <w:trPr>
          <w:trHeight w:hRule="exact" w:val="288"/>
          <w:jc w:val="center"/>
        </w:trPr>
        <w:sdt>
          <w:sdtPr>
            <w:rPr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2-1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324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8D265B">
                <w:pPr>
                  <w:pStyle w:val="Copiadeltextoprincipal"/>
                  <w:rPr>
                    <w:sz w:val="22"/>
                  </w:rPr>
                </w:pPr>
                <w:r w:rsidRPr="007F566E">
                  <w:rPr>
                    <w:sz w:val="22"/>
                    <w:lang w:val="es-ES_tradnl"/>
                  </w:rPr>
                  <w:t>13/02/2011</w:t>
                </w:r>
              </w:p>
            </w:tc>
          </w:sdtContent>
        </w:sdt>
        <w:tc>
          <w:tcPr>
            <w:tcW w:w="321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8D265B" w:rsidP="008D265B">
            <w:pPr>
              <w:pStyle w:val="Copiadeltextoprincipal"/>
              <w:rPr>
                <w:sz w:val="22"/>
              </w:rPr>
            </w:pPr>
            <w:r w:rsidRPr="007F566E">
              <w:rPr>
                <w:spacing w:val="0"/>
                <w:sz w:val="22"/>
              </w:rPr>
              <w:t>13:00</w:t>
            </w:r>
          </w:p>
        </w:tc>
        <w:tc>
          <w:tcPr>
            <w:tcW w:w="33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8D265B" w:rsidP="008D265B">
            <w:pPr>
              <w:pStyle w:val="Copiadeltextoprincipal"/>
              <w:rPr>
                <w:sz w:val="22"/>
              </w:rPr>
            </w:pPr>
            <w:r w:rsidRPr="007F566E">
              <w:rPr>
                <w:spacing w:val="0"/>
                <w:sz w:val="22"/>
              </w:rPr>
              <w:t>Casa del Pastor</w:t>
            </w:r>
          </w:p>
        </w:tc>
      </w:tr>
      <w:tr w:rsidR="00667753" w:rsidRPr="007F566E" w:rsidTr="00FF7EA9">
        <w:trPr>
          <w:trHeight w:hRule="exact" w:val="502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</w:rPr>
              <w:t xml:space="preserve">ORGANIZACION DEL TRABAJO ANNUAL 2011 </w:t>
            </w:r>
          </w:p>
        </w:tc>
      </w:tr>
      <w:tr w:rsidR="00667753" w:rsidRPr="007F566E" w:rsidTr="00FF7EA9">
        <w:trPr>
          <w:trHeight w:hRule="exact" w:val="162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Pr. Manuel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Pablo </w:t>
            </w:r>
            <w:proofErr w:type="spellStart"/>
            <w:r w:rsidRPr="007F566E">
              <w:rPr>
                <w:sz w:val="22"/>
                <w:lang w:val="es-AR"/>
              </w:rPr>
              <w:t>Cornide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Adrián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</w:tc>
      </w:tr>
      <w:tr w:rsidR="00667753" w:rsidRPr="007F566E" w:rsidTr="00FF7EA9">
        <w:trPr>
          <w:trHeight w:hRule="exact" w:val="288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575ED1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Apuntador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</w:tr>
      <w:tr w:rsidR="00C04DE5" w:rsidRPr="007F566E" w:rsidTr="00FF7EA9">
        <w:trPr>
          <w:trHeight w:hRule="exact" w:val="493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Domingo 3 de Abril, (lugar a confirmar)</w:t>
            </w:r>
          </w:p>
        </w:tc>
      </w:tr>
      <w:tr w:rsidR="00FF7EA9" w:rsidRPr="007F566E" w:rsidTr="00316ADC">
        <w:trPr>
          <w:trHeight w:hRule="exact" w:val="274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 w:rsidRPr="007F566E">
              <w:rPr>
                <w:sz w:val="22"/>
              </w:rPr>
              <w:t>Tema</w:t>
            </w:r>
            <w:proofErr w:type="spellEnd"/>
            <w:r w:rsidRPr="007F566E">
              <w:rPr>
                <w:sz w:val="22"/>
              </w:rPr>
              <w:t xml:space="preserve">: </w:t>
            </w:r>
            <w:proofErr w:type="spellStart"/>
            <w:r w:rsidRPr="007F566E">
              <w:rPr>
                <w:sz w:val="22"/>
              </w:rPr>
              <w:t>Visión</w:t>
            </w:r>
            <w:proofErr w:type="spellEnd"/>
            <w:r w:rsidRPr="007F566E">
              <w:rPr>
                <w:sz w:val="22"/>
              </w:rPr>
              <w:t xml:space="preserve"> </w:t>
            </w:r>
            <w:proofErr w:type="spellStart"/>
            <w:r w:rsidRPr="007F566E">
              <w:rPr>
                <w:sz w:val="22"/>
              </w:rPr>
              <w:t>para</w:t>
            </w:r>
            <w:proofErr w:type="spellEnd"/>
            <w:r w:rsidRPr="007F566E">
              <w:rPr>
                <w:sz w:val="22"/>
              </w:rPr>
              <w:t xml:space="preserve"> 2011</w:t>
            </w:r>
          </w:p>
        </w:tc>
      </w:tr>
      <w:tr w:rsidR="00667753" w:rsidRPr="007F566E" w:rsidTr="00FF7EA9">
        <w:trPr>
          <w:trHeight w:hRule="exact" w:val="55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Planteo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El pastor realiza el planteo de que la visión del trabajo de la iglesia en este año debería basarse en el EVANGELISMO</w:t>
            </w:r>
          </w:p>
        </w:tc>
      </w:tr>
      <w:tr w:rsidR="00667753" w:rsidRPr="007F566E" w:rsidTr="00FF7EA9">
        <w:trPr>
          <w:trHeight w:hRule="exact" w:val="6517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Propuestas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65B" w:rsidRPr="007F566E" w:rsidRDefault="008D265B" w:rsidP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EVANGELISMO INTERNO</w:t>
            </w:r>
          </w:p>
          <w:p w:rsidR="00667753" w:rsidRPr="007F566E" w:rsidRDefault="008D265B" w:rsidP="008D265B">
            <w:pPr>
              <w:pStyle w:val="Copiadeltextoprincipal"/>
              <w:numPr>
                <w:ilvl w:val="0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Se propone la diagramación de un esquema en el que la iglesia se divida en grupos los cuales se asignan a una persona que se convierte en el responsable de hacerles seguimiento (visitas, llamados, etc.) </w:t>
            </w:r>
          </w:p>
          <w:p w:rsidR="008D265B" w:rsidRPr="007F566E" w:rsidRDefault="008D265B" w:rsidP="008D265B">
            <w:pPr>
              <w:pStyle w:val="Copiadeltextoprincipal"/>
              <w:ind w:left="720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Este viene a ser un sistema de TUTORES </w:t>
            </w:r>
            <w:proofErr w:type="spellStart"/>
            <w:r w:rsidRPr="007F566E">
              <w:rPr>
                <w:sz w:val="22"/>
                <w:lang w:val="es-AR"/>
              </w:rPr>
              <w:t>ó</w:t>
            </w:r>
            <w:proofErr w:type="spellEnd"/>
            <w:r w:rsidRPr="007F566E">
              <w:rPr>
                <w:sz w:val="22"/>
                <w:lang w:val="es-AR"/>
              </w:rPr>
              <w:t xml:space="preserve"> MENTORES cuyo principal objetivo sería:</w:t>
            </w:r>
          </w:p>
          <w:p w:rsidR="008D265B" w:rsidRPr="007F566E" w:rsidRDefault="008D265B" w:rsidP="008D265B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Ver el estado de las familias</w:t>
            </w:r>
          </w:p>
          <w:p w:rsidR="008D265B" w:rsidRPr="007F566E" w:rsidRDefault="008D265B" w:rsidP="008D265B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Conocer las necesidades (económicas, espirituales, afectivas)</w:t>
            </w:r>
          </w:p>
          <w:p w:rsidR="008D265B" w:rsidRPr="007F566E" w:rsidRDefault="008D265B" w:rsidP="008D265B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Hacerles saber que “La Iglesia Está Presente” (aunque no sea el pastor quien hace la visita)</w:t>
            </w:r>
          </w:p>
          <w:p w:rsidR="008D265B" w:rsidRPr="007F566E" w:rsidRDefault="008D265B" w:rsidP="008D265B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  <w:p w:rsidR="008D265B" w:rsidRPr="007F566E" w:rsidRDefault="008D265B" w:rsidP="008D265B">
            <w:pPr>
              <w:pStyle w:val="Copiadeltextoprincipal"/>
              <w:ind w:left="720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El esquema propuesto para esto es:</w:t>
            </w:r>
          </w:p>
          <w:p w:rsidR="008D265B" w:rsidRPr="007F566E" w:rsidRDefault="008D265B" w:rsidP="008D265B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  <w:p w:rsidR="008D265B" w:rsidRPr="007F566E" w:rsidRDefault="008D265B" w:rsidP="008D265B">
            <w:pPr>
              <w:pStyle w:val="Copiadeltextoprincipal"/>
              <w:ind w:left="720"/>
              <w:rPr>
                <w:sz w:val="22"/>
                <w:lang w:val="es-AR"/>
              </w:rPr>
            </w:pPr>
            <w:r w:rsidRPr="007F566E">
              <w:rPr>
                <w:noProof/>
                <w:sz w:val="22"/>
                <w:lang w:val="es-AR" w:eastAsia="es-AR"/>
              </w:rPr>
              <w:drawing>
                <wp:inline distT="0" distB="0" distL="0" distR="0" wp14:anchorId="153DEAAE" wp14:editId="0360D7E7">
                  <wp:extent cx="4202607" cy="1786411"/>
                  <wp:effectExtent l="0" t="57150" r="0" b="118745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:rsidR="008D265B" w:rsidRPr="007F566E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La idea es que los que visitan sean parte del ministerio de la iglesia (o líderes reconocidos de la misma)</w:t>
            </w:r>
          </w:p>
          <w:p w:rsidR="00385764" w:rsidRPr="007F566E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El responsable de las visitas de un grupo de familias, deberá buscar entre los hermanos de buen testimonio alguien quien lo acompañe. Lo recomendable es entonces que vayan DE A DOS.</w:t>
            </w:r>
          </w:p>
          <w:p w:rsidR="00C04DE5" w:rsidRPr="007F566E" w:rsidRDefault="00C04DE5" w:rsidP="00385764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Luego de cada visita se presentará un informe en la próxima reunión ministerial.</w:t>
            </w:r>
          </w:p>
          <w:p w:rsidR="00385764" w:rsidRPr="007F566E" w:rsidRDefault="00385764" w:rsidP="00385764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385764" w:rsidRPr="007F566E" w:rsidTr="00FF7EA9">
        <w:trPr>
          <w:trHeight w:hRule="exact" w:val="2272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Pr="007F566E" w:rsidRDefault="00385764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Pr="007F566E" w:rsidRDefault="00385764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EVANGELISMO EXTERNO</w:t>
            </w:r>
          </w:p>
          <w:p w:rsidR="00385764" w:rsidRPr="007F566E" w:rsidRDefault="00385764" w:rsidP="00385764">
            <w:pPr>
              <w:pStyle w:val="Copiadeltextoprincipal"/>
              <w:numPr>
                <w:ilvl w:val="0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Se propone la realización de un Festival</w:t>
            </w:r>
          </w:p>
          <w:p w:rsidR="00385764" w:rsidRPr="007F566E" w:rsidRDefault="00385764" w:rsidP="00385764">
            <w:pPr>
              <w:pStyle w:val="Copiadeltextoprincipal"/>
              <w:numPr>
                <w:ilvl w:val="0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Se propone la realización de un Folleto / </w:t>
            </w:r>
            <w:proofErr w:type="spellStart"/>
            <w:r w:rsidRPr="007F566E">
              <w:rPr>
                <w:sz w:val="22"/>
                <w:lang w:val="es-AR"/>
              </w:rPr>
              <w:t>Boletin</w:t>
            </w:r>
            <w:proofErr w:type="spellEnd"/>
            <w:r w:rsidRPr="007F566E">
              <w:rPr>
                <w:sz w:val="22"/>
                <w:lang w:val="es-AR"/>
              </w:rPr>
              <w:t xml:space="preserve"> para ser repartido por el barrio.</w:t>
            </w:r>
          </w:p>
          <w:p w:rsidR="00385764" w:rsidRPr="007F566E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En este aspecto primero tenemos que encontrar quienes puedan colaborar para realizarlo</w:t>
            </w:r>
          </w:p>
          <w:p w:rsidR="00385764" w:rsidRPr="007F566E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Se espera que inicialmente tenga una frecuencia bimestral y luego mensual.</w:t>
            </w:r>
          </w:p>
          <w:p w:rsidR="00385764" w:rsidRPr="007F566E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El objetivo es que las personas nos conozcan</w:t>
            </w:r>
          </w:p>
          <w:p w:rsidR="00385764" w:rsidRPr="007F566E" w:rsidRDefault="00385764" w:rsidP="00385764">
            <w:pPr>
              <w:pStyle w:val="Copiadeltextoprincipal"/>
              <w:numPr>
                <w:ilvl w:val="0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Puesta en marcha de página Web (objetivo similar al boletín)</w:t>
            </w:r>
          </w:p>
          <w:p w:rsidR="00C04DE5" w:rsidRPr="007F566E" w:rsidRDefault="00C04DE5" w:rsidP="00385764">
            <w:pPr>
              <w:pStyle w:val="Copiadeltextoprincipal"/>
              <w:numPr>
                <w:ilvl w:val="0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Se plantea la necesidad de realizar el cartel del frente de la iglesia.</w:t>
            </w:r>
          </w:p>
          <w:p w:rsidR="00C04DE5" w:rsidRPr="007F566E" w:rsidRDefault="00C04DE5" w:rsidP="00C04DE5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La propuesta es hacerlo con letras en acero inoxidable con retroiluminación y acompañar esto con banners (carteles verticales) hechos con el sistema de </w:t>
            </w:r>
            <w:proofErr w:type="spellStart"/>
            <w:r w:rsidRPr="007F566E">
              <w:rPr>
                <w:sz w:val="22"/>
                <w:lang w:val="es-AR"/>
              </w:rPr>
              <w:t>ploteo</w:t>
            </w:r>
            <w:proofErr w:type="spellEnd"/>
            <w:r w:rsidRPr="007F566E">
              <w:rPr>
                <w:sz w:val="22"/>
                <w:lang w:val="es-AR"/>
              </w:rPr>
              <w:t xml:space="preserve"> sobre lona y con iluminación externa.</w:t>
            </w:r>
          </w:p>
        </w:tc>
      </w:tr>
      <w:tr w:rsidR="00C04DE5" w:rsidRPr="007F566E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Elementos de acción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C04DE5" w:rsidRPr="007F566E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División de la Iglesia en Grupos y asignación de responsables (MENTORES)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1/3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7F566E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Inicio de Visitas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Ministerio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1/3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FF7EA9">
        <w:trPr>
          <w:trHeight w:hRule="exact" w:val="780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FOLLETO / BOLETIN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Contenido: AF, AR, ¿?</w:t>
            </w:r>
          </w:p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Edicion</w:t>
            </w:r>
            <w:proofErr w:type="spellEnd"/>
            <w:r w:rsidRPr="007F566E">
              <w:rPr>
                <w:sz w:val="22"/>
                <w:lang w:val="es-AR"/>
              </w:rPr>
              <w:t>: AR / ¿?</w:t>
            </w:r>
          </w:p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Distribucion</w:t>
            </w:r>
            <w:proofErr w:type="spellEnd"/>
            <w:r w:rsidRPr="007F566E">
              <w:rPr>
                <w:sz w:val="22"/>
                <w:lang w:val="es-AR"/>
              </w:rPr>
              <w:t>: Iglesia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</w:p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15/4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Cartel del Frente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HC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1/5 ¿?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Pagina</w:t>
            </w:r>
            <w:proofErr w:type="spellEnd"/>
            <w:r w:rsidRPr="007F566E">
              <w:rPr>
                <w:sz w:val="22"/>
                <w:lang w:val="es-AR"/>
              </w:rPr>
              <w:t xml:space="preserve"> Web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7B2A88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3E3504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EndPr/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7F566E" w:rsidTr="00FC5EE2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Se plantean las siguientes actividades de Crecimiento Espiritual de la Iglesia</w:t>
            </w:r>
          </w:p>
        </w:tc>
      </w:tr>
      <w:tr w:rsidR="00667753" w:rsidRPr="007F566E" w:rsidTr="00FF7EA9">
        <w:trPr>
          <w:trHeight w:hRule="exact" w:val="54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FF7EA9" w:rsidP="00FF7EA9">
            <w:pPr>
              <w:pStyle w:val="Copiadeltextoprincipal"/>
              <w:numPr>
                <w:ilvl w:val="0"/>
                <w:numId w:val="6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Una vez por mes, ayuno y oración por parte del ministerio (¿mismo </w:t>
            </w:r>
            <w:proofErr w:type="spellStart"/>
            <w:r w:rsidRPr="007F566E">
              <w:rPr>
                <w:sz w:val="22"/>
                <w:lang w:val="es-AR"/>
              </w:rPr>
              <w:t>dia</w:t>
            </w:r>
            <w:proofErr w:type="spellEnd"/>
            <w:r w:rsidRPr="007F566E">
              <w:rPr>
                <w:sz w:val="22"/>
                <w:lang w:val="es-AR"/>
              </w:rPr>
              <w:t xml:space="preserve"> de la reunión ministerial?)</w:t>
            </w:r>
          </w:p>
          <w:p w:rsidR="00FF7EA9" w:rsidRPr="007F566E" w:rsidRDefault="00FF7EA9" w:rsidP="00FF7EA9">
            <w:pPr>
              <w:pStyle w:val="Copiadeltextoprincipal"/>
              <w:numPr>
                <w:ilvl w:val="0"/>
                <w:numId w:val="6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Repetir 24-7 (del 1 al 7 de mayo)</w:t>
            </w:r>
          </w:p>
        </w:tc>
      </w:tr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667753">
            <w:pPr>
              <w:pStyle w:val="Copiadeltextoprincipal"/>
              <w:rPr>
                <w:sz w:val="22"/>
              </w:rPr>
            </w:pPr>
          </w:p>
        </w:tc>
      </w:tr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667753">
            <w:pPr>
              <w:pStyle w:val="Copiadeltextoprincipal"/>
              <w:rPr>
                <w:sz w:val="22"/>
              </w:rPr>
            </w:pPr>
          </w:p>
        </w:tc>
      </w:tr>
      <w:tr w:rsidR="00FF7EA9" w:rsidRPr="007F566E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Elementos de acción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FF7EA9" w:rsidRPr="007F566E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Recordar a los asistentes acerca del Ayuno y sus motivos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MO ¿?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Organización de 24-7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 / ¿?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15/4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FF7EA9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4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3E3504" w:rsidP="00FF7EA9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33"/>
                <w:placeholder>
                  <w:docPart w:val="55F7B75FF76441769369FECC15AFDB45"/>
                </w:placeholder>
              </w:sdtPr>
              <w:sdtEndPr/>
              <w:sdtContent>
                <w:r w:rsidR="00FF7EA9" w:rsidRPr="007F566E">
                  <w:rPr>
                    <w:sz w:val="22"/>
                  </w:rPr>
                  <w:t xml:space="preserve">Escuela Dominical </w:t>
                </w:r>
              </w:sdtContent>
            </w:sdt>
          </w:p>
        </w:tc>
      </w:tr>
      <w:tr w:rsidR="00667753" w:rsidRPr="007F566E" w:rsidTr="00FF7EA9">
        <w:trPr>
          <w:trHeight w:hRule="exact" w:val="721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FF7EA9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Se analizan las necesidades de la iglesia y se llega a la conclusión de que es necesario al menos una vez por año hacer un repaso doctrinal de 8 clases.</w:t>
            </w:r>
          </w:p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Los siguientes temas se analizaran a lo largo del año, dejando hacia mediados de año la continuación del estudio del libro de Hechos</w:t>
            </w:r>
          </w:p>
        </w:tc>
      </w:tr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667753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56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FF7EA9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Tema próxima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FF7EA9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Analizar estado y situación de las clases de niños y adolescentes</w:t>
            </w:r>
          </w:p>
        </w:tc>
      </w:tr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667753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Elementos de acción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FF7EA9" w:rsidRPr="007F566E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Preparar en base al </w:t>
            </w:r>
            <w:proofErr w:type="spellStart"/>
            <w:r w:rsidRPr="007F566E">
              <w:rPr>
                <w:sz w:val="22"/>
                <w:lang w:val="es-AR"/>
              </w:rPr>
              <w:t>studio</w:t>
            </w:r>
            <w:proofErr w:type="spellEnd"/>
            <w:r w:rsidRPr="007F566E">
              <w:rPr>
                <w:sz w:val="22"/>
                <w:lang w:val="es-AR"/>
              </w:rPr>
              <w:t xml:space="preserve"> de 7 semanas de bendición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FF7EA9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MO / AF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1/3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Default="005B694B">
      <w:r>
        <w:br w:type="page"/>
      </w: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4227"/>
        <w:gridCol w:w="1851"/>
        <w:gridCol w:w="844"/>
        <w:gridCol w:w="842"/>
      </w:tblGrid>
      <w:tr w:rsidR="00FF7EA9" w:rsidRPr="00FF7EA9" w:rsidTr="00FF7EA9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643DD5">
        <w:trPr>
          <w:trHeight w:hRule="exact" w:val="44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FF7EA9" w:rsidRPr="00575ED1" w:rsidRDefault="003E3504" w:rsidP="00FF7EA9">
            <w:pPr>
              <w:pStyle w:val="Ttulosdelasactasdelareuninydelordendelda"/>
              <w:rPr>
                <w:lang w:val="es-ES"/>
              </w:rPr>
            </w:pPr>
            <w:sdt>
              <w:sdt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r w:rsidR="00FF7EA9">
                  <w:t>Iglesia en Banfield</w:t>
                </w:r>
              </w:sdtContent>
            </w:sdt>
          </w:p>
        </w:tc>
      </w:tr>
      <w:tr w:rsidR="00FF7EA9" w:rsidRPr="00FF7EA9" w:rsidTr="00643DD5">
        <w:trPr>
          <w:trHeight w:hRule="exact" w:val="721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 xml:space="preserve">Teniendo la presencia de Pablo </w:t>
            </w:r>
            <w:proofErr w:type="spellStart"/>
            <w:r>
              <w:rPr>
                <w:lang w:val="es-AR"/>
              </w:rPr>
              <w:t>Cornide</w:t>
            </w:r>
            <w:proofErr w:type="spellEnd"/>
            <w:r>
              <w:rPr>
                <w:lang w:val="es-AR"/>
              </w:rPr>
              <w:t xml:space="preserve">, encargado de la obra en Banfield, el grupo de ministros se comprometió a </w:t>
            </w:r>
            <w:r w:rsidR="005B694B">
              <w:rPr>
                <w:lang w:val="es-AR"/>
              </w:rPr>
              <w:t xml:space="preserve">apoyar de manera </w:t>
            </w:r>
            <w:proofErr w:type="spellStart"/>
            <w:r w:rsidR="005B694B">
              <w:rPr>
                <w:lang w:val="es-AR"/>
              </w:rPr>
              <w:t>mas</w:t>
            </w:r>
            <w:proofErr w:type="spellEnd"/>
            <w:r w:rsidR="005B694B">
              <w:rPr>
                <w:lang w:val="es-AR"/>
              </w:rPr>
              <w:t xml:space="preserve"> activa la obra en ese lugar. Por empezar con la presencia de alguno, al menos una vez por mes.</w:t>
            </w:r>
          </w:p>
        </w:tc>
      </w:tr>
      <w:tr w:rsidR="00FF7EA9" w:rsidRPr="00FF7EA9" w:rsidTr="00643DD5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FF7EA9" w:rsidTr="00643DD5">
        <w:trPr>
          <w:trHeight w:hRule="exact" w:val="56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5B694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 xml:space="preserve">Tema próxima </w:t>
            </w:r>
            <w:proofErr w:type="spellStart"/>
            <w:r>
              <w:rPr>
                <w:lang w:val="es-ES"/>
              </w:rPr>
              <w:t>Reunion</w:t>
            </w:r>
            <w:proofErr w:type="spellEnd"/>
          </w:p>
        </w:tc>
        <w:tc>
          <w:tcPr>
            <w:tcW w:w="7764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Asignar los meses que siguen. Se propone tener en cuenta a los nuevos iniciados en la convención de Abril.</w:t>
            </w:r>
          </w:p>
        </w:tc>
      </w:tr>
      <w:tr w:rsidR="00FF7EA9" w:rsidRPr="00FF7EA9" w:rsidTr="00643DD5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5B694B" w:rsidP="005B694B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Esquemas de visitas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Cumplido</w:t>
            </w: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HC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MO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E07977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44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B694B" w:rsidRPr="00575ED1" w:rsidRDefault="003E3504" w:rsidP="005B694B">
            <w:pPr>
              <w:pStyle w:val="Ttulosdelasactasdelareuninydelordendelda"/>
              <w:rPr>
                <w:lang w:val="es-ES"/>
              </w:rPr>
            </w:pPr>
            <w:sdt>
              <w:sdtPr>
                <w:id w:val="-1839691072"/>
                <w:placeholder>
                  <w:docPart w:val="BD38AD3794BB4D20A277FB9DD77A2AB6"/>
                </w:placeholder>
              </w:sdtPr>
              <w:sdtEndPr/>
              <w:sdtContent>
                <w:proofErr w:type="spellStart"/>
                <w:r w:rsidR="005B694B">
                  <w:t>Informacion</w:t>
                </w:r>
                <w:proofErr w:type="spellEnd"/>
                <w:r w:rsidR="005B694B">
                  <w:t xml:space="preserve"> General </w:t>
                </w:r>
              </w:sdtContent>
            </w:sdt>
          </w:p>
        </w:tc>
      </w:tr>
      <w:tr w:rsidR="005B694B" w:rsidRPr="00FF7EA9" w:rsidTr="005B694B">
        <w:trPr>
          <w:trHeight w:hRule="exact" w:val="1966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Se informa al ministerio que los próximos iniciados al ministerio por parte de la iglesia serán:</w:t>
            </w:r>
          </w:p>
          <w:p w:rsidR="005B694B" w:rsidRDefault="005B694B" w:rsidP="00643DD5">
            <w:pPr>
              <w:pStyle w:val="Copiadeltextoprincipal"/>
              <w:rPr>
                <w:lang w:val="es-AR"/>
              </w:rPr>
            </w:pPr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Ricardo Galarza</w:t>
            </w:r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Alejandro Ranea</w:t>
            </w:r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 xml:space="preserve">Walter </w:t>
            </w:r>
            <w:proofErr w:type="spellStart"/>
            <w:r>
              <w:rPr>
                <w:lang w:val="es-AR"/>
              </w:rPr>
              <w:t>Rovelli</w:t>
            </w:r>
            <w:proofErr w:type="spellEnd"/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 xml:space="preserve">Marcos </w:t>
            </w:r>
            <w:proofErr w:type="spellStart"/>
            <w:r>
              <w:rPr>
                <w:lang w:val="es-AR"/>
              </w:rPr>
              <w:t>Britez</w:t>
            </w:r>
            <w:proofErr w:type="spellEnd"/>
          </w:p>
          <w:p w:rsidR="005B694B" w:rsidRPr="00FF7EA9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FF7EA9" w:rsidTr="00643DD5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FF7EA9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6677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504" w:rsidRDefault="003E3504">
      <w:r>
        <w:separator/>
      </w:r>
    </w:p>
  </w:endnote>
  <w:endnote w:type="continuationSeparator" w:id="0">
    <w:p w:rsidR="003E3504" w:rsidRDefault="003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Piedepgina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Piedepgina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Piedepgina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504" w:rsidRDefault="003E3504">
      <w:r>
        <w:separator/>
      </w:r>
    </w:p>
  </w:footnote>
  <w:footnote w:type="continuationSeparator" w:id="0">
    <w:p w:rsidR="003E3504" w:rsidRDefault="003E3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65B" w:rsidRDefault="008D265B">
    <w:pPr>
      <w:pStyle w:val="Encabezado0"/>
    </w:pPr>
    <w:r>
      <w:rPr>
        <w:noProof/>
        <w:lang w:val="es-AR" w:eastAsia="es-AR"/>
      </w:rPr>
      <w:drawing>
        <wp:inline distT="0" distB="0" distL="0" distR="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53" w:rsidRDefault="008D265B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4155440</wp:posOffset>
          </wp:positionH>
          <wp:positionV relativeFrom="paragraph">
            <wp:posOffset>-57785</wp:posOffset>
          </wp:positionV>
          <wp:extent cx="1450340" cy="661035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340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2CA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6E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6EA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BD25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8D265B"/>
    <w:rsid w:val="000019B6"/>
    <w:rsid w:val="00012ED7"/>
    <w:rsid w:val="00207291"/>
    <w:rsid w:val="002D0CC5"/>
    <w:rsid w:val="00385764"/>
    <w:rsid w:val="003E3504"/>
    <w:rsid w:val="00413C7B"/>
    <w:rsid w:val="004322A4"/>
    <w:rsid w:val="00575ED1"/>
    <w:rsid w:val="005B694B"/>
    <w:rsid w:val="00667753"/>
    <w:rsid w:val="006A5FFA"/>
    <w:rsid w:val="006B2B4B"/>
    <w:rsid w:val="007F566E"/>
    <w:rsid w:val="008D265B"/>
    <w:rsid w:val="008E0548"/>
    <w:rsid w:val="00C04DE5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8C7F9D-27AC-4EB6-A383-D20F77844E36}" type="doc">
      <dgm:prSet loTypeId="urn:microsoft.com/office/officeart/2005/8/layout/hierarchy5" loCatId="hierarchy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30E6C5B6-CA8A-4CB6-8EFA-A4CC0529DD04}">
      <dgm:prSet phldrT="[Texto]"/>
      <dgm:spPr/>
      <dgm:t>
        <a:bodyPr/>
        <a:lstStyle/>
        <a:p>
          <a:r>
            <a:rPr lang="es-AR"/>
            <a:t>Pastor</a:t>
          </a:r>
        </a:p>
      </dgm:t>
    </dgm:pt>
    <dgm:pt modelId="{DFEA95D3-9C72-452E-BC4C-09BCA9CC0873}" type="parTrans" cxnId="{FF49F34E-2575-41F2-8C9C-34EC715C2CC2}">
      <dgm:prSet/>
      <dgm:spPr/>
      <dgm:t>
        <a:bodyPr/>
        <a:lstStyle/>
        <a:p>
          <a:endParaRPr lang="es-AR"/>
        </a:p>
      </dgm:t>
    </dgm:pt>
    <dgm:pt modelId="{267EC039-5BD1-44F7-9B71-C6C5F1F95615}" type="sibTrans" cxnId="{FF49F34E-2575-41F2-8C9C-34EC715C2CC2}">
      <dgm:prSet/>
      <dgm:spPr/>
      <dgm:t>
        <a:bodyPr/>
        <a:lstStyle/>
        <a:p>
          <a:endParaRPr lang="es-AR"/>
        </a:p>
      </dgm:t>
    </dgm:pt>
    <dgm:pt modelId="{55E780B0-88D3-43A4-B02F-5A7452B7FA66}">
      <dgm:prSet phldrT="[Texto]"/>
      <dgm:spPr/>
      <dgm:t>
        <a:bodyPr/>
        <a:lstStyle/>
        <a:p>
          <a:r>
            <a:rPr lang="es-AR"/>
            <a:t>Ministro</a:t>
          </a:r>
        </a:p>
      </dgm:t>
    </dgm:pt>
    <dgm:pt modelId="{3ED81299-8165-4FE0-8DF6-5DB4F1A8056A}" type="parTrans" cxnId="{435B3910-7971-43F7-99F5-5127BBBB7DFB}">
      <dgm:prSet/>
      <dgm:spPr/>
      <dgm:t>
        <a:bodyPr/>
        <a:lstStyle/>
        <a:p>
          <a:endParaRPr lang="es-AR"/>
        </a:p>
      </dgm:t>
    </dgm:pt>
    <dgm:pt modelId="{D2B24BDB-DBA6-4D0B-A1CB-B8FE42AF0226}" type="sibTrans" cxnId="{435B3910-7971-43F7-99F5-5127BBBB7DFB}">
      <dgm:prSet/>
      <dgm:spPr/>
      <dgm:t>
        <a:bodyPr/>
        <a:lstStyle/>
        <a:p>
          <a:endParaRPr lang="es-AR"/>
        </a:p>
      </dgm:t>
    </dgm:pt>
    <dgm:pt modelId="{37E3D91E-CB02-4307-993A-5FCEB5743FDA}">
      <dgm:prSet phldrT="[Texto]"/>
      <dgm:spPr/>
      <dgm:t>
        <a:bodyPr/>
        <a:lstStyle/>
        <a:p>
          <a:r>
            <a:rPr lang="es-AR"/>
            <a:t>Familia</a:t>
          </a:r>
        </a:p>
      </dgm:t>
    </dgm:pt>
    <dgm:pt modelId="{F28EEB2A-9DAA-4353-A4EF-E869E407E064}" type="parTrans" cxnId="{6948F3A0-1261-4656-9B67-48623F919E13}">
      <dgm:prSet/>
      <dgm:spPr/>
      <dgm:t>
        <a:bodyPr/>
        <a:lstStyle/>
        <a:p>
          <a:endParaRPr lang="es-AR"/>
        </a:p>
      </dgm:t>
    </dgm:pt>
    <dgm:pt modelId="{3C68632E-E404-418C-977B-40D887CA6EA1}" type="sibTrans" cxnId="{6948F3A0-1261-4656-9B67-48623F919E13}">
      <dgm:prSet/>
      <dgm:spPr/>
      <dgm:t>
        <a:bodyPr/>
        <a:lstStyle/>
        <a:p>
          <a:endParaRPr lang="es-AR"/>
        </a:p>
      </dgm:t>
    </dgm:pt>
    <dgm:pt modelId="{A1A1B7CB-6D0D-4A51-B815-1BC9155CD13A}">
      <dgm:prSet phldrT="[Texto]"/>
      <dgm:spPr/>
      <dgm:t>
        <a:bodyPr/>
        <a:lstStyle/>
        <a:p>
          <a:r>
            <a:rPr lang="es-AR"/>
            <a:t>Ministro</a:t>
          </a:r>
        </a:p>
      </dgm:t>
    </dgm:pt>
    <dgm:pt modelId="{1A2E951C-E90C-42EA-8135-C609256FB535}" type="parTrans" cxnId="{B871AD6D-6642-4786-BBCE-71F30613D304}">
      <dgm:prSet/>
      <dgm:spPr/>
      <dgm:t>
        <a:bodyPr/>
        <a:lstStyle/>
        <a:p>
          <a:endParaRPr lang="es-AR"/>
        </a:p>
      </dgm:t>
    </dgm:pt>
    <dgm:pt modelId="{C087BDE1-7D00-422A-8ED6-7F22515114A0}" type="sibTrans" cxnId="{B871AD6D-6642-4786-BBCE-71F30613D304}">
      <dgm:prSet/>
      <dgm:spPr/>
      <dgm:t>
        <a:bodyPr/>
        <a:lstStyle/>
        <a:p>
          <a:endParaRPr lang="es-AR"/>
        </a:p>
      </dgm:t>
    </dgm:pt>
    <dgm:pt modelId="{9D15B580-897C-4F64-8395-0FD3D9377408}">
      <dgm:prSet phldrT="[Texto]"/>
      <dgm:spPr/>
      <dgm:t>
        <a:bodyPr/>
        <a:lstStyle/>
        <a:p>
          <a:r>
            <a:rPr lang="es-AR"/>
            <a:t>Ministro</a:t>
          </a:r>
        </a:p>
      </dgm:t>
    </dgm:pt>
    <dgm:pt modelId="{ED047A90-6606-4226-A4B2-8AEB741024D5}" type="parTrans" cxnId="{0D7970CD-F885-4ABB-BB09-62A3A6A2AB90}">
      <dgm:prSet/>
      <dgm:spPr/>
      <dgm:t>
        <a:bodyPr/>
        <a:lstStyle/>
        <a:p>
          <a:endParaRPr lang="es-AR"/>
        </a:p>
      </dgm:t>
    </dgm:pt>
    <dgm:pt modelId="{729DFD00-FA9C-49B9-B60C-5618D323A6C8}" type="sibTrans" cxnId="{0D7970CD-F885-4ABB-BB09-62A3A6A2AB90}">
      <dgm:prSet/>
      <dgm:spPr/>
      <dgm:t>
        <a:bodyPr/>
        <a:lstStyle/>
        <a:p>
          <a:endParaRPr lang="es-AR"/>
        </a:p>
      </dgm:t>
    </dgm:pt>
    <dgm:pt modelId="{34E47B03-A759-48CB-AE7C-CDC9521712E3}">
      <dgm:prSet phldrT="[Texto]"/>
      <dgm:spPr/>
      <dgm:t>
        <a:bodyPr/>
        <a:lstStyle/>
        <a:p>
          <a:r>
            <a:rPr lang="es-AR"/>
            <a:t>Familia</a:t>
          </a:r>
        </a:p>
      </dgm:t>
    </dgm:pt>
    <dgm:pt modelId="{5E191206-CD09-4160-8E89-9D1C9B0B5439}" type="parTrans" cxnId="{224E1917-AB2C-4230-8845-0201B1D90F67}">
      <dgm:prSet/>
      <dgm:spPr/>
      <dgm:t>
        <a:bodyPr/>
        <a:lstStyle/>
        <a:p>
          <a:endParaRPr lang="es-AR"/>
        </a:p>
      </dgm:t>
    </dgm:pt>
    <dgm:pt modelId="{7CA70CB8-9075-4915-A400-F5A8E5FF3674}" type="sibTrans" cxnId="{224E1917-AB2C-4230-8845-0201B1D90F67}">
      <dgm:prSet/>
      <dgm:spPr/>
      <dgm:t>
        <a:bodyPr/>
        <a:lstStyle/>
        <a:p>
          <a:endParaRPr lang="es-AR"/>
        </a:p>
      </dgm:t>
    </dgm:pt>
    <dgm:pt modelId="{1FD9423A-FF61-4E32-A1A3-A8709A24469F}">
      <dgm:prSet phldrT="[Texto]"/>
      <dgm:spPr/>
      <dgm:t>
        <a:bodyPr/>
        <a:lstStyle/>
        <a:p>
          <a:r>
            <a:rPr lang="es-AR"/>
            <a:t>Pastor</a:t>
          </a:r>
        </a:p>
      </dgm:t>
    </dgm:pt>
    <dgm:pt modelId="{ED116BB2-EBC3-4E3D-9AB3-28C859FEA74B}" type="parTrans" cxnId="{53756E3F-742A-4D1F-B181-AD915FCA4C64}">
      <dgm:prSet/>
      <dgm:spPr/>
      <dgm:t>
        <a:bodyPr/>
        <a:lstStyle/>
        <a:p>
          <a:endParaRPr lang="es-AR"/>
        </a:p>
      </dgm:t>
    </dgm:pt>
    <dgm:pt modelId="{FC789843-95F3-4F10-B9D8-E58C3AFE6968}" type="sibTrans" cxnId="{53756E3F-742A-4D1F-B181-AD915FCA4C64}">
      <dgm:prSet/>
      <dgm:spPr/>
      <dgm:t>
        <a:bodyPr/>
        <a:lstStyle/>
        <a:p>
          <a:endParaRPr lang="es-AR"/>
        </a:p>
      </dgm:t>
    </dgm:pt>
    <dgm:pt modelId="{C93EBEF6-3830-4330-AA38-351A4ED96251}">
      <dgm:prSet phldrT="[Texto]"/>
      <dgm:spPr/>
      <dgm:t>
        <a:bodyPr/>
        <a:lstStyle/>
        <a:p>
          <a:r>
            <a:rPr lang="es-AR"/>
            <a:t>Ministerio</a:t>
          </a:r>
        </a:p>
      </dgm:t>
    </dgm:pt>
    <dgm:pt modelId="{5CEB361D-33C8-43A7-A958-70185DA1C7EF}" type="parTrans" cxnId="{437FF344-801F-4C43-B8C3-FA48E7709D35}">
      <dgm:prSet/>
      <dgm:spPr/>
      <dgm:t>
        <a:bodyPr/>
        <a:lstStyle/>
        <a:p>
          <a:endParaRPr lang="es-AR"/>
        </a:p>
      </dgm:t>
    </dgm:pt>
    <dgm:pt modelId="{6B8AC810-1560-4BFF-A3C7-82ADFA888DAC}" type="sibTrans" cxnId="{437FF344-801F-4C43-B8C3-FA48E7709D35}">
      <dgm:prSet/>
      <dgm:spPr/>
      <dgm:t>
        <a:bodyPr/>
        <a:lstStyle/>
        <a:p>
          <a:endParaRPr lang="es-AR"/>
        </a:p>
      </dgm:t>
    </dgm:pt>
    <dgm:pt modelId="{0BB424BF-2327-446E-9D7B-119DD63B1AAC}">
      <dgm:prSet phldrT="[Texto]"/>
      <dgm:spPr/>
      <dgm:t>
        <a:bodyPr/>
        <a:lstStyle/>
        <a:p>
          <a:r>
            <a:rPr lang="es-AR"/>
            <a:t>Iglesia</a:t>
          </a:r>
        </a:p>
      </dgm:t>
    </dgm:pt>
    <dgm:pt modelId="{C16733F6-6393-4426-9328-83E093551649}" type="parTrans" cxnId="{A31E07BE-B9AD-424A-B918-C34C7F4A6B62}">
      <dgm:prSet/>
      <dgm:spPr/>
      <dgm:t>
        <a:bodyPr/>
        <a:lstStyle/>
        <a:p>
          <a:endParaRPr lang="es-AR"/>
        </a:p>
      </dgm:t>
    </dgm:pt>
    <dgm:pt modelId="{05AEA7C4-16A3-4DF0-8F32-0AC0065B0361}" type="sibTrans" cxnId="{A31E07BE-B9AD-424A-B918-C34C7F4A6B62}">
      <dgm:prSet/>
      <dgm:spPr/>
      <dgm:t>
        <a:bodyPr/>
        <a:lstStyle/>
        <a:p>
          <a:endParaRPr lang="es-AR"/>
        </a:p>
      </dgm:t>
    </dgm:pt>
    <dgm:pt modelId="{99C765B4-1E6E-4352-BB6B-22F254506AED}">
      <dgm:prSet phldrT="[Texto]"/>
      <dgm:spPr/>
      <dgm:t>
        <a:bodyPr/>
        <a:lstStyle/>
        <a:p>
          <a:r>
            <a:rPr lang="es-AR"/>
            <a:t>Familia</a:t>
          </a:r>
        </a:p>
      </dgm:t>
    </dgm:pt>
    <dgm:pt modelId="{1FF4DE1B-639B-44F6-BED4-DBEDB0631F5C}" type="parTrans" cxnId="{1BF5D20A-A4C3-413F-A198-972327F55145}">
      <dgm:prSet/>
      <dgm:spPr/>
      <dgm:t>
        <a:bodyPr/>
        <a:lstStyle/>
        <a:p>
          <a:endParaRPr lang="es-AR"/>
        </a:p>
      </dgm:t>
    </dgm:pt>
    <dgm:pt modelId="{9F6ED45A-DC25-4C78-9B69-7021076E3AD3}" type="sibTrans" cxnId="{1BF5D20A-A4C3-413F-A198-972327F55145}">
      <dgm:prSet/>
      <dgm:spPr/>
      <dgm:t>
        <a:bodyPr/>
        <a:lstStyle/>
        <a:p>
          <a:endParaRPr lang="es-AR"/>
        </a:p>
      </dgm:t>
    </dgm:pt>
    <dgm:pt modelId="{4F29BFF5-6BCF-4ACE-958F-3582AADEFA4C}" type="pres">
      <dgm:prSet presAssocID="{FD8C7F9D-27AC-4EB6-A383-D20F77844E3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56250DBB-9DB0-4451-BDE3-B2C4652DF943}" type="pres">
      <dgm:prSet presAssocID="{FD8C7F9D-27AC-4EB6-A383-D20F77844E36}" presName="hierFlow" presStyleCnt="0"/>
      <dgm:spPr/>
    </dgm:pt>
    <dgm:pt modelId="{F2050411-F671-4D12-9451-7AE7A0A6B290}" type="pres">
      <dgm:prSet presAssocID="{FD8C7F9D-27AC-4EB6-A383-D20F77844E36}" presName="firstBuf" presStyleCnt="0"/>
      <dgm:spPr/>
    </dgm:pt>
    <dgm:pt modelId="{9631B3EB-8A09-4BEC-8202-565CF7F7D6B9}" type="pres">
      <dgm:prSet presAssocID="{FD8C7F9D-27AC-4EB6-A383-D20F77844E3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0C9EBC-C4C9-4423-B037-6999436D1BB2}" type="pres">
      <dgm:prSet presAssocID="{30E6C5B6-CA8A-4CB6-8EFA-A4CC0529DD04}" presName="Name17" presStyleCnt="0"/>
      <dgm:spPr/>
    </dgm:pt>
    <dgm:pt modelId="{000C4C0C-FB70-4B71-8DBA-E2807FF37158}" type="pres">
      <dgm:prSet presAssocID="{30E6C5B6-CA8A-4CB6-8EFA-A4CC0529DD0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864B41-8AAD-4CFE-8F24-1E743C2251A7}" type="pres">
      <dgm:prSet presAssocID="{30E6C5B6-CA8A-4CB6-8EFA-A4CC0529DD04}" presName="hierChild2" presStyleCnt="0"/>
      <dgm:spPr/>
    </dgm:pt>
    <dgm:pt modelId="{23B06C0C-024D-45A3-B369-C8FF2CEE6A4D}" type="pres">
      <dgm:prSet presAssocID="{3ED81299-8165-4FE0-8DF6-5DB4F1A8056A}" presName="Name25" presStyleLbl="parChTrans1D2" presStyleIdx="0" presStyleCnt="3"/>
      <dgm:spPr/>
      <dgm:t>
        <a:bodyPr/>
        <a:lstStyle/>
        <a:p>
          <a:endParaRPr lang="es-AR"/>
        </a:p>
      </dgm:t>
    </dgm:pt>
    <dgm:pt modelId="{49CF3A6D-BA99-419F-BE29-F9F22C008C7D}" type="pres">
      <dgm:prSet presAssocID="{3ED81299-8165-4FE0-8DF6-5DB4F1A8056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2A1CA4BB-36CE-4426-A949-3928C61B1C63}" type="pres">
      <dgm:prSet presAssocID="{55E780B0-88D3-43A4-B02F-5A7452B7FA66}" presName="Name30" presStyleCnt="0"/>
      <dgm:spPr/>
    </dgm:pt>
    <dgm:pt modelId="{B3716447-18F5-4D35-8CD8-358AB0CAD5EF}" type="pres">
      <dgm:prSet presAssocID="{55E780B0-88D3-43A4-B02F-5A7452B7FA66}" presName="level2Shape" presStyleLbl="node2" presStyleIdx="0" presStyleCnt="3"/>
      <dgm:spPr/>
      <dgm:t>
        <a:bodyPr/>
        <a:lstStyle/>
        <a:p>
          <a:endParaRPr lang="es-AR"/>
        </a:p>
      </dgm:t>
    </dgm:pt>
    <dgm:pt modelId="{EE19090A-58BF-4C9D-AA7B-BA2ED9E7889A}" type="pres">
      <dgm:prSet presAssocID="{55E780B0-88D3-43A4-B02F-5A7452B7FA66}" presName="hierChild3" presStyleCnt="0"/>
      <dgm:spPr/>
    </dgm:pt>
    <dgm:pt modelId="{DE6D55B0-A3F9-45CF-BE0B-C708F1DF11B9}" type="pres">
      <dgm:prSet presAssocID="{F28EEB2A-9DAA-4353-A4EF-E869E407E064}" presName="Name25" presStyleLbl="parChTrans1D3" presStyleIdx="0" presStyleCnt="3"/>
      <dgm:spPr/>
      <dgm:t>
        <a:bodyPr/>
        <a:lstStyle/>
        <a:p>
          <a:endParaRPr lang="es-AR"/>
        </a:p>
      </dgm:t>
    </dgm:pt>
    <dgm:pt modelId="{3E3FAE9C-5F83-4EC9-AE85-ABC504CE9B6F}" type="pres">
      <dgm:prSet presAssocID="{F28EEB2A-9DAA-4353-A4EF-E869E407E064}" presName="connTx" presStyleLbl="parChTrans1D3" presStyleIdx="0" presStyleCnt="3"/>
      <dgm:spPr/>
      <dgm:t>
        <a:bodyPr/>
        <a:lstStyle/>
        <a:p>
          <a:endParaRPr lang="es-AR"/>
        </a:p>
      </dgm:t>
    </dgm:pt>
    <dgm:pt modelId="{073BC1DE-B81A-467A-ACA6-9CFC087CAC46}" type="pres">
      <dgm:prSet presAssocID="{37E3D91E-CB02-4307-993A-5FCEB5743FDA}" presName="Name30" presStyleCnt="0"/>
      <dgm:spPr/>
    </dgm:pt>
    <dgm:pt modelId="{FB693CFC-7846-46D4-9B39-D957884A04E1}" type="pres">
      <dgm:prSet presAssocID="{37E3D91E-CB02-4307-993A-5FCEB5743FDA}" presName="level2Shape" presStyleLbl="node3" presStyleIdx="0" presStyleCnt="3"/>
      <dgm:spPr/>
      <dgm:t>
        <a:bodyPr/>
        <a:lstStyle/>
        <a:p>
          <a:endParaRPr lang="es-AR"/>
        </a:p>
      </dgm:t>
    </dgm:pt>
    <dgm:pt modelId="{3AFCDAA5-4E21-422C-B1E0-E1C03616DD1B}" type="pres">
      <dgm:prSet presAssocID="{37E3D91E-CB02-4307-993A-5FCEB5743FDA}" presName="hierChild3" presStyleCnt="0"/>
      <dgm:spPr/>
    </dgm:pt>
    <dgm:pt modelId="{B9B5203D-63FB-4152-8411-7EB19E74FFA8}" type="pres">
      <dgm:prSet presAssocID="{1A2E951C-E90C-42EA-8135-C609256FB535}" presName="Name25" presStyleLbl="parChTrans1D2" presStyleIdx="1" presStyleCnt="3"/>
      <dgm:spPr/>
      <dgm:t>
        <a:bodyPr/>
        <a:lstStyle/>
        <a:p>
          <a:endParaRPr lang="es-AR"/>
        </a:p>
      </dgm:t>
    </dgm:pt>
    <dgm:pt modelId="{4D6E5463-F072-4687-A314-EE925F94A78B}" type="pres">
      <dgm:prSet presAssocID="{1A2E951C-E90C-42EA-8135-C609256FB53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0CA4E0DE-4008-44FA-BF44-39B5D8EE128D}" type="pres">
      <dgm:prSet presAssocID="{A1A1B7CB-6D0D-4A51-B815-1BC9155CD13A}" presName="Name30" presStyleCnt="0"/>
      <dgm:spPr/>
    </dgm:pt>
    <dgm:pt modelId="{32F6B1F9-CE7E-4173-9CBF-E9BB52EC94AB}" type="pres">
      <dgm:prSet presAssocID="{A1A1B7CB-6D0D-4A51-B815-1BC9155CD13A}" presName="level2Shape" presStyleLbl="node2" presStyleIdx="1" presStyleCnt="3"/>
      <dgm:spPr/>
      <dgm:t>
        <a:bodyPr/>
        <a:lstStyle/>
        <a:p>
          <a:endParaRPr lang="es-AR"/>
        </a:p>
      </dgm:t>
    </dgm:pt>
    <dgm:pt modelId="{C9AA20BC-83D7-4413-86E1-3643A4A000C8}" type="pres">
      <dgm:prSet presAssocID="{A1A1B7CB-6D0D-4A51-B815-1BC9155CD13A}" presName="hierChild3" presStyleCnt="0"/>
      <dgm:spPr/>
    </dgm:pt>
    <dgm:pt modelId="{873FFA2E-BE8A-40E9-BDC5-05A01DF2B017}" type="pres">
      <dgm:prSet presAssocID="{1FF4DE1B-639B-44F6-BED4-DBEDB0631F5C}" presName="Name25" presStyleLbl="parChTrans1D3" presStyleIdx="1" presStyleCnt="3"/>
      <dgm:spPr/>
      <dgm:t>
        <a:bodyPr/>
        <a:lstStyle/>
        <a:p>
          <a:endParaRPr lang="es-AR"/>
        </a:p>
      </dgm:t>
    </dgm:pt>
    <dgm:pt modelId="{6B99AF2C-311E-4209-A7B0-B47DDAED66EE}" type="pres">
      <dgm:prSet presAssocID="{1FF4DE1B-639B-44F6-BED4-DBEDB0631F5C}" presName="connTx" presStyleLbl="parChTrans1D3" presStyleIdx="1" presStyleCnt="3"/>
      <dgm:spPr/>
      <dgm:t>
        <a:bodyPr/>
        <a:lstStyle/>
        <a:p>
          <a:endParaRPr lang="es-AR"/>
        </a:p>
      </dgm:t>
    </dgm:pt>
    <dgm:pt modelId="{ED75F66A-C2EB-4827-9DF2-FC69E0EAB041}" type="pres">
      <dgm:prSet presAssocID="{99C765B4-1E6E-4352-BB6B-22F254506AED}" presName="Name30" presStyleCnt="0"/>
      <dgm:spPr/>
    </dgm:pt>
    <dgm:pt modelId="{92C1EB72-FDAA-40BD-B363-00BE42FD2341}" type="pres">
      <dgm:prSet presAssocID="{99C765B4-1E6E-4352-BB6B-22F254506AED}" presName="level2Shape" presStyleLbl="node3" presStyleIdx="1" presStyleCnt="3"/>
      <dgm:spPr/>
      <dgm:t>
        <a:bodyPr/>
        <a:lstStyle/>
        <a:p>
          <a:endParaRPr lang="es-AR"/>
        </a:p>
      </dgm:t>
    </dgm:pt>
    <dgm:pt modelId="{D8CC4A46-BC1F-4822-BEAB-2814811A1F1E}" type="pres">
      <dgm:prSet presAssocID="{99C765B4-1E6E-4352-BB6B-22F254506AED}" presName="hierChild3" presStyleCnt="0"/>
      <dgm:spPr/>
    </dgm:pt>
    <dgm:pt modelId="{6C1D9AAF-E89F-4EC6-BFEB-D151397F7E0D}" type="pres">
      <dgm:prSet presAssocID="{ED047A90-6606-4226-A4B2-8AEB741024D5}" presName="Name25" presStyleLbl="parChTrans1D2" presStyleIdx="2" presStyleCnt="3"/>
      <dgm:spPr/>
      <dgm:t>
        <a:bodyPr/>
        <a:lstStyle/>
        <a:p>
          <a:endParaRPr lang="es-AR"/>
        </a:p>
      </dgm:t>
    </dgm:pt>
    <dgm:pt modelId="{F9868D89-173F-4C8C-B7C9-3F34A1256C68}" type="pres">
      <dgm:prSet presAssocID="{ED047A90-6606-4226-A4B2-8AEB741024D5}" presName="connTx" presStyleLbl="parChTrans1D2" presStyleIdx="2" presStyleCnt="3"/>
      <dgm:spPr/>
      <dgm:t>
        <a:bodyPr/>
        <a:lstStyle/>
        <a:p>
          <a:endParaRPr lang="es-AR"/>
        </a:p>
      </dgm:t>
    </dgm:pt>
    <dgm:pt modelId="{AAE525F3-0B9B-40F2-9113-5D8088129BB9}" type="pres">
      <dgm:prSet presAssocID="{9D15B580-897C-4F64-8395-0FD3D9377408}" presName="Name30" presStyleCnt="0"/>
      <dgm:spPr/>
    </dgm:pt>
    <dgm:pt modelId="{2CCC6BFA-01C2-4D30-BF53-3D6419BAE149}" type="pres">
      <dgm:prSet presAssocID="{9D15B580-897C-4F64-8395-0FD3D9377408}" presName="level2Shape" presStyleLbl="node2" presStyleIdx="2" presStyleCnt="3"/>
      <dgm:spPr/>
      <dgm:t>
        <a:bodyPr/>
        <a:lstStyle/>
        <a:p>
          <a:endParaRPr lang="es-AR"/>
        </a:p>
      </dgm:t>
    </dgm:pt>
    <dgm:pt modelId="{A998DAB9-739E-4908-859A-C59E58A12266}" type="pres">
      <dgm:prSet presAssocID="{9D15B580-897C-4F64-8395-0FD3D9377408}" presName="hierChild3" presStyleCnt="0"/>
      <dgm:spPr/>
    </dgm:pt>
    <dgm:pt modelId="{509E9E94-BB36-4763-B2B5-81849A65FEFD}" type="pres">
      <dgm:prSet presAssocID="{5E191206-CD09-4160-8E89-9D1C9B0B5439}" presName="Name25" presStyleLbl="parChTrans1D3" presStyleIdx="2" presStyleCnt="3"/>
      <dgm:spPr/>
      <dgm:t>
        <a:bodyPr/>
        <a:lstStyle/>
        <a:p>
          <a:endParaRPr lang="es-AR"/>
        </a:p>
      </dgm:t>
    </dgm:pt>
    <dgm:pt modelId="{9806BF09-2DB7-4375-901D-DF715AF01957}" type="pres">
      <dgm:prSet presAssocID="{5E191206-CD09-4160-8E89-9D1C9B0B5439}" presName="connTx" presStyleLbl="parChTrans1D3" presStyleIdx="2" presStyleCnt="3"/>
      <dgm:spPr/>
      <dgm:t>
        <a:bodyPr/>
        <a:lstStyle/>
        <a:p>
          <a:endParaRPr lang="es-AR"/>
        </a:p>
      </dgm:t>
    </dgm:pt>
    <dgm:pt modelId="{DE649279-80BA-4E0D-AFDE-61AC4ECBD6FD}" type="pres">
      <dgm:prSet presAssocID="{34E47B03-A759-48CB-AE7C-CDC9521712E3}" presName="Name30" presStyleCnt="0"/>
      <dgm:spPr/>
    </dgm:pt>
    <dgm:pt modelId="{7C21A9C0-1CA3-4665-8AA3-5F96C67CDEE7}" type="pres">
      <dgm:prSet presAssocID="{34E47B03-A759-48CB-AE7C-CDC9521712E3}" presName="level2Shape" presStyleLbl="node3" presStyleIdx="2" presStyleCnt="3"/>
      <dgm:spPr/>
      <dgm:t>
        <a:bodyPr/>
        <a:lstStyle/>
        <a:p>
          <a:endParaRPr lang="es-AR"/>
        </a:p>
      </dgm:t>
    </dgm:pt>
    <dgm:pt modelId="{681A529A-9CB2-4C21-B454-D19BF11E6394}" type="pres">
      <dgm:prSet presAssocID="{34E47B03-A759-48CB-AE7C-CDC9521712E3}" presName="hierChild3" presStyleCnt="0"/>
      <dgm:spPr/>
    </dgm:pt>
    <dgm:pt modelId="{C28E25E7-1929-4288-B52E-A6FD6709E678}" type="pres">
      <dgm:prSet presAssocID="{FD8C7F9D-27AC-4EB6-A383-D20F77844E36}" presName="bgShapesFlow" presStyleCnt="0"/>
      <dgm:spPr/>
    </dgm:pt>
    <dgm:pt modelId="{465FF44F-7CA9-41B0-805C-4CC436CC8458}" type="pres">
      <dgm:prSet presAssocID="{1FD9423A-FF61-4E32-A1A3-A8709A24469F}" presName="rectComp" presStyleCnt="0"/>
      <dgm:spPr/>
    </dgm:pt>
    <dgm:pt modelId="{29096A47-A959-4489-A431-B77C4B79F58D}" type="pres">
      <dgm:prSet presAssocID="{1FD9423A-FF61-4E32-A1A3-A8709A24469F}" presName="bgRect" presStyleLbl="bgShp" presStyleIdx="0" presStyleCnt="3"/>
      <dgm:spPr/>
      <dgm:t>
        <a:bodyPr/>
        <a:lstStyle/>
        <a:p>
          <a:endParaRPr lang="es-AR"/>
        </a:p>
      </dgm:t>
    </dgm:pt>
    <dgm:pt modelId="{4479BF5F-E138-42E0-84F7-99B65E7BCE9B}" type="pres">
      <dgm:prSet presAssocID="{1FD9423A-FF61-4E32-A1A3-A8709A24469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2AE4565-D6D8-40EB-BFCF-1D3DC0B29337}" type="pres">
      <dgm:prSet presAssocID="{1FD9423A-FF61-4E32-A1A3-A8709A24469F}" presName="spComp" presStyleCnt="0"/>
      <dgm:spPr/>
    </dgm:pt>
    <dgm:pt modelId="{AC97D689-D0D3-447B-9296-81C4B61CA6A7}" type="pres">
      <dgm:prSet presAssocID="{1FD9423A-FF61-4E32-A1A3-A8709A24469F}" presName="hSp" presStyleCnt="0"/>
      <dgm:spPr/>
    </dgm:pt>
    <dgm:pt modelId="{4C489E6C-6991-4F52-85B3-47D17F677BB8}" type="pres">
      <dgm:prSet presAssocID="{C93EBEF6-3830-4330-AA38-351A4ED96251}" presName="rectComp" presStyleCnt="0"/>
      <dgm:spPr/>
    </dgm:pt>
    <dgm:pt modelId="{C877B781-DEA2-429E-B685-AAE888693E95}" type="pres">
      <dgm:prSet presAssocID="{C93EBEF6-3830-4330-AA38-351A4ED96251}" presName="bgRect" presStyleLbl="bgShp" presStyleIdx="1" presStyleCnt="3"/>
      <dgm:spPr/>
      <dgm:t>
        <a:bodyPr/>
        <a:lstStyle/>
        <a:p>
          <a:endParaRPr lang="es-AR"/>
        </a:p>
      </dgm:t>
    </dgm:pt>
    <dgm:pt modelId="{1A869FC9-4996-4D90-9C0D-ABDCF64D30AB}" type="pres">
      <dgm:prSet presAssocID="{C93EBEF6-3830-4330-AA38-351A4ED96251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1F7BF13-1CE2-444B-A763-9CB7DCEF3082}" type="pres">
      <dgm:prSet presAssocID="{C93EBEF6-3830-4330-AA38-351A4ED96251}" presName="spComp" presStyleCnt="0"/>
      <dgm:spPr/>
    </dgm:pt>
    <dgm:pt modelId="{56D27EAF-5373-43E0-ACB3-9EB06B6F49F3}" type="pres">
      <dgm:prSet presAssocID="{C93EBEF6-3830-4330-AA38-351A4ED96251}" presName="hSp" presStyleCnt="0"/>
      <dgm:spPr/>
    </dgm:pt>
    <dgm:pt modelId="{CA6E6B00-52D7-4BAB-BF1D-A41545B903C4}" type="pres">
      <dgm:prSet presAssocID="{0BB424BF-2327-446E-9D7B-119DD63B1AAC}" presName="rectComp" presStyleCnt="0"/>
      <dgm:spPr/>
    </dgm:pt>
    <dgm:pt modelId="{2BE6AA09-14AC-494A-8F16-1DEFBE309297}" type="pres">
      <dgm:prSet presAssocID="{0BB424BF-2327-446E-9D7B-119DD63B1AAC}" presName="bgRect" presStyleLbl="bgShp" presStyleIdx="2" presStyleCnt="3"/>
      <dgm:spPr/>
      <dgm:t>
        <a:bodyPr/>
        <a:lstStyle/>
        <a:p>
          <a:endParaRPr lang="es-AR"/>
        </a:p>
      </dgm:t>
    </dgm:pt>
    <dgm:pt modelId="{68196936-34F5-4396-A483-88704C03C058}" type="pres">
      <dgm:prSet presAssocID="{0BB424BF-2327-446E-9D7B-119DD63B1AAC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2A5A4276-2062-4BD9-8F3F-DDAB2B16F346}" type="presOf" srcId="{5E191206-CD09-4160-8E89-9D1C9B0B5439}" destId="{9806BF09-2DB7-4375-901D-DF715AF01957}" srcOrd="1" destOrd="0" presId="urn:microsoft.com/office/officeart/2005/8/layout/hierarchy5"/>
    <dgm:cxn modelId="{0D7970CD-F885-4ABB-BB09-62A3A6A2AB90}" srcId="{30E6C5B6-CA8A-4CB6-8EFA-A4CC0529DD04}" destId="{9D15B580-897C-4F64-8395-0FD3D9377408}" srcOrd="2" destOrd="0" parTransId="{ED047A90-6606-4226-A4B2-8AEB741024D5}" sibTransId="{729DFD00-FA9C-49B9-B60C-5618D323A6C8}"/>
    <dgm:cxn modelId="{6948F3A0-1261-4656-9B67-48623F919E13}" srcId="{55E780B0-88D3-43A4-B02F-5A7452B7FA66}" destId="{37E3D91E-CB02-4307-993A-5FCEB5743FDA}" srcOrd="0" destOrd="0" parTransId="{F28EEB2A-9DAA-4353-A4EF-E869E407E064}" sibTransId="{3C68632E-E404-418C-977B-40D887CA6EA1}"/>
    <dgm:cxn modelId="{4ECF5E38-E06B-4CE6-BA16-37ACEFCF0313}" type="presOf" srcId="{37E3D91E-CB02-4307-993A-5FCEB5743FDA}" destId="{FB693CFC-7846-46D4-9B39-D957884A04E1}" srcOrd="0" destOrd="0" presId="urn:microsoft.com/office/officeart/2005/8/layout/hierarchy5"/>
    <dgm:cxn modelId="{A31E07BE-B9AD-424A-B918-C34C7F4A6B62}" srcId="{FD8C7F9D-27AC-4EB6-A383-D20F77844E36}" destId="{0BB424BF-2327-446E-9D7B-119DD63B1AAC}" srcOrd="3" destOrd="0" parTransId="{C16733F6-6393-4426-9328-83E093551649}" sibTransId="{05AEA7C4-16A3-4DF0-8F32-0AC0065B0361}"/>
    <dgm:cxn modelId="{44B0286A-2D40-4525-B65D-38BB184213B0}" type="presOf" srcId="{55E780B0-88D3-43A4-B02F-5A7452B7FA66}" destId="{B3716447-18F5-4D35-8CD8-358AB0CAD5EF}" srcOrd="0" destOrd="0" presId="urn:microsoft.com/office/officeart/2005/8/layout/hierarchy5"/>
    <dgm:cxn modelId="{571B20BF-C8DA-4ABD-B607-005E4CABD0C6}" type="presOf" srcId="{1FD9423A-FF61-4E32-A1A3-A8709A24469F}" destId="{4479BF5F-E138-42E0-84F7-99B65E7BCE9B}" srcOrd="1" destOrd="0" presId="urn:microsoft.com/office/officeart/2005/8/layout/hierarchy5"/>
    <dgm:cxn modelId="{9FB490C8-E6E2-441B-B0E2-6DF8E97D8395}" type="presOf" srcId="{F28EEB2A-9DAA-4353-A4EF-E869E407E064}" destId="{DE6D55B0-A3F9-45CF-BE0B-C708F1DF11B9}" srcOrd="0" destOrd="0" presId="urn:microsoft.com/office/officeart/2005/8/layout/hierarchy5"/>
    <dgm:cxn modelId="{55B75859-0284-4528-8168-F9F8D4460AC7}" type="presOf" srcId="{C93EBEF6-3830-4330-AA38-351A4ED96251}" destId="{1A869FC9-4996-4D90-9C0D-ABDCF64D30AB}" srcOrd="1" destOrd="0" presId="urn:microsoft.com/office/officeart/2005/8/layout/hierarchy5"/>
    <dgm:cxn modelId="{3DD3F60A-2DD1-4DB7-BB0B-D22F8F3221F5}" type="presOf" srcId="{1A2E951C-E90C-42EA-8135-C609256FB535}" destId="{B9B5203D-63FB-4152-8411-7EB19E74FFA8}" srcOrd="0" destOrd="0" presId="urn:microsoft.com/office/officeart/2005/8/layout/hierarchy5"/>
    <dgm:cxn modelId="{263BC975-339C-4653-A40E-160039251E5F}" type="presOf" srcId="{F28EEB2A-9DAA-4353-A4EF-E869E407E064}" destId="{3E3FAE9C-5F83-4EC9-AE85-ABC504CE9B6F}" srcOrd="1" destOrd="0" presId="urn:microsoft.com/office/officeart/2005/8/layout/hierarchy5"/>
    <dgm:cxn modelId="{437FF344-801F-4C43-B8C3-FA48E7709D35}" srcId="{FD8C7F9D-27AC-4EB6-A383-D20F77844E36}" destId="{C93EBEF6-3830-4330-AA38-351A4ED96251}" srcOrd="2" destOrd="0" parTransId="{5CEB361D-33C8-43A7-A958-70185DA1C7EF}" sibTransId="{6B8AC810-1560-4BFF-A3C7-82ADFA888DAC}"/>
    <dgm:cxn modelId="{435B3910-7971-43F7-99F5-5127BBBB7DFB}" srcId="{30E6C5B6-CA8A-4CB6-8EFA-A4CC0529DD04}" destId="{55E780B0-88D3-43A4-B02F-5A7452B7FA66}" srcOrd="0" destOrd="0" parTransId="{3ED81299-8165-4FE0-8DF6-5DB4F1A8056A}" sibTransId="{D2B24BDB-DBA6-4D0B-A1CB-B8FE42AF0226}"/>
    <dgm:cxn modelId="{E2EAE193-34B9-4589-9CD5-30B57FDF1CF4}" type="presOf" srcId="{3ED81299-8165-4FE0-8DF6-5DB4F1A8056A}" destId="{49CF3A6D-BA99-419F-BE29-F9F22C008C7D}" srcOrd="1" destOrd="0" presId="urn:microsoft.com/office/officeart/2005/8/layout/hierarchy5"/>
    <dgm:cxn modelId="{34B748BF-F008-413F-840D-8CB065CC2AE0}" type="presOf" srcId="{5E191206-CD09-4160-8E89-9D1C9B0B5439}" destId="{509E9E94-BB36-4763-B2B5-81849A65FEFD}" srcOrd="0" destOrd="0" presId="urn:microsoft.com/office/officeart/2005/8/layout/hierarchy5"/>
    <dgm:cxn modelId="{3564F4F1-960A-45E0-B8CA-A76AA08D24DC}" type="presOf" srcId="{99C765B4-1E6E-4352-BB6B-22F254506AED}" destId="{92C1EB72-FDAA-40BD-B363-00BE42FD2341}" srcOrd="0" destOrd="0" presId="urn:microsoft.com/office/officeart/2005/8/layout/hierarchy5"/>
    <dgm:cxn modelId="{FF49F34E-2575-41F2-8C9C-34EC715C2CC2}" srcId="{FD8C7F9D-27AC-4EB6-A383-D20F77844E36}" destId="{30E6C5B6-CA8A-4CB6-8EFA-A4CC0529DD04}" srcOrd="0" destOrd="0" parTransId="{DFEA95D3-9C72-452E-BC4C-09BCA9CC0873}" sibTransId="{267EC039-5BD1-44F7-9B71-C6C5F1F95615}"/>
    <dgm:cxn modelId="{46D42FEC-D7BD-49DB-B0EE-CF338C14DD7E}" type="presOf" srcId="{FD8C7F9D-27AC-4EB6-A383-D20F77844E36}" destId="{4F29BFF5-6BCF-4ACE-958F-3582AADEFA4C}" srcOrd="0" destOrd="0" presId="urn:microsoft.com/office/officeart/2005/8/layout/hierarchy5"/>
    <dgm:cxn modelId="{AC635231-A8AD-4AD2-8E1D-C7C36191AF45}" type="presOf" srcId="{ED047A90-6606-4226-A4B2-8AEB741024D5}" destId="{F9868D89-173F-4C8C-B7C9-3F34A1256C68}" srcOrd="1" destOrd="0" presId="urn:microsoft.com/office/officeart/2005/8/layout/hierarchy5"/>
    <dgm:cxn modelId="{625984E3-47FC-4F56-AB71-FAFA8996F71B}" type="presOf" srcId="{1FF4DE1B-639B-44F6-BED4-DBEDB0631F5C}" destId="{6B99AF2C-311E-4209-A7B0-B47DDAED66EE}" srcOrd="1" destOrd="0" presId="urn:microsoft.com/office/officeart/2005/8/layout/hierarchy5"/>
    <dgm:cxn modelId="{B871AD6D-6642-4786-BBCE-71F30613D304}" srcId="{30E6C5B6-CA8A-4CB6-8EFA-A4CC0529DD04}" destId="{A1A1B7CB-6D0D-4A51-B815-1BC9155CD13A}" srcOrd="1" destOrd="0" parTransId="{1A2E951C-E90C-42EA-8135-C609256FB535}" sibTransId="{C087BDE1-7D00-422A-8ED6-7F22515114A0}"/>
    <dgm:cxn modelId="{9AE6B66C-313A-4F80-8241-3747F397B0A4}" type="presOf" srcId="{C93EBEF6-3830-4330-AA38-351A4ED96251}" destId="{C877B781-DEA2-429E-B685-AAE888693E95}" srcOrd="0" destOrd="0" presId="urn:microsoft.com/office/officeart/2005/8/layout/hierarchy5"/>
    <dgm:cxn modelId="{A30F682E-E152-413D-AE0D-7F549CC18878}" type="presOf" srcId="{1FD9423A-FF61-4E32-A1A3-A8709A24469F}" destId="{29096A47-A959-4489-A431-B77C4B79F58D}" srcOrd="0" destOrd="0" presId="urn:microsoft.com/office/officeart/2005/8/layout/hierarchy5"/>
    <dgm:cxn modelId="{3DDD9541-E0AD-402F-AA39-8BFCA9AB01C4}" type="presOf" srcId="{0BB424BF-2327-446E-9D7B-119DD63B1AAC}" destId="{68196936-34F5-4396-A483-88704C03C058}" srcOrd="1" destOrd="0" presId="urn:microsoft.com/office/officeart/2005/8/layout/hierarchy5"/>
    <dgm:cxn modelId="{A68767F7-860F-4C35-9483-8B71CFF224BA}" type="presOf" srcId="{9D15B580-897C-4F64-8395-0FD3D9377408}" destId="{2CCC6BFA-01C2-4D30-BF53-3D6419BAE149}" srcOrd="0" destOrd="0" presId="urn:microsoft.com/office/officeart/2005/8/layout/hierarchy5"/>
    <dgm:cxn modelId="{4D680B0F-4792-4A5E-B72D-E70A66FD69B2}" type="presOf" srcId="{A1A1B7CB-6D0D-4A51-B815-1BC9155CD13A}" destId="{32F6B1F9-CE7E-4173-9CBF-E9BB52EC94AB}" srcOrd="0" destOrd="0" presId="urn:microsoft.com/office/officeart/2005/8/layout/hierarchy5"/>
    <dgm:cxn modelId="{1BF5D20A-A4C3-413F-A198-972327F55145}" srcId="{A1A1B7CB-6D0D-4A51-B815-1BC9155CD13A}" destId="{99C765B4-1E6E-4352-BB6B-22F254506AED}" srcOrd="0" destOrd="0" parTransId="{1FF4DE1B-639B-44F6-BED4-DBEDB0631F5C}" sibTransId="{9F6ED45A-DC25-4C78-9B69-7021076E3AD3}"/>
    <dgm:cxn modelId="{5F2DB910-02AE-4AF7-AB96-9AB7693BCD1E}" type="presOf" srcId="{ED047A90-6606-4226-A4B2-8AEB741024D5}" destId="{6C1D9AAF-E89F-4EC6-BFEB-D151397F7E0D}" srcOrd="0" destOrd="0" presId="urn:microsoft.com/office/officeart/2005/8/layout/hierarchy5"/>
    <dgm:cxn modelId="{60D91614-3031-47D9-A9D9-F82E1A5D2D4A}" type="presOf" srcId="{30E6C5B6-CA8A-4CB6-8EFA-A4CC0529DD04}" destId="{000C4C0C-FB70-4B71-8DBA-E2807FF37158}" srcOrd="0" destOrd="0" presId="urn:microsoft.com/office/officeart/2005/8/layout/hierarchy5"/>
    <dgm:cxn modelId="{53756E3F-742A-4D1F-B181-AD915FCA4C64}" srcId="{FD8C7F9D-27AC-4EB6-A383-D20F77844E36}" destId="{1FD9423A-FF61-4E32-A1A3-A8709A24469F}" srcOrd="1" destOrd="0" parTransId="{ED116BB2-EBC3-4E3D-9AB3-28C859FEA74B}" sibTransId="{FC789843-95F3-4F10-B9D8-E58C3AFE6968}"/>
    <dgm:cxn modelId="{990BC517-6880-4B4F-8C5B-120DAC1EA1A1}" type="presOf" srcId="{0BB424BF-2327-446E-9D7B-119DD63B1AAC}" destId="{2BE6AA09-14AC-494A-8F16-1DEFBE309297}" srcOrd="0" destOrd="0" presId="urn:microsoft.com/office/officeart/2005/8/layout/hierarchy5"/>
    <dgm:cxn modelId="{52933346-66BA-46BC-9C3D-07288B0F59A7}" type="presOf" srcId="{34E47B03-A759-48CB-AE7C-CDC9521712E3}" destId="{7C21A9C0-1CA3-4665-8AA3-5F96C67CDEE7}" srcOrd="0" destOrd="0" presId="urn:microsoft.com/office/officeart/2005/8/layout/hierarchy5"/>
    <dgm:cxn modelId="{224E1917-AB2C-4230-8845-0201B1D90F67}" srcId="{9D15B580-897C-4F64-8395-0FD3D9377408}" destId="{34E47B03-A759-48CB-AE7C-CDC9521712E3}" srcOrd="0" destOrd="0" parTransId="{5E191206-CD09-4160-8E89-9D1C9B0B5439}" sibTransId="{7CA70CB8-9075-4915-A400-F5A8E5FF3674}"/>
    <dgm:cxn modelId="{7FC2710B-ED13-496F-9EC3-B9747CD2E141}" type="presOf" srcId="{1FF4DE1B-639B-44F6-BED4-DBEDB0631F5C}" destId="{873FFA2E-BE8A-40E9-BDC5-05A01DF2B017}" srcOrd="0" destOrd="0" presId="urn:microsoft.com/office/officeart/2005/8/layout/hierarchy5"/>
    <dgm:cxn modelId="{8492F53F-5DF8-4DC6-B927-434FAB0F1C2A}" type="presOf" srcId="{3ED81299-8165-4FE0-8DF6-5DB4F1A8056A}" destId="{23B06C0C-024D-45A3-B369-C8FF2CEE6A4D}" srcOrd="0" destOrd="0" presId="urn:microsoft.com/office/officeart/2005/8/layout/hierarchy5"/>
    <dgm:cxn modelId="{BCF0E869-F392-4646-93EA-2B25D65613AF}" type="presOf" srcId="{1A2E951C-E90C-42EA-8135-C609256FB535}" destId="{4D6E5463-F072-4687-A314-EE925F94A78B}" srcOrd="1" destOrd="0" presId="urn:microsoft.com/office/officeart/2005/8/layout/hierarchy5"/>
    <dgm:cxn modelId="{D04911B5-A785-48F6-AADE-3DE59C17E998}" type="presParOf" srcId="{4F29BFF5-6BCF-4ACE-958F-3582AADEFA4C}" destId="{56250DBB-9DB0-4451-BDE3-B2C4652DF943}" srcOrd="0" destOrd="0" presId="urn:microsoft.com/office/officeart/2005/8/layout/hierarchy5"/>
    <dgm:cxn modelId="{6C61E953-E94A-4472-8B48-3AF7B0C62B9B}" type="presParOf" srcId="{56250DBB-9DB0-4451-BDE3-B2C4652DF943}" destId="{F2050411-F671-4D12-9451-7AE7A0A6B290}" srcOrd="0" destOrd="0" presId="urn:microsoft.com/office/officeart/2005/8/layout/hierarchy5"/>
    <dgm:cxn modelId="{CB660FAA-665B-4243-A3E3-9222967B8166}" type="presParOf" srcId="{56250DBB-9DB0-4451-BDE3-B2C4652DF943}" destId="{9631B3EB-8A09-4BEC-8202-565CF7F7D6B9}" srcOrd="1" destOrd="0" presId="urn:microsoft.com/office/officeart/2005/8/layout/hierarchy5"/>
    <dgm:cxn modelId="{3FB0AF54-7394-46D4-88CF-0145F3FFA0AA}" type="presParOf" srcId="{9631B3EB-8A09-4BEC-8202-565CF7F7D6B9}" destId="{E80C9EBC-C4C9-4423-B037-6999436D1BB2}" srcOrd="0" destOrd="0" presId="urn:microsoft.com/office/officeart/2005/8/layout/hierarchy5"/>
    <dgm:cxn modelId="{2F5A9013-17A8-420C-8851-184DDD1C4EF0}" type="presParOf" srcId="{E80C9EBC-C4C9-4423-B037-6999436D1BB2}" destId="{000C4C0C-FB70-4B71-8DBA-E2807FF37158}" srcOrd="0" destOrd="0" presId="urn:microsoft.com/office/officeart/2005/8/layout/hierarchy5"/>
    <dgm:cxn modelId="{C1F6701F-F053-4164-A209-CC470249E805}" type="presParOf" srcId="{E80C9EBC-C4C9-4423-B037-6999436D1BB2}" destId="{7D864B41-8AAD-4CFE-8F24-1E743C2251A7}" srcOrd="1" destOrd="0" presId="urn:microsoft.com/office/officeart/2005/8/layout/hierarchy5"/>
    <dgm:cxn modelId="{D7D508AF-28E8-4CA0-9371-27BB133FE0DE}" type="presParOf" srcId="{7D864B41-8AAD-4CFE-8F24-1E743C2251A7}" destId="{23B06C0C-024D-45A3-B369-C8FF2CEE6A4D}" srcOrd="0" destOrd="0" presId="urn:microsoft.com/office/officeart/2005/8/layout/hierarchy5"/>
    <dgm:cxn modelId="{8295A06B-F32E-4B89-9B62-AF4AB838C8F5}" type="presParOf" srcId="{23B06C0C-024D-45A3-B369-C8FF2CEE6A4D}" destId="{49CF3A6D-BA99-419F-BE29-F9F22C008C7D}" srcOrd="0" destOrd="0" presId="urn:microsoft.com/office/officeart/2005/8/layout/hierarchy5"/>
    <dgm:cxn modelId="{DF1B8FDC-DF8C-495F-85BE-07272FE125A2}" type="presParOf" srcId="{7D864B41-8AAD-4CFE-8F24-1E743C2251A7}" destId="{2A1CA4BB-36CE-4426-A949-3928C61B1C63}" srcOrd="1" destOrd="0" presId="urn:microsoft.com/office/officeart/2005/8/layout/hierarchy5"/>
    <dgm:cxn modelId="{1EE948D2-00D1-4D8F-B0FC-FAD938A81851}" type="presParOf" srcId="{2A1CA4BB-36CE-4426-A949-3928C61B1C63}" destId="{B3716447-18F5-4D35-8CD8-358AB0CAD5EF}" srcOrd="0" destOrd="0" presId="urn:microsoft.com/office/officeart/2005/8/layout/hierarchy5"/>
    <dgm:cxn modelId="{B87B5F68-CAF2-4147-82F8-980D7E5A8732}" type="presParOf" srcId="{2A1CA4BB-36CE-4426-A949-3928C61B1C63}" destId="{EE19090A-58BF-4C9D-AA7B-BA2ED9E7889A}" srcOrd="1" destOrd="0" presId="urn:microsoft.com/office/officeart/2005/8/layout/hierarchy5"/>
    <dgm:cxn modelId="{4290B137-92A7-401B-8728-2518716A1435}" type="presParOf" srcId="{EE19090A-58BF-4C9D-AA7B-BA2ED9E7889A}" destId="{DE6D55B0-A3F9-45CF-BE0B-C708F1DF11B9}" srcOrd="0" destOrd="0" presId="urn:microsoft.com/office/officeart/2005/8/layout/hierarchy5"/>
    <dgm:cxn modelId="{1C46C787-0F84-4E92-A52F-A4F34E6AB5E4}" type="presParOf" srcId="{DE6D55B0-A3F9-45CF-BE0B-C708F1DF11B9}" destId="{3E3FAE9C-5F83-4EC9-AE85-ABC504CE9B6F}" srcOrd="0" destOrd="0" presId="urn:microsoft.com/office/officeart/2005/8/layout/hierarchy5"/>
    <dgm:cxn modelId="{B68AB83D-4465-4710-B782-14CE979D6197}" type="presParOf" srcId="{EE19090A-58BF-4C9D-AA7B-BA2ED9E7889A}" destId="{073BC1DE-B81A-467A-ACA6-9CFC087CAC46}" srcOrd="1" destOrd="0" presId="urn:microsoft.com/office/officeart/2005/8/layout/hierarchy5"/>
    <dgm:cxn modelId="{6DBDA28A-9E80-4F7B-8B97-D2341998C9D5}" type="presParOf" srcId="{073BC1DE-B81A-467A-ACA6-9CFC087CAC46}" destId="{FB693CFC-7846-46D4-9B39-D957884A04E1}" srcOrd="0" destOrd="0" presId="urn:microsoft.com/office/officeart/2005/8/layout/hierarchy5"/>
    <dgm:cxn modelId="{D0E2625D-2823-4EA7-A9A6-03715A791072}" type="presParOf" srcId="{073BC1DE-B81A-467A-ACA6-9CFC087CAC46}" destId="{3AFCDAA5-4E21-422C-B1E0-E1C03616DD1B}" srcOrd="1" destOrd="0" presId="urn:microsoft.com/office/officeart/2005/8/layout/hierarchy5"/>
    <dgm:cxn modelId="{193E6A88-4BB5-4439-A64E-4F5E7C32006C}" type="presParOf" srcId="{7D864B41-8AAD-4CFE-8F24-1E743C2251A7}" destId="{B9B5203D-63FB-4152-8411-7EB19E74FFA8}" srcOrd="2" destOrd="0" presId="urn:microsoft.com/office/officeart/2005/8/layout/hierarchy5"/>
    <dgm:cxn modelId="{40D2E04E-21FB-4F27-BC59-571C9C2BD43A}" type="presParOf" srcId="{B9B5203D-63FB-4152-8411-7EB19E74FFA8}" destId="{4D6E5463-F072-4687-A314-EE925F94A78B}" srcOrd="0" destOrd="0" presId="urn:microsoft.com/office/officeart/2005/8/layout/hierarchy5"/>
    <dgm:cxn modelId="{25E25D14-9E6B-4FFB-BF15-80F4416D2313}" type="presParOf" srcId="{7D864B41-8AAD-4CFE-8F24-1E743C2251A7}" destId="{0CA4E0DE-4008-44FA-BF44-39B5D8EE128D}" srcOrd="3" destOrd="0" presId="urn:microsoft.com/office/officeart/2005/8/layout/hierarchy5"/>
    <dgm:cxn modelId="{18D43920-4F88-43BE-B37D-A06E279A576A}" type="presParOf" srcId="{0CA4E0DE-4008-44FA-BF44-39B5D8EE128D}" destId="{32F6B1F9-CE7E-4173-9CBF-E9BB52EC94AB}" srcOrd="0" destOrd="0" presId="urn:microsoft.com/office/officeart/2005/8/layout/hierarchy5"/>
    <dgm:cxn modelId="{1D1C46EE-5CFE-4ABE-A997-2AE43AE3D126}" type="presParOf" srcId="{0CA4E0DE-4008-44FA-BF44-39B5D8EE128D}" destId="{C9AA20BC-83D7-4413-86E1-3643A4A000C8}" srcOrd="1" destOrd="0" presId="urn:microsoft.com/office/officeart/2005/8/layout/hierarchy5"/>
    <dgm:cxn modelId="{54DA5100-DF69-40D8-A73A-637B507A2F27}" type="presParOf" srcId="{C9AA20BC-83D7-4413-86E1-3643A4A000C8}" destId="{873FFA2E-BE8A-40E9-BDC5-05A01DF2B017}" srcOrd="0" destOrd="0" presId="urn:microsoft.com/office/officeart/2005/8/layout/hierarchy5"/>
    <dgm:cxn modelId="{A6AB79DB-3012-47DE-9825-7A7CE9EFDF2B}" type="presParOf" srcId="{873FFA2E-BE8A-40E9-BDC5-05A01DF2B017}" destId="{6B99AF2C-311E-4209-A7B0-B47DDAED66EE}" srcOrd="0" destOrd="0" presId="urn:microsoft.com/office/officeart/2005/8/layout/hierarchy5"/>
    <dgm:cxn modelId="{87D0B894-79A6-4C3C-BF6F-8A337791E880}" type="presParOf" srcId="{C9AA20BC-83D7-4413-86E1-3643A4A000C8}" destId="{ED75F66A-C2EB-4827-9DF2-FC69E0EAB041}" srcOrd="1" destOrd="0" presId="urn:microsoft.com/office/officeart/2005/8/layout/hierarchy5"/>
    <dgm:cxn modelId="{3AF5F7F2-6EE3-4C41-8FBB-C8791A9D9180}" type="presParOf" srcId="{ED75F66A-C2EB-4827-9DF2-FC69E0EAB041}" destId="{92C1EB72-FDAA-40BD-B363-00BE42FD2341}" srcOrd="0" destOrd="0" presId="urn:microsoft.com/office/officeart/2005/8/layout/hierarchy5"/>
    <dgm:cxn modelId="{CD0AC3DF-6E9E-4AFE-A253-5B61A0378B93}" type="presParOf" srcId="{ED75F66A-C2EB-4827-9DF2-FC69E0EAB041}" destId="{D8CC4A46-BC1F-4822-BEAB-2814811A1F1E}" srcOrd="1" destOrd="0" presId="urn:microsoft.com/office/officeart/2005/8/layout/hierarchy5"/>
    <dgm:cxn modelId="{B7642835-4214-4C01-B6E6-6299770AF76D}" type="presParOf" srcId="{7D864B41-8AAD-4CFE-8F24-1E743C2251A7}" destId="{6C1D9AAF-E89F-4EC6-BFEB-D151397F7E0D}" srcOrd="4" destOrd="0" presId="urn:microsoft.com/office/officeart/2005/8/layout/hierarchy5"/>
    <dgm:cxn modelId="{69E82C9D-247B-43BB-9FDB-97F5C8A2454A}" type="presParOf" srcId="{6C1D9AAF-E89F-4EC6-BFEB-D151397F7E0D}" destId="{F9868D89-173F-4C8C-B7C9-3F34A1256C68}" srcOrd="0" destOrd="0" presId="urn:microsoft.com/office/officeart/2005/8/layout/hierarchy5"/>
    <dgm:cxn modelId="{6F6DA030-494B-4E4B-8F43-DC95DA5983B3}" type="presParOf" srcId="{7D864B41-8AAD-4CFE-8F24-1E743C2251A7}" destId="{AAE525F3-0B9B-40F2-9113-5D8088129BB9}" srcOrd="5" destOrd="0" presId="urn:microsoft.com/office/officeart/2005/8/layout/hierarchy5"/>
    <dgm:cxn modelId="{EA1F0355-49DB-4D4A-A24F-B7B52B17DC02}" type="presParOf" srcId="{AAE525F3-0B9B-40F2-9113-5D8088129BB9}" destId="{2CCC6BFA-01C2-4D30-BF53-3D6419BAE149}" srcOrd="0" destOrd="0" presId="urn:microsoft.com/office/officeart/2005/8/layout/hierarchy5"/>
    <dgm:cxn modelId="{D997544E-CAC6-4708-9533-E9B8818A6B8D}" type="presParOf" srcId="{AAE525F3-0B9B-40F2-9113-5D8088129BB9}" destId="{A998DAB9-739E-4908-859A-C59E58A12266}" srcOrd="1" destOrd="0" presId="urn:microsoft.com/office/officeart/2005/8/layout/hierarchy5"/>
    <dgm:cxn modelId="{640F840E-F116-49FD-ACEA-D1619605FD35}" type="presParOf" srcId="{A998DAB9-739E-4908-859A-C59E58A12266}" destId="{509E9E94-BB36-4763-B2B5-81849A65FEFD}" srcOrd="0" destOrd="0" presId="urn:microsoft.com/office/officeart/2005/8/layout/hierarchy5"/>
    <dgm:cxn modelId="{E7F151CB-4953-4356-9E7C-564ACA7ECFBC}" type="presParOf" srcId="{509E9E94-BB36-4763-B2B5-81849A65FEFD}" destId="{9806BF09-2DB7-4375-901D-DF715AF01957}" srcOrd="0" destOrd="0" presId="urn:microsoft.com/office/officeart/2005/8/layout/hierarchy5"/>
    <dgm:cxn modelId="{0849DEE7-3960-440E-B9E6-1EDF962BD81E}" type="presParOf" srcId="{A998DAB9-739E-4908-859A-C59E58A12266}" destId="{DE649279-80BA-4E0D-AFDE-61AC4ECBD6FD}" srcOrd="1" destOrd="0" presId="urn:microsoft.com/office/officeart/2005/8/layout/hierarchy5"/>
    <dgm:cxn modelId="{26C09C1B-0534-4C3E-85C6-EB096FBA82F4}" type="presParOf" srcId="{DE649279-80BA-4E0D-AFDE-61AC4ECBD6FD}" destId="{7C21A9C0-1CA3-4665-8AA3-5F96C67CDEE7}" srcOrd="0" destOrd="0" presId="urn:microsoft.com/office/officeart/2005/8/layout/hierarchy5"/>
    <dgm:cxn modelId="{BE9931FD-45E9-4629-B6C1-42160B7892FA}" type="presParOf" srcId="{DE649279-80BA-4E0D-AFDE-61AC4ECBD6FD}" destId="{681A529A-9CB2-4C21-B454-D19BF11E6394}" srcOrd="1" destOrd="0" presId="urn:microsoft.com/office/officeart/2005/8/layout/hierarchy5"/>
    <dgm:cxn modelId="{FA6A7632-2B3B-45EF-95AA-EDC57566FAED}" type="presParOf" srcId="{4F29BFF5-6BCF-4ACE-958F-3582AADEFA4C}" destId="{C28E25E7-1929-4288-B52E-A6FD6709E678}" srcOrd="1" destOrd="0" presId="urn:microsoft.com/office/officeart/2005/8/layout/hierarchy5"/>
    <dgm:cxn modelId="{327B942B-7E52-41C6-BF83-666DDF510B89}" type="presParOf" srcId="{C28E25E7-1929-4288-B52E-A6FD6709E678}" destId="{465FF44F-7CA9-41B0-805C-4CC436CC8458}" srcOrd="0" destOrd="0" presId="urn:microsoft.com/office/officeart/2005/8/layout/hierarchy5"/>
    <dgm:cxn modelId="{1BD35881-49FB-47D4-A3B6-77C022AB0863}" type="presParOf" srcId="{465FF44F-7CA9-41B0-805C-4CC436CC8458}" destId="{29096A47-A959-4489-A431-B77C4B79F58D}" srcOrd="0" destOrd="0" presId="urn:microsoft.com/office/officeart/2005/8/layout/hierarchy5"/>
    <dgm:cxn modelId="{4DF4819C-0468-4762-8D58-5DE5C0D25B9D}" type="presParOf" srcId="{465FF44F-7CA9-41B0-805C-4CC436CC8458}" destId="{4479BF5F-E138-42E0-84F7-99B65E7BCE9B}" srcOrd="1" destOrd="0" presId="urn:microsoft.com/office/officeart/2005/8/layout/hierarchy5"/>
    <dgm:cxn modelId="{0416CFFD-B364-4458-8B5D-2AF31FA22EB6}" type="presParOf" srcId="{C28E25E7-1929-4288-B52E-A6FD6709E678}" destId="{C2AE4565-D6D8-40EB-BFCF-1D3DC0B29337}" srcOrd="1" destOrd="0" presId="urn:microsoft.com/office/officeart/2005/8/layout/hierarchy5"/>
    <dgm:cxn modelId="{D07934B0-7C34-4BE1-899A-F59EFD9E6F27}" type="presParOf" srcId="{C2AE4565-D6D8-40EB-BFCF-1D3DC0B29337}" destId="{AC97D689-D0D3-447B-9296-81C4B61CA6A7}" srcOrd="0" destOrd="0" presId="urn:microsoft.com/office/officeart/2005/8/layout/hierarchy5"/>
    <dgm:cxn modelId="{156BA1E7-2888-49FF-A91C-8979157AD2E6}" type="presParOf" srcId="{C28E25E7-1929-4288-B52E-A6FD6709E678}" destId="{4C489E6C-6991-4F52-85B3-47D17F677BB8}" srcOrd="2" destOrd="0" presId="urn:microsoft.com/office/officeart/2005/8/layout/hierarchy5"/>
    <dgm:cxn modelId="{30AEC7EE-F013-4D23-9C5E-C25E570D6B30}" type="presParOf" srcId="{4C489E6C-6991-4F52-85B3-47D17F677BB8}" destId="{C877B781-DEA2-429E-B685-AAE888693E95}" srcOrd="0" destOrd="0" presId="urn:microsoft.com/office/officeart/2005/8/layout/hierarchy5"/>
    <dgm:cxn modelId="{9A087860-60A7-40E5-9D17-91B4A365794A}" type="presParOf" srcId="{4C489E6C-6991-4F52-85B3-47D17F677BB8}" destId="{1A869FC9-4996-4D90-9C0D-ABDCF64D30AB}" srcOrd="1" destOrd="0" presId="urn:microsoft.com/office/officeart/2005/8/layout/hierarchy5"/>
    <dgm:cxn modelId="{8D5DCED3-B751-461B-94C1-D157074410EC}" type="presParOf" srcId="{C28E25E7-1929-4288-B52E-A6FD6709E678}" destId="{C1F7BF13-1CE2-444B-A763-9CB7DCEF3082}" srcOrd="3" destOrd="0" presId="urn:microsoft.com/office/officeart/2005/8/layout/hierarchy5"/>
    <dgm:cxn modelId="{82D26CAD-66A2-4C14-B14C-DAD02696106D}" type="presParOf" srcId="{C1F7BF13-1CE2-444B-A763-9CB7DCEF3082}" destId="{56D27EAF-5373-43E0-ACB3-9EB06B6F49F3}" srcOrd="0" destOrd="0" presId="urn:microsoft.com/office/officeart/2005/8/layout/hierarchy5"/>
    <dgm:cxn modelId="{855D4024-FB15-4E34-AAE5-7E734D37E1D6}" type="presParOf" srcId="{C28E25E7-1929-4288-B52E-A6FD6709E678}" destId="{CA6E6B00-52D7-4BAB-BF1D-A41545B903C4}" srcOrd="4" destOrd="0" presId="urn:microsoft.com/office/officeart/2005/8/layout/hierarchy5"/>
    <dgm:cxn modelId="{FA1BCA33-F5D8-41C5-9AFD-59209F8B856B}" type="presParOf" srcId="{CA6E6B00-52D7-4BAB-BF1D-A41545B903C4}" destId="{2BE6AA09-14AC-494A-8F16-1DEFBE309297}" srcOrd="0" destOrd="0" presId="urn:microsoft.com/office/officeart/2005/8/layout/hierarchy5"/>
    <dgm:cxn modelId="{2EBFA6DA-1129-46F5-AABA-4244BA9A77EB}" type="presParOf" srcId="{CA6E6B00-52D7-4BAB-BF1D-A41545B903C4}" destId="{68196936-34F5-4396-A483-88704C03C058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6AA09-14AC-494A-8F16-1DEFBE309297}">
      <dsp:nvSpPr>
        <dsp:cNvPr id="0" name=""/>
        <dsp:cNvSpPr/>
      </dsp:nvSpPr>
      <dsp:spPr>
        <a:xfrm>
          <a:off x="2672815" y="0"/>
          <a:ext cx="857267" cy="1786411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4">
              <a:tint val="40000"/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Iglesia</a:t>
          </a:r>
        </a:p>
      </dsp:txBody>
      <dsp:txXfrm>
        <a:off x="2672815" y="0"/>
        <a:ext cx="857267" cy="535923"/>
      </dsp:txXfrm>
    </dsp:sp>
    <dsp:sp modelId="{C877B781-DEA2-429E-B685-AAE888693E95}">
      <dsp:nvSpPr>
        <dsp:cNvPr id="0" name=""/>
        <dsp:cNvSpPr/>
      </dsp:nvSpPr>
      <dsp:spPr>
        <a:xfrm>
          <a:off x="1672669" y="0"/>
          <a:ext cx="857267" cy="1786411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4">
              <a:tint val="40000"/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Ministerio</a:t>
          </a:r>
        </a:p>
      </dsp:txBody>
      <dsp:txXfrm>
        <a:off x="1672669" y="0"/>
        <a:ext cx="857267" cy="535923"/>
      </dsp:txXfrm>
    </dsp:sp>
    <dsp:sp modelId="{29096A47-A959-4489-A431-B77C4B79F58D}">
      <dsp:nvSpPr>
        <dsp:cNvPr id="0" name=""/>
        <dsp:cNvSpPr/>
      </dsp:nvSpPr>
      <dsp:spPr>
        <a:xfrm>
          <a:off x="672523" y="0"/>
          <a:ext cx="857267" cy="1786411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4">
              <a:tint val="40000"/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Pastor</a:t>
          </a:r>
        </a:p>
      </dsp:txBody>
      <dsp:txXfrm>
        <a:off x="672523" y="0"/>
        <a:ext cx="857267" cy="535923"/>
      </dsp:txXfrm>
    </dsp:sp>
    <dsp:sp modelId="{000C4C0C-FB70-4B71-8DBA-E2807FF37158}">
      <dsp:nvSpPr>
        <dsp:cNvPr id="0" name=""/>
        <dsp:cNvSpPr/>
      </dsp:nvSpPr>
      <dsp:spPr>
        <a:xfrm>
          <a:off x="743962" y="946841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3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Pastor</a:t>
          </a:r>
        </a:p>
      </dsp:txBody>
      <dsp:txXfrm>
        <a:off x="754424" y="957303"/>
        <a:ext cx="693465" cy="336270"/>
      </dsp:txXfrm>
    </dsp:sp>
    <dsp:sp modelId="{23B06C0C-024D-45A3-B369-C8FF2CEE6A4D}">
      <dsp:nvSpPr>
        <dsp:cNvPr id="0" name=""/>
        <dsp:cNvSpPr/>
      </dsp:nvSpPr>
      <dsp:spPr>
        <a:xfrm rot="18289469">
          <a:off x="1351034" y="902056"/>
          <a:ext cx="50039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00391" y="17995"/>
              </a:lnTo>
            </a:path>
          </a:pathLst>
        </a:custGeom>
        <a:noFill/>
        <a:ln w="12700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588720" y="907542"/>
        <a:ext cx="25019" cy="25019"/>
      </dsp:txXfrm>
    </dsp:sp>
    <dsp:sp modelId="{B3716447-18F5-4D35-8CD8-358AB0CAD5EF}">
      <dsp:nvSpPr>
        <dsp:cNvPr id="0" name=""/>
        <dsp:cNvSpPr/>
      </dsp:nvSpPr>
      <dsp:spPr>
        <a:xfrm>
          <a:off x="1744108" y="536067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5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Ministro</a:t>
          </a:r>
        </a:p>
      </dsp:txBody>
      <dsp:txXfrm>
        <a:off x="1754570" y="546529"/>
        <a:ext cx="693465" cy="336270"/>
      </dsp:txXfrm>
    </dsp:sp>
    <dsp:sp modelId="{DE6D55B0-A3F9-45CF-BE0B-C708F1DF11B9}">
      <dsp:nvSpPr>
        <dsp:cNvPr id="0" name=""/>
        <dsp:cNvSpPr/>
      </dsp:nvSpPr>
      <dsp:spPr>
        <a:xfrm>
          <a:off x="2458498" y="696669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94232" y="707520"/>
        <a:ext cx="14287" cy="14287"/>
      </dsp:txXfrm>
    </dsp:sp>
    <dsp:sp modelId="{FB693CFC-7846-46D4-9B39-D957884A04E1}">
      <dsp:nvSpPr>
        <dsp:cNvPr id="0" name=""/>
        <dsp:cNvSpPr/>
      </dsp:nvSpPr>
      <dsp:spPr>
        <a:xfrm>
          <a:off x="2744254" y="536067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6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Familia</a:t>
          </a:r>
        </a:p>
      </dsp:txBody>
      <dsp:txXfrm>
        <a:off x="2754716" y="546529"/>
        <a:ext cx="693465" cy="336270"/>
      </dsp:txXfrm>
    </dsp:sp>
    <dsp:sp modelId="{B9B5203D-63FB-4152-8411-7EB19E74FFA8}">
      <dsp:nvSpPr>
        <dsp:cNvPr id="0" name=""/>
        <dsp:cNvSpPr/>
      </dsp:nvSpPr>
      <dsp:spPr>
        <a:xfrm>
          <a:off x="1458352" y="1107443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594086" y="1118295"/>
        <a:ext cx="14287" cy="14287"/>
      </dsp:txXfrm>
    </dsp:sp>
    <dsp:sp modelId="{32F6B1F9-CE7E-4173-9CBF-E9BB52EC94AB}">
      <dsp:nvSpPr>
        <dsp:cNvPr id="0" name=""/>
        <dsp:cNvSpPr/>
      </dsp:nvSpPr>
      <dsp:spPr>
        <a:xfrm>
          <a:off x="1744108" y="946841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5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Ministro</a:t>
          </a:r>
        </a:p>
      </dsp:txBody>
      <dsp:txXfrm>
        <a:off x="1754570" y="957303"/>
        <a:ext cx="693465" cy="336270"/>
      </dsp:txXfrm>
    </dsp:sp>
    <dsp:sp modelId="{873FFA2E-BE8A-40E9-BDC5-05A01DF2B017}">
      <dsp:nvSpPr>
        <dsp:cNvPr id="0" name=""/>
        <dsp:cNvSpPr/>
      </dsp:nvSpPr>
      <dsp:spPr>
        <a:xfrm>
          <a:off x="2458498" y="1107443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94232" y="1118295"/>
        <a:ext cx="14287" cy="14287"/>
      </dsp:txXfrm>
    </dsp:sp>
    <dsp:sp modelId="{92C1EB72-FDAA-40BD-B363-00BE42FD2341}">
      <dsp:nvSpPr>
        <dsp:cNvPr id="0" name=""/>
        <dsp:cNvSpPr/>
      </dsp:nvSpPr>
      <dsp:spPr>
        <a:xfrm>
          <a:off x="2744254" y="946841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6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Familia</a:t>
          </a:r>
        </a:p>
      </dsp:txBody>
      <dsp:txXfrm>
        <a:off x="2754716" y="957303"/>
        <a:ext cx="693465" cy="336270"/>
      </dsp:txXfrm>
    </dsp:sp>
    <dsp:sp modelId="{6C1D9AAF-E89F-4EC6-BFEB-D151397F7E0D}">
      <dsp:nvSpPr>
        <dsp:cNvPr id="0" name=""/>
        <dsp:cNvSpPr/>
      </dsp:nvSpPr>
      <dsp:spPr>
        <a:xfrm rot="3310531">
          <a:off x="1351034" y="1312830"/>
          <a:ext cx="50039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00391" y="17995"/>
              </a:lnTo>
            </a:path>
          </a:pathLst>
        </a:custGeom>
        <a:noFill/>
        <a:ln w="12700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588720" y="1318316"/>
        <a:ext cx="25019" cy="25019"/>
      </dsp:txXfrm>
    </dsp:sp>
    <dsp:sp modelId="{2CCC6BFA-01C2-4D30-BF53-3D6419BAE149}">
      <dsp:nvSpPr>
        <dsp:cNvPr id="0" name=""/>
        <dsp:cNvSpPr/>
      </dsp:nvSpPr>
      <dsp:spPr>
        <a:xfrm>
          <a:off x="1744108" y="1357615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5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Ministro</a:t>
          </a:r>
        </a:p>
      </dsp:txBody>
      <dsp:txXfrm>
        <a:off x="1754570" y="1368077"/>
        <a:ext cx="693465" cy="336270"/>
      </dsp:txXfrm>
    </dsp:sp>
    <dsp:sp modelId="{509E9E94-BB36-4763-B2B5-81849A65FEFD}">
      <dsp:nvSpPr>
        <dsp:cNvPr id="0" name=""/>
        <dsp:cNvSpPr/>
      </dsp:nvSpPr>
      <dsp:spPr>
        <a:xfrm>
          <a:off x="2458498" y="1518217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94232" y="1529069"/>
        <a:ext cx="14287" cy="14287"/>
      </dsp:txXfrm>
    </dsp:sp>
    <dsp:sp modelId="{7C21A9C0-1CA3-4665-8AA3-5F96C67CDEE7}">
      <dsp:nvSpPr>
        <dsp:cNvPr id="0" name=""/>
        <dsp:cNvSpPr/>
      </dsp:nvSpPr>
      <dsp:spPr>
        <a:xfrm>
          <a:off x="2744254" y="1357615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6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Familia</a:t>
          </a:r>
        </a:p>
      </dsp:txBody>
      <dsp:txXfrm>
        <a:off x="2754716" y="1368077"/>
        <a:ext cx="693465" cy="336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55F7B75FF76441769369FECC15AFD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CD3A-0234-4025-BA1A-1045B40FE70E}"/>
      </w:docPartPr>
      <w:docPartBody>
        <w:p w:rsidR="008D45DF" w:rsidRDefault="00EB54AF">
          <w:pPr>
            <w:pStyle w:val="55F7B75FF76441769369FECC15AFDB45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BD38AD3794BB4D20A277FB9DD77A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DB64-F6E5-42A3-A17E-575308CAD914}"/>
      </w:docPartPr>
      <w:docPartBody>
        <w:p w:rsidR="008D45DF" w:rsidRDefault="00D76B99" w:rsidP="00D76B99">
          <w:pPr>
            <w:pStyle w:val="BD38AD3794BB4D20A277FB9DD77A2AB6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2F7014"/>
    <w:rsid w:val="00720A62"/>
    <w:rsid w:val="008D45DF"/>
    <w:rsid w:val="00D76B9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55</TotalTime>
  <Pages>1</Pages>
  <Words>608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cp:lastPrinted>2011-03-23T23:55:00Z</cp:lastPrinted>
  <dcterms:created xsi:type="dcterms:W3CDTF">2011-02-15T13:02:00Z</dcterms:created>
  <dcterms:modified xsi:type="dcterms:W3CDTF">2011-03-23T23:55:00Z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