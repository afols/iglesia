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1160"/>
        <w:gridCol w:w="3067"/>
        <w:gridCol w:w="147"/>
        <w:gridCol w:w="1704"/>
        <w:gridCol w:w="844"/>
        <w:gridCol w:w="842"/>
      </w:tblGrid>
      <w:tr w:rsidR="00667753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Default="008D265B" w:rsidP="008D265B">
            <w:pPr>
              <w:pStyle w:val="Ttulosdelasactasdelareuninydelordendelda"/>
            </w:pPr>
            <w:r>
              <w:t>Reunion ministerial</w:t>
            </w:r>
          </w:p>
        </w:tc>
      </w:tr>
      <w:tr w:rsidR="00667753" w:rsidTr="00FF7EA9">
        <w:trPr>
          <w:trHeight w:hRule="exact" w:val="288"/>
          <w:jc w:val="center"/>
        </w:trPr>
        <w:sdt>
          <w:sdt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2-1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324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Default="008D265B">
                <w:pPr>
                  <w:pStyle w:val="Copiadeltextoprincipal"/>
                </w:pPr>
                <w:r>
                  <w:rPr>
                    <w:lang w:val="es-ES_tradnl"/>
                  </w:rPr>
                  <w:t>13/02/2011</w:t>
                </w:r>
              </w:p>
            </w:tc>
          </w:sdtContent>
        </w:sdt>
        <w:tc>
          <w:tcPr>
            <w:tcW w:w="321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8D265B" w:rsidP="008D265B">
            <w:pPr>
              <w:pStyle w:val="Copiadeltextoprincipal"/>
            </w:pPr>
            <w:r>
              <w:rPr>
                <w:spacing w:val="0"/>
              </w:rPr>
              <w:t>13:00</w:t>
            </w:r>
          </w:p>
        </w:tc>
        <w:tc>
          <w:tcPr>
            <w:tcW w:w="339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8D265B" w:rsidP="008D265B">
            <w:pPr>
              <w:pStyle w:val="Copiadeltextoprincipal"/>
            </w:pPr>
            <w:r>
              <w:rPr>
                <w:spacing w:val="0"/>
              </w:rPr>
              <w:t>Casa del Pastor</w:t>
            </w:r>
          </w:p>
        </w:tc>
      </w:tr>
      <w:tr w:rsidR="00667753" w:rsidTr="00FF7EA9">
        <w:trPr>
          <w:trHeight w:hRule="exact" w:val="502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D265B">
            <w:pPr>
              <w:pStyle w:val="Copiadeltextoprincipal"/>
            </w:pPr>
            <w:r>
              <w:rPr>
                <w:lang w:val="es-ES"/>
              </w:rPr>
              <w:t xml:space="preserve">Motivo de la </w:t>
            </w:r>
            <w:proofErr w:type="spellStart"/>
            <w:r>
              <w:rPr>
                <w:lang w:val="es-ES"/>
              </w:rPr>
              <w:t>Reunion</w:t>
            </w:r>
            <w:proofErr w:type="spellEnd"/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D265B">
            <w:pPr>
              <w:pStyle w:val="Copiadeltextoprincipal"/>
            </w:pPr>
            <w:r>
              <w:t xml:space="preserve">ORGANIZACION DEL TRABAJO ANNUAL 2011 </w:t>
            </w:r>
          </w:p>
        </w:tc>
      </w:tr>
      <w:tr w:rsidR="00667753" w:rsidRPr="008D265B" w:rsidTr="00FF7EA9">
        <w:trPr>
          <w:trHeight w:hRule="exact" w:val="162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D265B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D265B">
            <w:pPr>
              <w:pStyle w:val="Copiadeltextoprincipal"/>
              <w:rPr>
                <w:lang w:val="es-AR"/>
              </w:rPr>
            </w:pPr>
            <w:r w:rsidRPr="008D265B">
              <w:rPr>
                <w:lang w:val="es-AR"/>
              </w:rPr>
              <w:t xml:space="preserve">Pr. </w:t>
            </w:r>
            <w:r>
              <w:rPr>
                <w:lang w:val="es-AR"/>
              </w:rPr>
              <w:t xml:space="preserve">Manuel </w:t>
            </w:r>
            <w:proofErr w:type="spellStart"/>
            <w:r>
              <w:rPr>
                <w:lang w:val="es-AR"/>
              </w:rPr>
              <w:t>Fols</w:t>
            </w:r>
            <w:proofErr w:type="spellEnd"/>
          </w:p>
          <w:p w:rsid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Hugo Cardozo</w:t>
            </w:r>
          </w:p>
          <w:p w:rsid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 xml:space="preserve">Maximiliano </w:t>
            </w:r>
            <w:proofErr w:type="spellStart"/>
            <w:r>
              <w:rPr>
                <w:lang w:val="es-AR"/>
              </w:rPr>
              <w:t>Olsson</w:t>
            </w:r>
            <w:proofErr w:type="spellEnd"/>
          </w:p>
          <w:p w:rsid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 xml:space="preserve">Pablo </w:t>
            </w:r>
            <w:proofErr w:type="spellStart"/>
            <w:r>
              <w:rPr>
                <w:lang w:val="es-AR"/>
              </w:rPr>
              <w:t>Cornide</w:t>
            </w:r>
            <w:proofErr w:type="spellEnd"/>
          </w:p>
          <w:p w:rsid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Alejandro Ranea</w:t>
            </w:r>
          </w:p>
          <w:p w:rsidR="008D265B" w:rsidRP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 xml:space="preserve">Adrián </w:t>
            </w:r>
            <w:proofErr w:type="spellStart"/>
            <w:r>
              <w:rPr>
                <w:lang w:val="es-AR"/>
              </w:rPr>
              <w:t>Fols</w:t>
            </w:r>
            <w:proofErr w:type="spellEnd"/>
          </w:p>
        </w:tc>
      </w:tr>
      <w:tr w:rsidR="00667753" w:rsidRPr="008D265B" w:rsidTr="00FF7EA9">
        <w:trPr>
          <w:trHeight w:hRule="exact" w:val="288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8D265B" w:rsidRDefault="00575ED1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Apuntador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AF</w:t>
            </w:r>
          </w:p>
        </w:tc>
      </w:tr>
      <w:tr w:rsidR="00C04DE5" w:rsidRPr="008D265B" w:rsidTr="00FF7EA9">
        <w:trPr>
          <w:trHeight w:hRule="exact" w:val="493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Próxima Reunión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Domingo 3 de Abril, (lugar a confirmar)</w:t>
            </w:r>
          </w:p>
        </w:tc>
      </w:tr>
      <w:tr w:rsidR="00FF7EA9" w:rsidRPr="008D265B" w:rsidTr="00316ADC">
        <w:trPr>
          <w:trHeight w:hRule="exact" w:val="274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>
            <w:pPr>
              <w:pStyle w:val="Copiadeltextoprincipal"/>
              <w:rPr>
                <w:lang w:val="es-AR"/>
              </w:rPr>
            </w:pPr>
          </w:p>
        </w:tc>
      </w:tr>
      <w:tr w:rsidR="00667753" w:rsidRPr="008D265B" w:rsidTr="00FF7EA9">
        <w:trPr>
          <w:trHeight w:hRule="exact" w:val="434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8D265B" w:rsidP="008D265B">
            <w:pPr>
              <w:pStyle w:val="Ttulosdelasactasdelareuninydelordendelda"/>
              <w:rPr>
                <w:lang w:val="es-ES"/>
              </w:rPr>
            </w:pPr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Visión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2011</w:t>
            </w:r>
          </w:p>
        </w:tc>
      </w:tr>
      <w:tr w:rsidR="00667753" w:rsidRPr="008D265B" w:rsidTr="00FF7EA9">
        <w:trPr>
          <w:trHeight w:hRule="exact" w:val="55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Planteo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8D265B" w:rsidRDefault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El pastor realiza el planteo de que la visión del trabajo de la iglesia en este año debería basarse en el EVANGELISMO</w:t>
            </w:r>
          </w:p>
        </w:tc>
      </w:tr>
      <w:tr w:rsidR="00667753" w:rsidRPr="008D265B" w:rsidTr="00FF7EA9">
        <w:trPr>
          <w:trHeight w:hRule="exact" w:val="6517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8D265B">
            <w:pPr>
              <w:pStyle w:val="Copiadeltextoprincipal"/>
            </w:pPr>
            <w:r>
              <w:rPr>
                <w:lang w:val="es-ES"/>
              </w:rPr>
              <w:t>Propuestas</w:t>
            </w: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65B" w:rsidRPr="008D265B" w:rsidRDefault="008D265B" w:rsidP="008D265B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EVANGELISMO INTERNO</w:t>
            </w:r>
          </w:p>
          <w:p w:rsidR="00667753" w:rsidRDefault="008D265B" w:rsidP="008D265B">
            <w:pPr>
              <w:pStyle w:val="Copiadeltextoprincipal"/>
              <w:numPr>
                <w:ilvl w:val="0"/>
                <w:numId w:val="5"/>
              </w:numPr>
              <w:rPr>
                <w:lang w:val="es-AR"/>
              </w:rPr>
            </w:pPr>
            <w:r w:rsidRPr="008D265B">
              <w:rPr>
                <w:lang w:val="es-AR"/>
              </w:rPr>
              <w:t>Se propone la diagramaci</w:t>
            </w:r>
            <w:r>
              <w:rPr>
                <w:lang w:val="es-AR"/>
              </w:rPr>
              <w:t xml:space="preserve">ón de un esquema en el que la iglesia se divida en grupos los cuales se asignan a una persona que se convierte en el responsable de hacerles seguimiento (visitas, llamados, etc.) </w:t>
            </w:r>
          </w:p>
          <w:p w:rsidR="008D265B" w:rsidRDefault="008D265B" w:rsidP="008D265B">
            <w:pPr>
              <w:pStyle w:val="Copiadeltextoprincipal"/>
              <w:ind w:left="720"/>
              <w:rPr>
                <w:lang w:val="es-AR"/>
              </w:rPr>
            </w:pPr>
            <w:r>
              <w:rPr>
                <w:lang w:val="es-AR"/>
              </w:rPr>
              <w:t xml:space="preserve">Este viene a ser un sistema de TUTORES </w:t>
            </w:r>
            <w:proofErr w:type="spellStart"/>
            <w:r>
              <w:rPr>
                <w:lang w:val="es-AR"/>
              </w:rPr>
              <w:t>ó</w:t>
            </w:r>
            <w:proofErr w:type="spellEnd"/>
            <w:r>
              <w:rPr>
                <w:lang w:val="es-AR"/>
              </w:rPr>
              <w:t xml:space="preserve"> MENTORES cuyo principal objetivo sería:</w:t>
            </w:r>
          </w:p>
          <w:p w:rsidR="008D265B" w:rsidRDefault="008D265B" w:rsidP="008D265B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Ver el estado de las familias</w:t>
            </w:r>
          </w:p>
          <w:p w:rsidR="008D265B" w:rsidRDefault="008D265B" w:rsidP="008D265B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Conocer las necesidades (económicas, espirituales, afectivas)</w:t>
            </w:r>
          </w:p>
          <w:p w:rsidR="008D265B" w:rsidRDefault="008D265B" w:rsidP="008D265B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Hacerles saber que “La Iglesia Está Presente” (aunque no sea el pastor quien hace la visita)</w:t>
            </w:r>
          </w:p>
          <w:p w:rsidR="008D265B" w:rsidRDefault="008D265B" w:rsidP="008D265B">
            <w:pPr>
              <w:pStyle w:val="Copiadeltextoprincipal"/>
              <w:ind w:left="720"/>
              <w:rPr>
                <w:lang w:val="es-AR"/>
              </w:rPr>
            </w:pPr>
          </w:p>
          <w:p w:rsidR="008D265B" w:rsidRDefault="008D265B" w:rsidP="008D265B">
            <w:pPr>
              <w:pStyle w:val="Copiadeltextoprincipal"/>
              <w:ind w:left="720"/>
              <w:rPr>
                <w:lang w:val="es-AR"/>
              </w:rPr>
            </w:pPr>
            <w:r>
              <w:rPr>
                <w:lang w:val="es-AR"/>
              </w:rPr>
              <w:t>El esquema propuesto para esto es:</w:t>
            </w:r>
          </w:p>
          <w:p w:rsidR="008D265B" w:rsidRDefault="008D265B" w:rsidP="008D265B">
            <w:pPr>
              <w:pStyle w:val="Copiadeltextoprincipal"/>
              <w:ind w:left="720"/>
              <w:rPr>
                <w:lang w:val="es-AR"/>
              </w:rPr>
            </w:pPr>
          </w:p>
          <w:p w:rsidR="008D265B" w:rsidRDefault="008D265B" w:rsidP="008D265B">
            <w:pPr>
              <w:pStyle w:val="Copiadeltextoprincipal"/>
              <w:ind w:left="720"/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42BDA1EC" wp14:editId="7FF9AC1A">
                  <wp:extent cx="4202607" cy="1786411"/>
                  <wp:effectExtent l="0" t="57150" r="0" b="118745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:rsidR="008D265B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La idea es que los que visitan sean parte del ministerio de la iglesia (o líderes reconocidos de la misma)</w:t>
            </w:r>
          </w:p>
          <w:p w:rsidR="00385764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El responsable de las visitas de un grupo de familias, deberá buscar entre los hermanos de buen testimonio alguien quien lo acompañe. Lo recomendable es entonces que vayan DE A DOS.</w:t>
            </w:r>
          </w:p>
          <w:p w:rsidR="00C04DE5" w:rsidRDefault="00C04DE5" w:rsidP="00385764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Luego de cada visita se presentará un informe en la próxima reunión ministerial.</w:t>
            </w:r>
          </w:p>
          <w:p w:rsidR="00385764" w:rsidRPr="008D265B" w:rsidRDefault="00385764" w:rsidP="00385764">
            <w:pPr>
              <w:pStyle w:val="Copiadeltextoprincipal"/>
              <w:rPr>
                <w:lang w:val="es-AR"/>
              </w:rPr>
            </w:pPr>
          </w:p>
        </w:tc>
      </w:tr>
      <w:tr w:rsidR="00385764" w:rsidRPr="008D265B" w:rsidTr="00FF7EA9">
        <w:trPr>
          <w:trHeight w:hRule="exact" w:val="2272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Pr="008D265B" w:rsidRDefault="00385764">
            <w:pPr>
              <w:pStyle w:val="Copiadeltextoprincipal"/>
              <w:rPr>
                <w:lang w:val="es-AR"/>
              </w:rPr>
            </w:pPr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Default="00385764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EVANGELISMO EXTERNO</w:t>
            </w:r>
          </w:p>
          <w:p w:rsidR="00385764" w:rsidRDefault="00385764" w:rsidP="00385764">
            <w:pPr>
              <w:pStyle w:val="Copiadeltextoprincipal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Se propone la realización de un Festival</w:t>
            </w:r>
          </w:p>
          <w:p w:rsidR="00385764" w:rsidRDefault="00385764" w:rsidP="00385764">
            <w:pPr>
              <w:pStyle w:val="Copiadeltextoprincipal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 xml:space="preserve">Se propone la realización de un Folleto / </w:t>
            </w:r>
            <w:proofErr w:type="spellStart"/>
            <w:r>
              <w:rPr>
                <w:lang w:val="es-AR"/>
              </w:rPr>
              <w:t>Boletin</w:t>
            </w:r>
            <w:proofErr w:type="spellEnd"/>
            <w:r>
              <w:rPr>
                <w:lang w:val="es-AR"/>
              </w:rPr>
              <w:t xml:space="preserve"> para ser repartido por el barrio.</w:t>
            </w:r>
          </w:p>
          <w:p w:rsidR="00385764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En este aspecto primero tenemos que encontrar quienes puedan colaborar para realizarlo</w:t>
            </w:r>
          </w:p>
          <w:p w:rsidR="00385764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Se espera que inicialmente tenga una frecuencia bimestral y luego mensual.</w:t>
            </w:r>
          </w:p>
          <w:p w:rsidR="00385764" w:rsidRDefault="00385764" w:rsidP="00385764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El objetivo es que las personas nos conozcan</w:t>
            </w:r>
          </w:p>
          <w:p w:rsidR="00385764" w:rsidRDefault="00385764" w:rsidP="00385764">
            <w:pPr>
              <w:pStyle w:val="Copiadeltextoprincipal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Puesta en marcha de página Web (objetivo similar al boletín)</w:t>
            </w:r>
          </w:p>
          <w:p w:rsidR="00C04DE5" w:rsidRDefault="00C04DE5" w:rsidP="00385764">
            <w:pPr>
              <w:pStyle w:val="Copiadeltextoprincipal"/>
              <w:numPr>
                <w:ilvl w:val="0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>Se plantea la necesidad de realizar el cartel del frente de la iglesia.</w:t>
            </w:r>
          </w:p>
          <w:p w:rsidR="00C04DE5" w:rsidRPr="008D265B" w:rsidRDefault="00C04DE5" w:rsidP="00C04DE5">
            <w:pPr>
              <w:pStyle w:val="Copiadeltextoprincipal"/>
              <w:numPr>
                <w:ilvl w:val="1"/>
                <w:numId w:val="5"/>
              </w:numPr>
              <w:rPr>
                <w:lang w:val="es-AR"/>
              </w:rPr>
            </w:pPr>
            <w:r>
              <w:rPr>
                <w:lang w:val="es-AR"/>
              </w:rPr>
              <w:t xml:space="preserve">La propuesta es hacerlo con letras en acero inoxidable con retroiluminación y acompañar esto con banners (carteles verticales) hechos con el sistema de </w:t>
            </w:r>
            <w:proofErr w:type="spellStart"/>
            <w:r>
              <w:rPr>
                <w:lang w:val="es-AR"/>
              </w:rPr>
              <w:t>ploteo</w:t>
            </w:r>
            <w:proofErr w:type="spellEnd"/>
            <w:r>
              <w:rPr>
                <w:lang w:val="es-AR"/>
              </w:rPr>
              <w:t xml:space="preserve"> sobre lona y con iluminación externa.</w:t>
            </w:r>
          </w:p>
        </w:tc>
      </w:tr>
      <w:tr w:rsidR="00C04DE5" w:rsidRPr="008D265B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Plazo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Cumplido</w:t>
            </w:r>
          </w:p>
        </w:tc>
      </w:tr>
      <w:tr w:rsidR="00C04DE5" w:rsidRPr="008D265B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División de la Iglesia en Grupos y asignación de responsables (MENTORES)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1/3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>
            <w:pPr>
              <w:pStyle w:val="Copiadeltextoprincipal"/>
              <w:rPr>
                <w:lang w:val="es-AR"/>
              </w:rPr>
            </w:pPr>
          </w:p>
        </w:tc>
      </w:tr>
      <w:tr w:rsidR="00C04DE5" w:rsidRPr="008D265B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Inicio de Visitas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Ministerio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1/3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FF7EA9">
        <w:trPr>
          <w:trHeight w:hRule="exact" w:val="780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FOLLETO / BOLETIN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Contenido: AF, AR, ¿?</w:t>
            </w:r>
          </w:p>
          <w:p w:rsidR="00C04DE5" w:rsidRDefault="00C04DE5" w:rsidP="00643DD5">
            <w:pPr>
              <w:pStyle w:val="Copiadeltextoprincipal"/>
              <w:rPr>
                <w:lang w:val="es-AR"/>
              </w:rPr>
            </w:pPr>
            <w:proofErr w:type="spellStart"/>
            <w:r>
              <w:rPr>
                <w:lang w:val="es-AR"/>
              </w:rPr>
              <w:t>Edicion</w:t>
            </w:r>
            <w:proofErr w:type="spellEnd"/>
            <w:r>
              <w:rPr>
                <w:lang w:val="es-AR"/>
              </w:rPr>
              <w:t>: AR / ¿?</w:t>
            </w:r>
          </w:p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Distribucion</w:t>
            </w:r>
            <w:proofErr w:type="spellEnd"/>
            <w:r>
              <w:rPr>
                <w:lang w:val="es-AR"/>
              </w:rPr>
              <w:t>: Iglesia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Default="00C04DE5" w:rsidP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1/4</w:t>
            </w:r>
          </w:p>
          <w:p w:rsidR="00C04DE5" w:rsidRDefault="00C04DE5" w:rsidP="00C04DE5">
            <w:pPr>
              <w:pStyle w:val="Copiadeltextoprincipal"/>
              <w:rPr>
                <w:lang w:val="es-AR"/>
              </w:rPr>
            </w:pPr>
          </w:p>
          <w:p w:rsidR="00C04DE5" w:rsidRPr="008D265B" w:rsidRDefault="00C04DE5" w:rsidP="00C04DE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15/4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Cartel del Frente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HC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1/5 ¿?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FF7EA9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FF7EA9" w:rsidP="00643DD5">
            <w:pPr>
              <w:pStyle w:val="Copiadeltextoprincipal"/>
              <w:rPr>
                <w:lang w:val="es-AR"/>
              </w:rPr>
            </w:pPr>
            <w:proofErr w:type="spellStart"/>
            <w:r>
              <w:rPr>
                <w:lang w:val="es-AR"/>
              </w:rPr>
              <w:t>Pagina</w:t>
            </w:r>
            <w:proofErr w:type="spellEnd"/>
            <w:r>
              <w:rPr>
                <w:lang w:val="es-AR"/>
              </w:rPr>
              <w:t xml:space="preserve"> Web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8D265B" w:rsidRDefault="00C04DE5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7B2A88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>
            <w:pPr>
              <w:pStyle w:val="Copiadeltextoprincipal"/>
              <w:rPr>
                <w:lang w:val="es-AR"/>
              </w:rPr>
            </w:pPr>
          </w:p>
        </w:tc>
      </w:tr>
      <w:tr w:rsidR="00667753" w:rsidRPr="008D265B" w:rsidTr="00FF7EA9">
        <w:trPr>
          <w:trHeight w:hRule="exact" w:val="406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4322A4" w:rsidP="00C04DE5">
            <w:pPr>
              <w:pStyle w:val="Ttulosdelasactasdelareuninydelordendelda"/>
              <w:rPr>
                <w:lang w:val="es-ES"/>
              </w:rPr>
            </w:pPr>
            <w:sdt>
              <w:sdtPr>
                <w:id w:val="1136367043"/>
                <w:placeholder>
                  <w:docPart w:val="729E1DCB556B46FE86D66DF858C98F61"/>
                </w:placeholder>
              </w:sdtPr>
              <w:sdtEndPr/>
              <w:sdtContent>
                <w:proofErr w:type="spellStart"/>
                <w:r w:rsidR="00C04DE5">
                  <w:t>Actividades</w:t>
                </w:r>
                <w:proofErr w:type="spellEnd"/>
                <w:r w:rsidR="00C04DE5">
                  <w:t xml:space="preserve"> de </w:t>
                </w:r>
                <w:proofErr w:type="spellStart"/>
                <w:r w:rsidR="00C04DE5">
                  <w:t>Crecimiento</w:t>
                </w:r>
                <w:proofErr w:type="spellEnd"/>
                <w:r w:rsidR="00C04DE5">
                  <w:t xml:space="preserve"> </w:t>
                </w:r>
                <w:proofErr w:type="spellStart"/>
                <w:r w:rsidR="00C04DE5">
                  <w:t>espiritual</w:t>
                </w:r>
                <w:proofErr w:type="spellEnd"/>
              </w:sdtContent>
            </w:sdt>
          </w:p>
        </w:tc>
      </w:tr>
      <w:tr w:rsidR="00FF7EA9" w:rsidRPr="00FF7EA9" w:rsidTr="00FC5EE2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  <w:r w:rsidRPr="00FF7EA9">
              <w:rPr>
                <w:lang w:val="es-AR"/>
              </w:rPr>
              <w:t>Se plantean las siguientes actividades de Crecimiento Espiritual de la Iglesia</w:t>
            </w:r>
          </w:p>
        </w:tc>
      </w:tr>
      <w:tr w:rsidR="00667753" w:rsidRPr="00FF7EA9" w:rsidTr="00FF7EA9">
        <w:trPr>
          <w:trHeight w:hRule="exact" w:val="54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FF7EA9" w:rsidP="00FF7EA9">
            <w:pPr>
              <w:pStyle w:val="Copiadeltextoprincipal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 xml:space="preserve">Una vez por mes, ayuno y oración por parte del ministerio (¿mismo </w:t>
            </w:r>
            <w:proofErr w:type="spellStart"/>
            <w:r>
              <w:rPr>
                <w:lang w:val="es-AR"/>
              </w:rPr>
              <w:t>dia</w:t>
            </w:r>
            <w:proofErr w:type="spellEnd"/>
            <w:r>
              <w:rPr>
                <w:lang w:val="es-AR"/>
              </w:rPr>
              <w:t xml:space="preserve"> de la reunión ministerial?)</w:t>
            </w:r>
          </w:p>
          <w:p w:rsidR="00FF7EA9" w:rsidRPr="00FF7EA9" w:rsidRDefault="00FF7EA9" w:rsidP="00FF7EA9">
            <w:pPr>
              <w:pStyle w:val="Copiadeltextoprincipal"/>
              <w:numPr>
                <w:ilvl w:val="0"/>
                <w:numId w:val="6"/>
              </w:numPr>
              <w:rPr>
                <w:lang w:val="es-AR"/>
              </w:rPr>
            </w:pPr>
            <w:r>
              <w:rPr>
                <w:lang w:val="es-AR"/>
              </w:rPr>
              <w:t>Repetir 24-7 (del 1 al 7 de mayo)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Plazo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Cumplido</w:t>
            </w: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Recordar a los asistentes acerca del Ayuno y sus motivos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MO ¿?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Organización de 24-7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AF / ¿?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15/4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FF7EA9" w:rsidTr="00FF7EA9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</w:tr>
      <w:tr w:rsidR="00667753" w:rsidRPr="008D265B" w:rsidTr="00FF7EA9">
        <w:trPr>
          <w:trHeight w:hRule="exact" w:val="44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4322A4" w:rsidP="00FF7EA9">
            <w:pPr>
              <w:pStyle w:val="Ttulosdelasactasdelareuninydelordendelda"/>
              <w:rPr>
                <w:lang w:val="es-ES"/>
              </w:rPr>
            </w:pPr>
            <w:sdt>
              <w:sdtPr>
                <w:id w:val="1136367033"/>
                <w:placeholder>
                  <w:docPart w:val="55F7B75FF76441769369FECC15AFDB45"/>
                </w:placeholder>
              </w:sdtPr>
              <w:sdtEndPr/>
              <w:sdtContent>
                <w:proofErr w:type="spellStart"/>
                <w:r w:rsidR="00FF7EA9">
                  <w:t>Escuela</w:t>
                </w:r>
                <w:proofErr w:type="spellEnd"/>
                <w:r w:rsidR="00FF7EA9">
                  <w:t xml:space="preserve"> Dominical </w:t>
                </w:r>
              </w:sdtContent>
            </w:sdt>
          </w:p>
        </w:tc>
      </w:tr>
      <w:tr w:rsidR="00667753" w:rsidRPr="00FF7EA9" w:rsidTr="00FF7EA9">
        <w:trPr>
          <w:trHeight w:hRule="exact" w:val="721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FF7EA9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Se analizan las necesidades de la iglesia y se llega a la conclusión de que es necesario al menos una vez por año hacer un repaso doctrinal de 8 clases.</w:t>
            </w:r>
          </w:p>
          <w:p w:rsidR="00FF7EA9" w:rsidRPr="00FF7EA9" w:rsidRDefault="00FF7EA9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Los siguientes temas se analizaran a lo largo del año, dejando hacia mediados de año la continuación del estudio del libro de Hechos</w:t>
            </w:r>
          </w:p>
        </w:tc>
      </w:tr>
      <w:tr w:rsidR="00667753" w:rsidRPr="00FF7EA9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FF7EA9" w:rsidRDefault="00667753">
            <w:pPr>
              <w:pStyle w:val="Copiadeltextoprincipal"/>
              <w:rPr>
                <w:lang w:val="es-AR"/>
              </w:rPr>
            </w:pPr>
          </w:p>
        </w:tc>
      </w:tr>
      <w:tr w:rsidR="00667753" w:rsidRPr="00FF7EA9" w:rsidTr="00FF7EA9">
        <w:trPr>
          <w:trHeight w:hRule="exact" w:val="56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FF7EA9">
            <w:pPr>
              <w:pStyle w:val="Copiadeltextoprincipal"/>
            </w:pPr>
            <w:r>
              <w:rPr>
                <w:lang w:val="es-ES"/>
              </w:rPr>
              <w:t xml:space="preserve">Tema próxima </w:t>
            </w:r>
            <w:proofErr w:type="spellStart"/>
            <w:r>
              <w:rPr>
                <w:lang w:val="es-ES"/>
              </w:rPr>
              <w:t>Reunion</w:t>
            </w:r>
            <w:proofErr w:type="spellEnd"/>
          </w:p>
        </w:tc>
        <w:tc>
          <w:tcPr>
            <w:tcW w:w="776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FF7EA9" w:rsidRDefault="00FF7EA9">
            <w:pPr>
              <w:pStyle w:val="Copiadeltextoprincipal"/>
              <w:rPr>
                <w:lang w:val="es-AR"/>
              </w:rPr>
            </w:pPr>
            <w:r w:rsidRPr="00FF7EA9">
              <w:rPr>
                <w:lang w:val="es-AR"/>
              </w:rPr>
              <w:t>Analizar estado y situación de las clases de niños y adolescentes</w:t>
            </w:r>
          </w:p>
        </w:tc>
      </w:tr>
      <w:tr w:rsidR="00667753" w:rsidRPr="00FF7EA9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FF7EA9" w:rsidRDefault="00667753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Plazo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Cumplido</w:t>
            </w: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  <w:r w:rsidRPr="00FF7EA9">
              <w:rPr>
                <w:lang w:val="es-AR"/>
              </w:rPr>
              <w:t xml:space="preserve">Preparar en base al </w:t>
            </w:r>
            <w:proofErr w:type="spellStart"/>
            <w:r w:rsidRPr="00FF7EA9">
              <w:rPr>
                <w:lang w:val="es-AR"/>
              </w:rPr>
              <w:t>studio</w:t>
            </w:r>
            <w:proofErr w:type="spellEnd"/>
            <w:r w:rsidRPr="00FF7EA9">
              <w:rPr>
                <w:lang w:val="es-AR"/>
              </w:rPr>
              <w:t xml:space="preserve"> de 7 semanas de bendici</w:t>
            </w:r>
            <w:r>
              <w:rPr>
                <w:lang w:val="es-AR"/>
              </w:rPr>
              <w:t>ón</w:t>
            </w:r>
          </w:p>
        </w:tc>
        <w:tc>
          <w:tcPr>
            <w:tcW w:w="18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FF7EA9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 xml:space="preserve">MO </w:t>
            </w:r>
            <w:r>
              <w:rPr>
                <w:lang w:val="es-AR"/>
              </w:rPr>
              <w:t>/ AF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1/3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</w:tbl>
    <w:p w:rsidR="005B694B" w:rsidRDefault="005B694B">
      <w:r>
        <w:br w:type="page"/>
      </w: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4227"/>
        <w:gridCol w:w="1851"/>
        <w:gridCol w:w="844"/>
        <w:gridCol w:w="842"/>
      </w:tblGrid>
      <w:tr w:rsidR="00FF7EA9" w:rsidRPr="00FF7EA9" w:rsidTr="00FF7EA9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643DD5">
        <w:trPr>
          <w:trHeight w:hRule="exact" w:val="44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FF7EA9" w:rsidRPr="00575ED1" w:rsidRDefault="00FF7EA9" w:rsidP="00FF7EA9">
            <w:pPr>
              <w:pStyle w:val="Ttulosdelasactasdelareuninydelordendelda"/>
              <w:rPr>
                <w:lang w:val="es-ES"/>
              </w:rPr>
            </w:pPr>
            <w:sdt>
              <w:sdtPr>
                <w:id w:val="-797063742"/>
                <w:placeholder>
                  <w:docPart w:val="8E1AF1CFBE104F60B69A5BC99E61F53B"/>
                </w:placeholder>
              </w:sdtPr>
              <w:sdtContent>
                <w:proofErr w:type="spellStart"/>
                <w:r>
                  <w:t>Iglesia</w:t>
                </w:r>
                <w:proofErr w:type="spellEnd"/>
                <w:r>
                  <w:t xml:space="preserve"> en </w:t>
                </w:r>
                <w:proofErr w:type="spellStart"/>
                <w:r>
                  <w:t>Banfield</w:t>
                </w:r>
                <w:proofErr w:type="spellEnd"/>
              </w:sdtContent>
            </w:sdt>
          </w:p>
        </w:tc>
      </w:tr>
      <w:tr w:rsidR="00FF7EA9" w:rsidRPr="00FF7EA9" w:rsidTr="00643DD5">
        <w:trPr>
          <w:trHeight w:hRule="exact" w:val="721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 xml:space="preserve">Teniendo la presencia de Pablo </w:t>
            </w:r>
            <w:proofErr w:type="spellStart"/>
            <w:r>
              <w:rPr>
                <w:lang w:val="es-AR"/>
              </w:rPr>
              <w:t>Cornide</w:t>
            </w:r>
            <w:proofErr w:type="spellEnd"/>
            <w:r>
              <w:rPr>
                <w:lang w:val="es-AR"/>
              </w:rPr>
              <w:t xml:space="preserve">, encargado de la obra en Banfield, el grupo de ministros se comprometió a </w:t>
            </w:r>
            <w:r w:rsidR="005B694B">
              <w:rPr>
                <w:lang w:val="es-AR"/>
              </w:rPr>
              <w:t xml:space="preserve">apoyar de manera </w:t>
            </w:r>
            <w:proofErr w:type="spellStart"/>
            <w:r w:rsidR="005B694B">
              <w:rPr>
                <w:lang w:val="es-AR"/>
              </w:rPr>
              <w:t>mas</w:t>
            </w:r>
            <w:proofErr w:type="spellEnd"/>
            <w:r w:rsidR="005B694B">
              <w:rPr>
                <w:lang w:val="es-AR"/>
              </w:rPr>
              <w:t xml:space="preserve"> activa la obra en ese lugar. Por empezar con la presencia de alguno, al menos una vez por mes.</w:t>
            </w:r>
          </w:p>
        </w:tc>
      </w:tr>
      <w:tr w:rsidR="00FF7EA9" w:rsidRPr="00FF7EA9" w:rsidTr="00643DD5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FF7EA9" w:rsidTr="00643DD5">
        <w:trPr>
          <w:trHeight w:hRule="exact" w:val="566"/>
          <w:jc w:val="center"/>
        </w:trPr>
        <w:tc>
          <w:tcPr>
            <w:tcW w:w="11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5B694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 xml:space="preserve">Tema próxima </w:t>
            </w:r>
            <w:proofErr w:type="spellStart"/>
            <w:r>
              <w:rPr>
                <w:lang w:val="es-ES"/>
              </w:rPr>
              <w:t>Reunion</w:t>
            </w:r>
            <w:proofErr w:type="spellEnd"/>
          </w:p>
        </w:tc>
        <w:tc>
          <w:tcPr>
            <w:tcW w:w="7764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Asignar los meses que siguen. Se propone tener en cuenta a los nuevos iniciados en la convención de Abril.</w:t>
            </w:r>
          </w:p>
        </w:tc>
      </w:tr>
      <w:tr w:rsidR="00FF7EA9" w:rsidRPr="00FF7EA9" w:rsidTr="00643DD5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5B694B" w:rsidP="005B694B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Esquemas de visitas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8D265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Cumplido</w:t>
            </w:r>
          </w:p>
        </w:tc>
      </w:tr>
      <w:tr w:rsidR="00FF7EA9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FF7EA9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HC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8D265B" w:rsidRDefault="00FF7EA9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AF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MO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288"/>
          <w:jc w:val="center"/>
        </w:trPr>
        <w:tc>
          <w:tcPr>
            <w:tcW w:w="539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MF</w:t>
            </w:r>
          </w:p>
        </w:tc>
        <w:tc>
          <w:tcPr>
            <w:tcW w:w="8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  <w:tc>
          <w:tcPr>
            <w:tcW w:w="8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E07977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8D265B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8D265B" w:rsidTr="00643DD5">
        <w:trPr>
          <w:trHeight w:hRule="exact" w:val="44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B694B" w:rsidRPr="00575ED1" w:rsidRDefault="005B694B" w:rsidP="005B694B">
            <w:pPr>
              <w:pStyle w:val="Ttulosdelasactasdelareuninydelordendelda"/>
              <w:rPr>
                <w:lang w:val="es-ES"/>
              </w:rPr>
            </w:pPr>
            <w:sdt>
              <w:sdtPr>
                <w:id w:val="-1839691072"/>
                <w:placeholder>
                  <w:docPart w:val="BD38AD3794BB4D20A277FB9DD77A2AB6"/>
                </w:placeholder>
              </w:sdtPr>
              <w:sdtContent>
                <w:proofErr w:type="spellStart"/>
                <w:r>
                  <w:t>Informacion</w:t>
                </w:r>
                <w:proofErr w:type="spellEnd"/>
                <w:r>
                  <w:t xml:space="preserve"> General</w:t>
                </w:r>
                <w:r>
                  <w:t xml:space="preserve"> </w:t>
                </w:r>
              </w:sdtContent>
            </w:sdt>
          </w:p>
        </w:tc>
      </w:tr>
      <w:tr w:rsidR="005B694B" w:rsidRPr="00FF7EA9" w:rsidTr="005B694B">
        <w:trPr>
          <w:trHeight w:hRule="exact" w:val="1966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Default="005B694B" w:rsidP="00643DD5">
            <w:pPr>
              <w:pStyle w:val="Copiadeltextoprincipal"/>
              <w:rPr>
                <w:lang w:val="es-AR"/>
              </w:rPr>
            </w:pPr>
            <w:r>
              <w:rPr>
                <w:lang w:val="es-AR"/>
              </w:rPr>
              <w:t>Se informa al ministerio que los próximos iniciados al ministerio por parte de la iglesia serán:</w:t>
            </w:r>
          </w:p>
          <w:p w:rsidR="005B694B" w:rsidRDefault="005B694B" w:rsidP="00643DD5">
            <w:pPr>
              <w:pStyle w:val="Copiadeltextoprincipal"/>
              <w:rPr>
                <w:lang w:val="es-AR"/>
              </w:rPr>
            </w:pPr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Ricardo Galarza</w:t>
            </w:r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>Alejandro Ranea</w:t>
            </w:r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 xml:space="preserve">Walter </w:t>
            </w:r>
            <w:proofErr w:type="spellStart"/>
            <w:r>
              <w:rPr>
                <w:lang w:val="es-AR"/>
              </w:rPr>
              <w:t>Rovelli</w:t>
            </w:r>
            <w:proofErr w:type="spellEnd"/>
          </w:p>
          <w:p w:rsidR="005B694B" w:rsidRDefault="005B694B" w:rsidP="005B694B">
            <w:pPr>
              <w:pStyle w:val="Copiadeltextoprincipal"/>
              <w:numPr>
                <w:ilvl w:val="0"/>
                <w:numId w:val="7"/>
              </w:numPr>
              <w:rPr>
                <w:lang w:val="es-AR"/>
              </w:rPr>
            </w:pPr>
            <w:r>
              <w:rPr>
                <w:lang w:val="es-AR"/>
              </w:rPr>
              <w:t xml:space="preserve">Marcos </w:t>
            </w:r>
            <w:proofErr w:type="spellStart"/>
            <w:r>
              <w:rPr>
                <w:lang w:val="es-AR"/>
              </w:rPr>
              <w:t>Britez</w:t>
            </w:r>
            <w:proofErr w:type="spellEnd"/>
          </w:p>
          <w:p w:rsidR="005B694B" w:rsidRPr="00FF7EA9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  <w:tr w:rsidR="005B694B" w:rsidRPr="00FF7EA9" w:rsidTr="00643DD5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FF7EA9" w:rsidRDefault="005B694B" w:rsidP="00643DD5">
            <w:pPr>
              <w:pStyle w:val="Copiadeltextoprincipal"/>
              <w:rPr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6677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2A4" w:rsidRDefault="004322A4">
      <w:r>
        <w:separator/>
      </w:r>
    </w:p>
  </w:endnote>
  <w:endnote w:type="continuationSeparator" w:id="0">
    <w:p w:rsidR="004322A4" w:rsidRDefault="0043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Piedepgina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Piedepgina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Piedepgina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2A4" w:rsidRDefault="004322A4">
      <w:r>
        <w:separator/>
      </w:r>
    </w:p>
  </w:footnote>
  <w:footnote w:type="continuationSeparator" w:id="0">
    <w:p w:rsidR="004322A4" w:rsidRDefault="00432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65B" w:rsidRDefault="008D265B">
    <w:pPr>
      <w:pStyle w:val="Encabezado0"/>
    </w:pPr>
    <w:r>
      <w:rPr>
        <w:noProof/>
        <w:lang w:val="es-AR" w:eastAsia="es-AR"/>
      </w:rPr>
      <w:drawing>
        <wp:inline distT="0" distB="0" distL="0" distR="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53" w:rsidRDefault="008D265B">
    <w:pPr>
      <w:pStyle w:val="Ttulodelasactasdelareunin"/>
    </w:pPr>
    <w:bookmarkStart w:id="0" w:name="_GoBack"/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4155440</wp:posOffset>
          </wp:positionH>
          <wp:positionV relativeFrom="paragraph">
            <wp:posOffset>-57785</wp:posOffset>
          </wp:positionV>
          <wp:extent cx="1450340" cy="661035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340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4B" w:rsidRDefault="005B694B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F6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4C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DEA3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898C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8D265B"/>
    <w:rsid w:val="000019B6"/>
    <w:rsid w:val="00012ED7"/>
    <w:rsid w:val="00385764"/>
    <w:rsid w:val="00413C7B"/>
    <w:rsid w:val="004322A4"/>
    <w:rsid w:val="00575ED1"/>
    <w:rsid w:val="005B694B"/>
    <w:rsid w:val="00667753"/>
    <w:rsid w:val="006A5FFA"/>
    <w:rsid w:val="006B2B4B"/>
    <w:rsid w:val="008D265B"/>
    <w:rsid w:val="008E0548"/>
    <w:rsid w:val="00C04DE5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8C7F9D-27AC-4EB6-A383-D20F77844E36}" type="doc">
      <dgm:prSet loTypeId="urn:microsoft.com/office/officeart/2005/8/layout/hierarchy5" loCatId="hierarchy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AR"/>
        </a:p>
      </dgm:t>
    </dgm:pt>
    <dgm:pt modelId="{30E6C5B6-CA8A-4CB6-8EFA-A4CC0529DD04}">
      <dgm:prSet phldrT="[Texto]"/>
      <dgm:spPr/>
      <dgm:t>
        <a:bodyPr/>
        <a:lstStyle/>
        <a:p>
          <a:r>
            <a:rPr lang="es-AR"/>
            <a:t>Pastor</a:t>
          </a:r>
        </a:p>
      </dgm:t>
    </dgm:pt>
    <dgm:pt modelId="{DFEA95D3-9C72-452E-BC4C-09BCA9CC0873}" type="parTrans" cxnId="{FF49F34E-2575-41F2-8C9C-34EC715C2CC2}">
      <dgm:prSet/>
      <dgm:spPr/>
      <dgm:t>
        <a:bodyPr/>
        <a:lstStyle/>
        <a:p>
          <a:endParaRPr lang="es-AR"/>
        </a:p>
      </dgm:t>
    </dgm:pt>
    <dgm:pt modelId="{267EC039-5BD1-44F7-9B71-C6C5F1F95615}" type="sibTrans" cxnId="{FF49F34E-2575-41F2-8C9C-34EC715C2CC2}">
      <dgm:prSet/>
      <dgm:spPr/>
      <dgm:t>
        <a:bodyPr/>
        <a:lstStyle/>
        <a:p>
          <a:endParaRPr lang="es-AR"/>
        </a:p>
      </dgm:t>
    </dgm:pt>
    <dgm:pt modelId="{55E780B0-88D3-43A4-B02F-5A7452B7FA66}">
      <dgm:prSet phldrT="[Texto]"/>
      <dgm:spPr/>
      <dgm:t>
        <a:bodyPr/>
        <a:lstStyle/>
        <a:p>
          <a:r>
            <a:rPr lang="es-AR"/>
            <a:t>Ministro</a:t>
          </a:r>
        </a:p>
      </dgm:t>
    </dgm:pt>
    <dgm:pt modelId="{3ED81299-8165-4FE0-8DF6-5DB4F1A8056A}" type="parTrans" cxnId="{435B3910-7971-43F7-99F5-5127BBBB7DFB}">
      <dgm:prSet/>
      <dgm:spPr/>
      <dgm:t>
        <a:bodyPr/>
        <a:lstStyle/>
        <a:p>
          <a:endParaRPr lang="es-AR"/>
        </a:p>
      </dgm:t>
    </dgm:pt>
    <dgm:pt modelId="{D2B24BDB-DBA6-4D0B-A1CB-B8FE42AF0226}" type="sibTrans" cxnId="{435B3910-7971-43F7-99F5-5127BBBB7DFB}">
      <dgm:prSet/>
      <dgm:spPr/>
      <dgm:t>
        <a:bodyPr/>
        <a:lstStyle/>
        <a:p>
          <a:endParaRPr lang="es-AR"/>
        </a:p>
      </dgm:t>
    </dgm:pt>
    <dgm:pt modelId="{37E3D91E-CB02-4307-993A-5FCEB5743FDA}">
      <dgm:prSet phldrT="[Texto]"/>
      <dgm:spPr/>
      <dgm:t>
        <a:bodyPr/>
        <a:lstStyle/>
        <a:p>
          <a:r>
            <a:rPr lang="es-AR"/>
            <a:t>Familia</a:t>
          </a:r>
        </a:p>
      </dgm:t>
    </dgm:pt>
    <dgm:pt modelId="{F28EEB2A-9DAA-4353-A4EF-E869E407E064}" type="parTrans" cxnId="{6948F3A0-1261-4656-9B67-48623F919E13}">
      <dgm:prSet/>
      <dgm:spPr/>
      <dgm:t>
        <a:bodyPr/>
        <a:lstStyle/>
        <a:p>
          <a:endParaRPr lang="es-AR"/>
        </a:p>
      </dgm:t>
    </dgm:pt>
    <dgm:pt modelId="{3C68632E-E404-418C-977B-40D887CA6EA1}" type="sibTrans" cxnId="{6948F3A0-1261-4656-9B67-48623F919E13}">
      <dgm:prSet/>
      <dgm:spPr/>
      <dgm:t>
        <a:bodyPr/>
        <a:lstStyle/>
        <a:p>
          <a:endParaRPr lang="es-AR"/>
        </a:p>
      </dgm:t>
    </dgm:pt>
    <dgm:pt modelId="{A1A1B7CB-6D0D-4A51-B815-1BC9155CD13A}">
      <dgm:prSet phldrT="[Texto]"/>
      <dgm:spPr/>
      <dgm:t>
        <a:bodyPr/>
        <a:lstStyle/>
        <a:p>
          <a:r>
            <a:rPr lang="es-AR"/>
            <a:t>Ministro</a:t>
          </a:r>
        </a:p>
      </dgm:t>
    </dgm:pt>
    <dgm:pt modelId="{1A2E951C-E90C-42EA-8135-C609256FB535}" type="parTrans" cxnId="{B871AD6D-6642-4786-BBCE-71F30613D304}">
      <dgm:prSet/>
      <dgm:spPr/>
      <dgm:t>
        <a:bodyPr/>
        <a:lstStyle/>
        <a:p>
          <a:endParaRPr lang="es-AR"/>
        </a:p>
      </dgm:t>
    </dgm:pt>
    <dgm:pt modelId="{C087BDE1-7D00-422A-8ED6-7F22515114A0}" type="sibTrans" cxnId="{B871AD6D-6642-4786-BBCE-71F30613D304}">
      <dgm:prSet/>
      <dgm:spPr/>
      <dgm:t>
        <a:bodyPr/>
        <a:lstStyle/>
        <a:p>
          <a:endParaRPr lang="es-AR"/>
        </a:p>
      </dgm:t>
    </dgm:pt>
    <dgm:pt modelId="{9D15B580-897C-4F64-8395-0FD3D9377408}">
      <dgm:prSet phldrT="[Texto]"/>
      <dgm:spPr/>
      <dgm:t>
        <a:bodyPr/>
        <a:lstStyle/>
        <a:p>
          <a:r>
            <a:rPr lang="es-AR"/>
            <a:t>Ministro</a:t>
          </a:r>
        </a:p>
      </dgm:t>
    </dgm:pt>
    <dgm:pt modelId="{ED047A90-6606-4226-A4B2-8AEB741024D5}" type="parTrans" cxnId="{0D7970CD-F885-4ABB-BB09-62A3A6A2AB90}">
      <dgm:prSet/>
      <dgm:spPr/>
      <dgm:t>
        <a:bodyPr/>
        <a:lstStyle/>
        <a:p>
          <a:endParaRPr lang="es-AR"/>
        </a:p>
      </dgm:t>
    </dgm:pt>
    <dgm:pt modelId="{729DFD00-FA9C-49B9-B60C-5618D323A6C8}" type="sibTrans" cxnId="{0D7970CD-F885-4ABB-BB09-62A3A6A2AB90}">
      <dgm:prSet/>
      <dgm:spPr/>
      <dgm:t>
        <a:bodyPr/>
        <a:lstStyle/>
        <a:p>
          <a:endParaRPr lang="es-AR"/>
        </a:p>
      </dgm:t>
    </dgm:pt>
    <dgm:pt modelId="{34E47B03-A759-48CB-AE7C-CDC9521712E3}">
      <dgm:prSet phldrT="[Texto]"/>
      <dgm:spPr/>
      <dgm:t>
        <a:bodyPr/>
        <a:lstStyle/>
        <a:p>
          <a:r>
            <a:rPr lang="es-AR"/>
            <a:t>Familia</a:t>
          </a:r>
        </a:p>
      </dgm:t>
    </dgm:pt>
    <dgm:pt modelId="{5E191206-CD09-4160-8E89-9D1C9B0B5439}" type="parTrans" cxnId="{224E1917-AB2C-4230-8845-0201B1D90F67}">
      <dgm:prSet/>
      <dgm:spPr/>
      <dgm:t>
        <a:bodyPr/>
        <a:lstStyle/>
        <a:p>
          <a:endParaRPr lang="es-AR"/>
        </a:p>
      </dgm:t>
    </dgm:pt>
    <dgm:pt modelId="{7CA70CB8-9075-4915-A400-F5A8E5FF3674}" type="sibTrans" cxnId="{224E1917-AB2C-4230-8845-0201B1D90F67}">
      <dgm:prSet/>
      <dgm:spPr/>
      <dgm:t>
        <a:bodyPr/>
        <a:lstStyle/>
        <a:p>
          <a:endParaRPr lang="es-AR"/>
        </a:p>
      </dgm:t>
    </dgm:pt>
    <dgm:pt modelId="{1FD9423A-FF61-4E32-A1A3-A8709A24469F}">
      <dgm:prSet phldrT="[Texto]"/>
      <dgm:spPr/>
      <dgm:t>
        <a:bodyPr/>
        <a:lstStyle/>
        <a:p>
          <a:r>
            <a:rPr lang="es-AR"/>
            <a:t>Pastor</a:t>
          </a:r>
        </a:p>
      </dgm:t>
    </dgm:pt>
    <dgm:pt modelId="{ED116BB2-EBC3-4E3D-9AB3-28C859FEA74B}" type="parTrans" cxnId="{53756E3F-742A-4D1F-B181-AD915FCA4C64}">
      <dgm:prSet/>
      <dgm:spPr/>
      <dgm:t>
        <a:bodyPr/>
        <a:lstStyle/>
        <a:p>
          <a:endParaRPr lang="es-AR"/>
        </a:p>
      </dgm:t>
    </dgm:pt>
    <dgm:pt modelId="{FC789843-95F3-4F10-B9D8-E58C3AFE6968}" type="sibTrans" cxnId="{53756E3F-742A-4D1F-B181-AD915FCA4C64}">
      <dgm:prSet/>
      <dgm:spPr/>
      <dgm:t>
        <a:bodyPr/>
        <a:lstStyle/>
        <a:p>
          <a:endParaRPr lang="es-AR"/>
        </a:p>
      </dgm:t>
    </dgm:pt>
    <dgm:pt modelId="{C93EBEF6-3830-4330-AA38-351A4ED96251}">
      <dgm:prSet phldrT="[Texto]"/>
      <dgm:spPr/>
      <dgm:t>
        <a:bodyPr/>
        <a:lstStyle/>
        <a:p>
          <a:r>
            <a:rPr lang="es-AR"/>
            <a:t>Ministerio</a:t>
          </a:r>
        </a:p>
      </dgm:t>
    </dgm:pt>
    <dgm:pt modelId="{5CEB361D-33C8-43A7-A958-70185DA1C7EF}" type="parTrans" cxnId="{437FF344-801F-4C43-B8C3-FA48E7709D35}">
      <dgm:prSet/>
      <dgm:spPr/>
      <dgm:t>
        <a:bodyPr/>
        <a:lstStyle/>
        <a:p>
          <a:endParaRPr lang="es-AR"/>
        </a:p>
      </dgm:t>
    </dgm:pt>
    <dgm:pt modelId="{6B8AC810-1560-4BFF-A3C7-82ADFA888DAC}" type="sibTrans" cxnId="{437FF344-801F-4C43-B8C3-FA48E7709D35}">
      <dgm:prSet/>
      <dgm:spPr/>
      <dgm:t>
        <a:bodyPr/>
        <a:lstStyle/>
        <a:p>
          <a:endParaRPr lang="es-AR"/>
        </a:p>
      </dgm:t>
    </dgm:pt>
    <dgm:pt modelId="{0BB424BF-2327-446E-9D7B-119DD63B1AAC}">
      <dgm:prSet phldrT="[Texto]"/>
      <dgm:spPr/>
      <dgm:t>
        <a:bodyPr/>
        <a:lstStyle/>
        <a:p>
          <a:r>
            <a:rPr lang="es-AR"/>
            <a:t>Iglesia</a:t>
          </a:r>
        </a:p>
      </dgm:t>
    </dgm:pt>
    <dgm:pt modelId="{C16733F6-6393-4426-9328-83E093551649}" type="parTrans" cxnId="{A31E07BE-B9AD-424A-B918-C34C7F4A6B62}">
      <dgm:prSet/>
      <dgm:spPr/>
      <dgm:t>
        <a:bodyPr/>
        <a:lstStyle/>
        <a:p>
          <a:endParaRPr lang="es-AR"/>
        </a:p>
      </dgm:t>
    </dgm:pt>
    <dgm:pt modelId="{05AEA7C4-16A3-4DF0-8F32-0AC0065B0361}" type="sibTrans" cxnId="{A31E07BE-B9AD-424A-B918-C34C7F4A6B62}">
      <dgm:prSet/>
      <dgm:spPr/>
      <dgm:t>
        <a:bodyPr/>
        <a:lstStyle/>
        <a:p>
          <a:endParaRPr lang="es-AR"/>
        </a:p>
      </dgm:t>
    </dgm:pt>
    <dgm:pt modelId="{99C765B4-1E6E-4352-BB6B-22F254506AED}">
      <dgm:prSet phldrT="[Texto]"/>
      <dgm:spPr/>
      <dgm:t>
        <a:bodyPr/>
        <a:lstStyle/>
        <a:p>
          <a:r>
            <a:rPr lang="es-AR"/>
            <a:t>Familia</a:t>
          </a:r>
        </a:p>
      </dgm:t>
    </dgm:pt>
    <dgm:pt modelId="{1FF4DE1B-639B-44F6-BED4-DBEDB0631F5C}" type="parTrans" cxnId="{1BF5D20A-A4C3-413F-A198-972327F55145}">
      <dgm:prSet/>
      <dgm:spPr/>
      <dgm:t>
        <a:bodyPr/>
        <a:lstStyle/>
        <a:p>
          <a:endParaRPr lang="es-AR"/>
        </a:p>
      </dgm:t>
    </dgm:pt>
    <dgm:pt modelId="{9F6ED45A-DC25-4C78-9B69-7021076E3AD3}" type="sibTrans" cxnId="{1BF5D20A-A4C3-413F-A198-972327F55145}">
      <dgm:prSet/>
      <dgm:spPr/>
      <dgm:t>
        <a:bodyPr/>
        <a:lstStyle/>
        <a:p>
          <a:endParaRPr lang="es-AR"/>
        </a:p>
      </dgm:t>
    </dgm:pt>
    <dgm:pt modelId="{4F29BFF5-6BCF-4ACE-958F-3582AADEFA4C}" type="pres">
      <dgm:prSet presAssocID="{FD8C7F9D-27AC-4EB6-A383-D20F77844E3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250DBB-9DB0-4451-BDE3-B2C4652DF943}" type="pres">
      <dgm:prSet presAssocID="{FD8C7F9D-27AC-4EB6-A383-D20F77844E36}" presName="hierFlow" presStyleCnt="0"/>
      <dgm:spPr/>
    </dgm:pt>
    <dgm:pt modelId="{F2050411-F671-4D12-9451-7AE7A0A6B290}" type="pres">
      <dgm:prSet presAssocID="{FD8C7F9D-27AC-4EB6-A383-D20F77844E36}" presName="firstBuf" presStyleCnt="0"/>
      <dgm:spPr/>
    </dgm:pt>
    <dgm:pt modelId="{9631B3EB-8A09-4BEC-8202-565CF7F7D6B9}" type="pres">
      <dgm:prSet presAssocID="{FD8C7F9D-27AC-4EB6-A383-D20F77844E3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0C9EBC-C4C9-4423-B037-6999436D1BB2}" type="pres">
      <dgm:prSet presAssocID="{30E6C5B6-CA8A-4CB6-8EFA-A4CC0529DD04}" presName="Name17" presStyleCnt="0"/>
      <dgm:spPr/>
    </dgm:pt>
    <dgm:pt modelId="{000C4C0C-FB70-4B71-8DBA-E2807FF37158}" type="pres">
      <dgm:prSet presAssocID="{30E6C5B6-CA8A-4CB6-8EFA-A4CC0529DD0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864B41-8AAD-4CFE-8F24-1E743C2251A7}" type="pres">
      <dgm:prSet presAssocID="{30E6C5B6-CA8A-4CB6-8EFA-A4CC0529DD04}" presName="hierChild2" presStyleCnt="0"/>
      <dgm:spPr/>
    </dgm:pt>
    <dgm:pt modelId="{23B06C0C-024D-45A3-B369-C8FF2CEE6A4D}" type="pres">
      <dgm:prSet presAssocID="{3ED81299-8165-4FE0-8DF6-5DB4F1A8056A}" presName="Name25" presStyleLbl="parChTrans1D2" presStyleIdx="0" presStyleCnt="3"/>
      <dgm:spPr/>
    </dgm:pt>
    <dgm:pt modelId="{49CF3A6D-BA99-419F-BE29-F9F22C008C7D}" type="pres">
      <dgm:prSet presAssocID="{3ED81299-8165-4FE0-8DF6-5DB4F1A8056A}" presName="connTx" presStyleLbl="parChTrans1D2" presStyleIdx="0" presStyleCnt="3"/>
      <dgm:spPr/>
    </dgm:pt>
    <dgm:pt modelId="{2A1CA4BB-36CE-4426-A949-3928C61B1C63}" type="pres">
      <dgm:prSet presAssocID="{55E780B0-88D3-43A4-B02F-5A7452B7FA66}" presName="Name30" presStyleCnt="0"/>
      <dgm:spPr/>
    </dgm:pt>
    <dgm:pt modelId="{B3716447-18F5-4D35-8CD8-358AB0CAD5EF}" type="pres">
      <dgm:prSet presAssocID="{55E780B0-88D3-43A4-B02F-5A7452B7FA66}" presName="level2Shape" presStyleLbl="node2" presStyleIdx="0" presStyleCnt="3"/>
      <dgm:spPr/>
    </dgm:pt>
    <dgm:pt modelId="{EE19090A-58BF-4C9D-AA7B-BA2ED9E7889A}" type="pres">
      <dgm:prSet presAssocID="{55E780B0-88D3-43A4-B02F-5A7452B7FA66}" presName="hierChild3" presStyleCnt="0"/>
      <dgm:spPr/>
    </dgm:pt>
    <dgm:pt modelId="{DE6D55B0-A3F9-45CF-BE0B-C708F1DF11B9}" type="pres">
      <dgm:prSet presAssocID="{F28EEB2A-9DAA-4353-A4EF-E869E407E064}" presName="Name25" presStyleLbl="parChTrans1D3" presStyleIdx="0" presStyleCnt="3"/>
      <dgm:spPr/>
    </dgm:pt>
    <dgm:pt modelId="{3E3FAE9C-5F83-4EC9-AE85-ABC504CE9B6F}" type="pres">
      <dgm:prSet presAssocID="{F28EEB2A-9DAA-4353-A4EF-E869E407E064}" presName="connTx" presStyleLbl="parChTrans1D3" presStyleIdx="0" presStyleCnt="3"/>
      <dgm:spPr/>
    </dgm:pt>
    <dgm:pt modelId="{073BC1DE-B81A-467A-ACA6-9CFC087CAC46}" type="pres">
      <dgm:prSet presAssocID="{37E3D91E-CB02-4307-993A-5FCEB5743FDA}" presName="Name30" presStyleCnt="0"/>
      <dgm:spPr/>
    </dgm:pt>
    <dgm:pt modelId="{FB693CFC-7846-46D4-9B39-D957884A04E1}" type="pres">
      <dgm:prSet presAssocID="{37E3D91E-CB02-4307-993A-5FCEB5743FDA}" presName="level2Shape" presStyleLbl="node3" presStyleIdx="0" presStyleCnt="3"/>
      <dgm:spPr/>
    </dgm:pt>
    <dgm:pt modelId="{3AFCDAA5-4E21-422C-B1E0-E1C03616DD1B}" type="pres">
      <dgm:prSet presAssocID="{37E3D91E-CB02-4307-993A-5FCEB5743FDA}" presName="hierChild3" presStyleCnt="0"/>
      <dgm:spPr/>
    </dgm:pt>
    <dgm:pt modelId="{B9B5203D-63FB-4152-8411-7EB19E74FFA8}" type="pres">
      <dgm:prSet presAssocID="{1A2E951C-E90C-42EA-8135-C609256FB535}" presName="Name25" presStyleLbl="parChTrans1D2" presStyleIdx="1" presStyleCnt="3"/>
      <dgm:spPr/>
    </dgm:pt>
    <dgm:pt modelId="{4D6E5463-F072-4687-A314-EE925F94A78B}" type="pres">
      <dgm:prSet presAssocID="{1A2E951C-E90C-42EA-8135-C609256FB535}" presName="connTx" presStyleLbl="parChTrans1D2" presStyleIdx="1" presStyleCnt="3"/>
      <dgm:spPr/>
    </dgm:pt>
    <dgm:pt modelId="{0CA4E0DE-4008-44FA-BF44-39B5D8EE128D}" type="pres">
      <dgm:prSet presAssocID="{A1A1B7CB-6D0D-4A51-B815-1BC9155CD13A}" presName="Name30" presStyleCnt="0"/>
      <dgm:spPr/>
    </dgm:pt>
    <dgm:pt modelId="{32F6B1F9-CE7E-4173-9CBF-E9BB52EC94AB}" type="pres">
      <dgm:prSet presAssocID="{A1A1B7CB-6D0D-4A51-B815-1BC9155CD13A}" presName="level2Shape" presStyleLbl="node2" presStyleIdx="1" presStyleCnt="3"/>
      <dgm:spPr/>
      <dgm:t>
        <a:bodyPr/>
        <a:lstStyle/>
        <a:p>
          <a:endParaRPr lang="es-AR"/>
        </a:p>
      </dgm:t>
    </dgm:pt>
    <dgm:pt modelId="{C9AA20BC-83D7-4413-86E1-3643A4A000C8}" type="pres">
      <dgm:prSet presAssocID="{A1A1B7CB-6D0D-4A51-B815-1BC9155CD13A}" presName="hierChild3" presStyleCnt="0"/>
      <dgm:spPr/>
    </dgm:pt>
    <dgm:pt modelId="{873FFA2E-BE8A-40E9-BDC5-05A01DF2B017}" type="pres">
      <dgm:prSet presAssocID="{1FF4DE1B-639B-44F6-BED4-DBEDB0631F5C}" presName="Name25" presStyleLbl="parChTrans1D3" presStyleIdx="1" presStyleCnt="3"/>
      <dgm:spPr/>
    </dgm:pt>
    <dgm:pt modelId="{6B99AF2C-311E-4209-A7B0-B47DDAED66EE}" type="pres">
      <dgm:prSet presAssocID="{1FF4DE1B-639B-44F6-BED4-DBEDB0631F5C}" presName="connTx" presStyleLbl="parChTrans1D3" presStyleIdx="1" presStyleCnt="3"/>
      <dgm:spPr/>
    </dgm:pt>
    <dgm:pt modelId="{ED75F66A-C2EB-4827-9DF2-FC69E0EAB041}" type="pres">
      <dgm:prSet presAssocID="{99C765B4-1E6E-4352-BB6B-22F254506AED}" presName="Name30" presStyleCnt="0"/>
      <dgm:spPr/>
    </dgm:pt>
    <dgm:pt modelId="{92C1EB72-FDAA-40BD-B363-00BE42FD2341}" type="pres">
      <dgm:prSet presAssocID="{99C765B4-1E6E-4352-BB6B-22F254506AED}" presName="level2Shape" presStyleLbl="node3" presStyleIdx="1" presStyleCnt="3"/>
      <dgm:spPr/>
      <dgm:t>
        <a:bodyPr/>
        <a:lstStyle/>
        <a:p>
          <a:endParaRPr lang="es-AR"/>
        </a:p>
      </dgm:t>
    </dgm:pt>
    <dgm:pt modelId="{D8CC4A46-BC1F-4822-BEAB-2814811A1F1E}" type="pres">
      <dgm:prSet presAssocID="{99C765B4-1E6E-4352-BB6B-22F254506AED}" presName="hierChild3" presStyleCnt="0"/>
      <dgm:spPr/>
    </dgm:pt>
    <dgm:pt modelId="{6C1D9AAF-E89F-4EC6-BFEB-D151397F7E0D}" type="pres">
      <dgm:prSet presAssocID="{ED047A90-6606-4226-A4B2-8AEB741024D5}" presName="Name25" presStyleLbl="parChTrans1D2" presStyleIdx="2" presStyleCnt="3"/>
      <dgm:spPr/>
    </dgm:pt>
    <dgm:pt modelId="{F9868D89-173F-4C8C-B7C9-3F34A1256C68}" type="pres">
      <dgm:prSet presAssocID="{ED047A90-6606-4226-A4B2-8AEB741024D5}" presName="connTx" presStyleLbl="parChTrans1D2" presStyleIdx="2" presStyleCnt="3"/>
      <dgm:spPr/>
    </dgm:pt>
    <dgm:pt modelId="{AAE525F3-0B9B-40F2-9113-5D8088129BB9}" type="pres">
      <dgm:prSet presAssocID="{9D15B580-897C-4F64-8395-0FD3D9377408}" presName="Name30" presStyleCnt="0"/>
      <dgm:spPr/>
    </dgm:pt>
    <dgm:pt modelId="{2CCC6BFA-01C2-4D30-BF53-3D6419BAE149}" type="pres">
      <dgm:prSet presAssocID="{9D15B580-897C-4F64-8395-0FD3D9377408}" presName="level2Shape" presStyleLbl="node2" presStyleIdx="2" presStyleCnt="3"/>
      <dgm:spPr/>
    </dgm:pt>
    <dgm:pt modelId="{A998DAB9-739E-4908-859A-C59E58A12266}" type="pres">
      <dgm:prSet presAssocID="{9D15B580-897C-4F64-8395-0FD3D9377408}" presName="hierChild3" presStyleCnt="0"/>
      <dgm:spPr/>
    </dgm:pt>
    <dgm:pt modelId="{509E9E94-BB36-4763-B2B5-81849A65FEFD}" type="pres">
      <dgm:prSet presAssocID="{5E191206-CD09-4160-8E89-9D1C9B0B5439}" presName="Name25" presStyleLbl="parChTrans1D3" presStyleIdx="2" presStyleCnt="3"/>
      <dgm:spPr/>
    </dgm:pt>
    <dgm:pt modelId="{9806BF09-2DB7-4375-901D-DF715AF01957}" type="pres">
      <dgm:prSet presAssocID="{5E191206-CD09-4160-8E89-9D1C9B0B5439}" presName="connTx" presStyleLbl="parChTrans1D3" presStyleIdx="2" presStyleCnt="3"/>
      <dgm:spPr/>
    </dgm:pt>
    <dgm:pt modelId="{DE649279-80BA-4E0D-AFDE-61AC4ECBD6FD}" type="pres">
      <dgm:prSet presAssocID="{34E47B03-A759-48CB-AE7C-CDC9521712E3}" presName="Name30" presStyleCnt="0"/>
      <dgm:spPr/>
    </dgm:pt>
    <dgm:pt modelId="{7C21A9C0-1CA3-4665-8AA3-5F96C67CDEE7}" type="pres">
      <dgm:prSet presAssocID="{34E47B03-A759-48CB-AE7C-CDC9521712E3}" presName="level2Shape" presStyleLbl="node3" presStyleIdx="2" presStyleCnt="3"/>
      <dgm:spPr/>
      <dgm:t>
        <a:bodyPr/>
        <a:lstStyle/>
        <a:p>
          <a:endParaRPr lang="es-AR"/>
        </a:p>
      </dgm:t>
    </dgm:pt>
    <dgm:pt modelId="{681A529A-9CB2-4C21-B454-D19BF11E6394}" type="pres">
      <dgm:prSet presAssocID="{34E47B03-A759-48CB-AE7C-CDC9521712E3}" presName="hierChild3" presStyleCnt="0"/>
      <dgm:spPr/>
    </dgm:pt>
    <dgm:pt modelId="{C28E25E7-1929-4288-B52E-A6FD6709E678}" type="pres">
      <dgm:prSet presAssocID="{FD8C7F9D-27AC-4EB6-A383-D20F77844E36}" presName="bgShapesFlow" presStyleCnt="0"/>
      <dgm:spPr/>
    </dgm:pt>
    <dgm:pt modelId="{465FF44F-7CA9-41B0-805C-4CC436CC8458}" type="pres">
      <dgm:prSet presAssocID="{1FD9423A-FF61-4E32-A1A3-A8709A24469F}" presName="rectComp" presStyleCnt="0"/>
      <dgm:spPr/>
    </dgm:pt>
    <dgm:pt modelId="{29096A47-A959-4489-A431-B77C4B79F58D}" type="pres">
      <dgm:prSet presAssocID="{1FD9423A-FF61-4E32-A1A3-A8709A24469F}" presName="bgRect" presStyleLbl="bgShp" presStyleIdx="0" presStyleCnt="3"/>
      <dgm:spPr/>
    </dgm:pt>
    <dgm:pt modelId="{4479BF5F-E138-42E0-84F7-99B65E7BCE9B}" type="pres">
      <dgm:prSet presAssocID="{1FD9423A-FF61-4E32-A1A3-A8709A24469F}" presName="bgRectTx" presStyleLbl="bgShp" presStyleIdx="0" presStyleCnt="3">
        <dgm:presLayoutVars>
          <dgm:bulletEnabled val="1"/>
        </dgm:presLayoutVars>
      </dgm:prSet>
      <dgm:spPr/>
    </dgm:pt>
    <dgm:pt modelId="{C2AE4565-D6D8-40EB-BFCF-1D3DC0B29337}" type="pres">
      <dgm:prSet presAssocID="{1FD9423A-FF61-4E32-A1A3-A8709A24469F}" presName="spComp" presStyleCnt="0"/>
      <dgm:spPr/>
    </dgm:pt>
    <dgm:pt modelId="{AC97D689-D0D3-447B-9296-81C4B61CA6A7}" type="pres">
      <dgm:prSet presAssocID="{1FD9423A-FF61-4E32-A1A3-A8709A24469F}" presName="hSp" presStyleCnt="0"/>
      <dgm:spPr/>
    </dgm:pt>
    <dgm:pt modelId="{4C489E6C-6991-4F52-85B3-47D17F677BB8}" type="pres">
      <dgm:prSet presAssocID="{C93EBEF6-3830-4330-AA38-351A4ED96251}" presName="rectComp" presStyleCnt="0"/>
      <dgm:spPr/>
    </dgm:pt>
    <dgm:pt modelId="{C877B781-DEA2-429E-B685-AAE888693E95}" type="pres">
      <dgm:prSet presAssocID="{C93EBEF6-3830-4330-AA38-351A4ED96251}" presName="bgRect" presStyleLbl="bgShp" presStyleIdx="1" presStyleCnt="3"/>
      <dgm:spPr/>
    </dgm:pt>
    <dgm:pt modelId="{1A869FC9-4996-4D90-9C0D-ABDCF64D30AB}" type="pres">
      <dgm:prSet presAssocID="{C93EBEF6-3830-4330-AA38-351A4ED96251}" presName="bgRectTx" presStyleLbl="bgShp" presStyleIdx="1" presStyleCnt="3">
        <dgm:presLayoutVars>
          <dgm:bulletEnabled val="1"/>
        </dgm:presLayoutVars>
      </dgm:prSet>
      <dgm:spPr/>
    </dgm:pt>
    <dgm:pt modelId="{C1F7BF13-1CE2-444B-A763-9CB7DCEF3082}" type="pres">
      <dgm:prSet presAssocID="{C93EBEF6-3830-4330-AA38-351A4ED96251}" presName="spComp" presStyleCnt="0"/>
      <dgm:spPr/>
    </dgm:pt>
    <dgm:pt modelId="{56D27EAF-5373-43E0-ACB3-9EB06B6F49F3}" type="pres">
      <dgm:prSet presAssocID="{C93EBEF6-3830-4330-AA38-351A4ED96251}" presName="hSp" presStyleCnt="0"/>
      <dgm:spPr/>
    </dgm:pt>
    <dgm:pt modelId="{CA6E6B00-52D7-4BAB-BF1D-A41545B903C4}" type="pres">
      <dgm:prSet presAssocID="{0BB424BF-2327-446E-9D7B-119DD63B1AAC}" presName="rectComp" presStyleCnt="0"/>
      <dgm:spPr/>
    </dgm:pt>
    <dgm:pt modelId="{2BE6AA09-14AC-494A-8F16-1DEFBE309297}" type="pres">
      <dgm:prSet presAssocID="{0BB424BF-2327-446E-9D7B-119DD63B1AAC}" presName="bgRect" presStyleLbl="bgShp" presStyleIdx="2" presStyleCnt="3"/>
      <dgm:spPr/>
    </dgm:pt>
    <dgm:pt modelId="{68196936-34F5-4396-A483-88704C03C058}" type="pres">
      <dgm:prSet presAssocID="{0BB424BF-2327-446E-9D7B-119DD63B1AAC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0D7970CD-F885-4ABB-BB09-62A3A6A2AB90}" srcId="{30E6C5B6-CA8A-4CB6-8EFA-A4CC0529DD04}" destId="{9D15B580-897C-4F64-8395-0FD3D9377408}" srcOrd="2" destOrd="0" parTransId="{ED047A90-6606-4226-A4B2-8AEB741024D5}" sibTransId="{729DFD00-FA9C-49B9-B60C-5618D323A6C8}"/>
    <dgm:cxn modelId="{537A5F24-8126-4517-BDFF-B1C863BAB6D7}" type="presOf" srcId="{1FF4DE1B-639B-44F6-BED4-DBEDB0631F5C}" destId="{873FFA2E-BE8A-40E9-BDC5-05A01DF2B017}" srcOrd="0" destOrd="0" presId="urn:microsoft.com/office/officeart/2005/8/layout/hierarchy5"/>
    <dgm:cxn modelId="{6948F3A0-1261-4656-9B67-48623F919E13}" srcId="{55E780B0-88D3-43A4-B02F-5A7452B7FA66}" destId="{37E3D91E-CB02-4307-993A-5FCEB5743FDA}" srcOrd="0" destOrd="0" parTransId="{F28EEB2A-9DAA-4353-A4EF-E869E407E064}" sibTransId="{3C68632E-E404-418C-977B-40D887CA6EA1}"/>
    <dgm:cxn modelId="{A31E07BE-B9AD-424A-B918-C34C7F4A6B62}" srcId="{FD8C7F9D-27AC-4EB6-A383-D20F77844E36}" destId="{0BB424BF-2327-446E-9D7B-119DD63B1AAC}" srcOrd="3" destOrd="0" parTransId="{C16733F6-6393-4426-9328-83E093551649}" sibTransId="{05AEA7C4-16A3-4DF0-8F32-0AC0065B0361}"/>
    <dgm:cxn modelId="{7EC9F108-B9EF-4DA0-A754-A4692AA294C0}" type="presOf" srcId="{A1A1B7CB-6D0D-4A51-B815-1BC9155CD13A}" destId="{32F6B1F9-CE7E-4173-9CBF-E9BB52EC94AB}" srcOrd="0" destOrd="0" presId="urn:microsoft.com/office/officeart/2005/8/layout/hierarchy5"/>
    <dgm:cxn modelId="{AF28E19E-8468-4B7A-ABB1-876D1A50018E}" type="presOf" srcId="{1FF4DE1B-639B-44F6-BED4-DBEDB0631F5C}" destId="{6B99AF2C-311E-4209-A7B0-B47DDAED66EE}" srcOrd="1" destOrd="0" presId="urn:microsoft.com/office/officeart/2005/8/layout/hierarchy5"/>
    <dgm:cxn modelId="{5A7BCD68-86EE-4714-836A-F9C18A21E361}" type="presOf" srcId="{55E780B0-88D3-43A4-B02F-5A7452B7FA66}" destId="{B3716447-18F5-4D35-8CD8-358AB0CAD5EF}" srcOrd="0" destOrd="0" presId="urn:microsoft.com/office/officeart/2005/8/layout/hierarchy5"/>
    <dgm:cxn modelId="{674C03C1-431B-44F2-88A8-C58E95F83E1B}" type="presOf" srcId="{F28EEB2A-9DAA-4353-A4EF-E869E407E064}" destId="{DE6D55B0-A3F9-45CF-BE0B-C708F1DF11B9}" srcOrd="0" destOrd="0" presId="urn:microsoft.com/office/officeart/2005/8/layout/hierarchy5"/>
    <dgm:cxn modelId="{0809AE8C-6591-4910-9558-A220F0982EB1}" type="presOf" srcId="{0BB424BF-2327-446E-9D7B-119DD63B1AAC}" destId="{2BE6AA09-14AC-494A-8F16-1DEFBE309297}" srcOrd="0" destOrd="0" presId="urn:microsoft.com/office/officeart/2005/8/layout/hierarchy5"/>
    <dgm:cxn modelId="{1A5313BF-CAB9-4319-9615-5064F34A0562}" type="presOf" srcId="{34E47B03-A759-48CB-AE7C-CDC9521712E3}" destId="{7C21A9C0-1CA3-4665-8AA3-5F96C67CDEE7}" srcOrd="0" destOrd="0" presId="urn:microsoft.com/office/officeart/2005/8/layout/hierarchy5"/>
    <dgm:cxn modelId="{346DE499-4A8B-48ED-8023-CB4254741B4B}" type="presOf" srcId="{1A2E951C-E90C-42EA-8135-C609256FB535}" destId="{4D6E5463-F072-4687-A314-EE925F94A78B}" srcOrd="1" destOrd="0" presId="urn:microsoft.com/office/officeart/2005/8/layout/hierarchy5"/>
    <dgm:cxn modelId="{437FF344-801F-4C43-B8C3-FA48E7709D35}" srcId="{FD8C7F9D-27AC-4EB6-A383-D20F77844E36}" destId="{C93EBEF6-3830-4330-AA38-351A4ED96251}" srcOrd="2" destOrd="0" parTransId="{5CEB361D-33C8-43A7-A958-70185DA1C7EF}" sibTransId="{6B8AC810-1560-4BFF-A3C7-82ADFA888DAC}"/>
    <dgm:cxn modelId="{2EFB09C7-FE9B-4A62-8BB9-F5E4462225A4}" type="presOf" srcId="{1FD9423A-FF61-4E32-A1A3-A8709A24469F}" destId="{29096A47-A959-4489-A431-B77C4B79F58D}" srcOrd="0" destOrd="0" presId="urn:microsoft.com/office/officeart/2005/8/layout/hierarchy5"/>
    <dgm:cxn modelId="{435B3910-7971-43F7-99F5-5127BBBB7DFB}" srcId="{30E6C5B6-CA8A-4CB6-8EFA-A4CC0529DD04}" destId="{55E780B0-88D3-43A4-B02F-5A7452B7FA66}" srcOrd="0" destOrd="0" parTransId="{3ED81299-8165-4FE0-8DF6-5DB4F1A8056A}" sibTransId="{D2B24BDB-DBA6-4D0B-A1CB-B8FE42AF0226}"/>
    <dgm:cxn modelId="{1E42B2D9-04B6-45C8-8644-895B4FD857C2}" type="presOf" srcId="{0BB424BF-2327-446E-9D7B-119DD63B1AAC}" destId="{68196936-34F5-4396-A483-88704C03C058}" srcOrd="1" destOrd="0" presId="urn:microsoft.com/office/officeart/2005/8/layout/hierarchy5"/>
    <dgm:cxn modelId="{48CA06ED-78B3-454C-99D7-7BA198AF87EA}" type="presOf" srcId="{37E3D91E-CB02-4307-993A-5FCEB5743FDA}" destId="{FB693CFC-7846-46D4-9B39-D957884A04E1}" srcOrd="0" destOrd="0" presId="urn:microsoft.com/office/officeart/2005/8/layout/hierarchy5"/>
    <dgm:cxn modelId="{E5893417-3303-47D9-A6FD-83F61C9A3164}" type="presOf" srcId="{ED047A90-6606-4226-A4B2-8AEB741024D5}" destId="{6C1D9AAF-E89F-4EC6-BFEB-D151397F7E0D}" srcOrd="0" destOrd="0" presId="urn:microsoft.com/office/officeart/2005/8/layout/hierarchy5"/>
    <dgm:cxn modelId="{66981F98-68D2-42B8-AC5E-82208AAD1E4F}" type="presOf" srcId="{1A2E951C-E90C-42EA-8135-C609256FB535}" destId="{B9B5203D-63FB-4152-8411-7EB19E74FFA8}" srcOrd="0" destOrd="0" presId="urn:microsoft.com/office/officeart/2005/8/layout/hierarchy5"/>
    <dgm:cxn modelId="{FF49F34E-2575-41F2-8C9C-34EC715C2CC2}" srcId="{FD8C7F9D-27AC-4EB6-A383-D20F77844E36}" destId="{30E6C5B6-CA8A-4CB6-8EFA-A4CC0529DD04}" srcOrd="0" destOrd="0" parTransId="{DFEA95D3-9C72-452E-BC4C-09BCA9CC0873}" sibTransId="{267EC039-5BD1-44F7-9B71-C6C5F1F95615}"/>
    <dgm:cxn modelId="{381CE1A1-7231-4441-8A89-AC3CF1C25FF4}" type="presOf" srcId="{5E191206-CD09-4160-8E89-9D1C9B0B5439}" destId="{509E9E94-BB36-4763-B2B5-81849A65FEFD}" srcOrd="0" destOrd="0" presId="urn:microsoft.com/office/officeart/2005/8/layout/hierarchy5"/>
    <dgm:cxn modelId="{C53DC9CD-4984-48C3-85E9-B2E0639E5C70}" type="presOf" srcId="{5E191206-CD09-4160-8E89-9D1C9B0B5439}" destId="{9806BF09-2DB7-4375-901D-DF715AF01957}" srcOrd="1" destOrd="0" presId="urn:microsoft.com/office/officeart/2005/8/layout/hierarchy5"/>
    <dgm:cxn modelId="{B871AD6D-6642-4786-BBCE-71F30613D304}" srcId="{30E6C5B6-CA8A-4CB6-8EFA-A4CC0529DD04}" destId="{A1A1B7CB-6D0D-4A51-B815-1BC9155CD13A}" srcOrd="1" destOrd="0" parTransId="{1A2E951C-E90C-42EA-8135-C609256FB535}" sibTransId="{C087BDE1-7D00-422A-8ED6-7F22515114A0}"/>
    <dgm:cxn modelId="{B916ADC8-D0F4-4612-9939-28A506D1F882}" type="presOf" srcId="{3ED81299-8165-4FE0-8DF6-5DB4F1A8056A}" destId="{23B06C0C-024D-45A3-B369-C8FF2CEE6A4D}" srcOrd="0" destOrd="0" presId="urn:microsoft.com/office/officeart/2005/8/layout/hierarchy5"/>
    <dgm:cxn modelId="{39AB245D-4BDF-42B3-9CB9-55A4A9EA1A81}" type="presOf" srcId="{C93EBEF6-3830-4330-AA38-351A4ED96251}" destId="{1A869FC9-4996-4D90-9C0D-ABDCF64D30AB}" srcOrd="1" destOrd="0" presId="urn:microsoft.com/office/officeart/2005/8/layout/hierarchy5"/>
    <dgm:cxn modelId="{C1C52715-0782-4917-B208-DA8C23842C1A}" type="presOf" srcId="{FD8C7F9D-27AC-4EB6-A383-D20F77844E36}" destId="{4F29BFF5-6BCF-4ACE-958F-3582AADEFA4C}" srcOrd="0" destOrd="0" presId="urn:microsoft.com/office/officeart/2005/8/layout/hierarchy5"/>
    <dgm:cxn modelId="{3D9F9EF0-12A2-431F-ABE3-D54C7FFA9E4A}" type="presOf" srcId="{9D15B580-897C-4F64-8395-0FD3D9377408}" destId="{2CCC6BFA-01C2-4D30-BF53-3D6419BAE149}" srcOrd="0" destOrd="0" presId="urn:microsoft.com/office/officeart/2005/8/layout/hierarchy5"/>
    <dgm:cxn modelId="{C1B4D65A-EFFA-4F7F-83BF-E7617264D67B}" type="presOf" srcId="{1FD9423A-FF61-4E32-A1A3-A8709A24469F}" destId="{4479BF5F-E138-42E0-84F7-99B65E7BCE9B}" srcOrd="1" destOrd="0" presId="urn:microsoft.com/office/officeart/2005/8/layout/hierarchy5"/>
    <dgm:cxn modelId="{1BF5D20A-A4C3-413F-A198-972327F55145}" srcId="{A1A1B7CB-6D0D-4A51-B815-1BC9155CD13A}" destId="{99C765B4-1E6E-4352-BB6B-22F254506AED}" srcOrd="0" destOrd="0" parTransId="{1FF4DE1B-639B-44F6-BED4-DBEDB0631F5C}" sibTransId="{9F6ED45A-DC25-4C78-9B69-7021076E3AD3}"/>
    <dgm:cxn modelId="{53756E3F-742A-4D1F-B181-AD915FCA4C64}" srcId="{FD8C7F9D-27AC-4EB6-A383-D20F77844E36}" destId="{1FD9423A-FF61-4E32-A1A3-A8709A24469F}" srcOrd="1" destOrd="0" parTransId="{ED116BB2-EBC3-4E3D-9AB3-28C859FEA74B}" sibTransId="{FC789843-95F3-4F10-B9D8-E58C3AFE6968}"/>
    <dgm:cxn modelId="{C85869AA-6780-4A15-8A00-8AACB7F02E2E}" type="presOf" srcId="{C93EBEF6-3830-4330-AA38-351A4ED96251}" destId="{C877B781-DEA2-429E-B685-AAE888693E95}" srcOrd="0" destOrd="0" presId="urn:microsoft.com/office/officeart/2005/8/layout/hierarchy5"/>
    <dgm:cxn modelId="{7B7630DC-6591-4DAF-BEA4-533B6F92D927}" type="presOf" srcId="{3ED81299-8165-4FE0-8DF6-5DB4F1A8056A}" destId="{49CF3A6D-BA99-419F-BE29-F9F22C008C7D}" srcOrd="1" destOrd="0" presId="urn:microsoft.com/office/officeart/2005/8/layout/hierarchy5"/>
    <dgm:cxn modelId="{4CCD03C1-03E2-44E4-9EA2-BA9C0473A5FA}" type="presOf" srcId="{ED047A90-6606-4226-A4B2-8AEB741024D5}" destId="{F9868D89-173F-4C8C-B7C9-3F34A1256C68}" srcOrd="1" destOrd="0" presId="urn:microsoft.com/office/officeart/2005/8/layout/hierarchy5"/>
    <dgm:cxn modelId="{8EC44AED-BA87-4198-9FB2-F9A1C8365A06}" type="presOf" srcId="{30E6C5B6-CA8A-4CB6-8EFA-A4CC0529DD04}" destId="{000C4C0C-FB70-4B71-8DBA-E2807FF37158}" srcOrd="0" destOrd="0" presId="urn:microsoft.com/office/officeart/2005/8/layout/hierarchy5"/>
    <dgm:cxn modelId="{224E1917-AB2C-4230-8845-0201B1D90F67}" srcId="{9D15B580-897C-4F64-8395-0FD3D9377408}" destId="{34E47B03-A759-48CB-AE7C-CDC9521712E3}" srcOrd="0" destOrd="0" parTransId="{5E191206-CD09-4160-8E89-9D1C9B0B5439}" sibTransId="{7CA70CB8-9075-4915-A400-F5A8E5FF3674}"/>
    <dgm:cxn modelId="{AD66C777-7533-472A-9A0A-DC49FE0866F0}" type="presOf" srcId="{99C765B4-1E6E-4352-BB6B-22F254506AED}" destId="{92C1EB72-FDAA-40BD-B363-00BE42FD2341}" srcOrd="0" destOrd="0" presId="urn:microsoft.com/office/officeart/2005/8/layout/hierarchy5"/>
    <dgm:cxn modelId="{3243D872-11D4-4F18-A72E-91FB01B99D63}" type="presOf" srcId="{F28EEB2A-9DAA-4353-A4EF-E869E407E064}" destId="{3E3FAE9C-5F83-4EC9-AE85-ABC504CE9B6F}" srcOrd="1" destOrd="0" presId="urn:microsoft.com/office/officeart/2005/8/layout/hierarchy5"/>
    <dgm:cxn modelId="{8BAB8B90-2518-4BC4-8331-435DCC5919AA}" type="presParOf" srcId="{4F29BFF5-6BCF-4ACE-958F-3582AADEFA4C}" destId="{56250DBB-9DB0-4451-BDE3-B2C4652DF943}" srcOrd="0" destOrd="0" presId="urn:microsoft.com/office/officeart/2005/8/layout/hierarchy5"/>
    <dgm:cxn modelId="{D01D1E59-D9C6-4A83-86CE-304F8019E656}" type="presParOf" srcId="{56250DBB-9DB0-4451-BDE3-B2C4652DF943}" destId="{F2050411-F671-4D12-9451-7AE7A0A6B290}" srcOrd="0" destOrd="0" presId="urn:microsoft.com/office/officeart/2005/8/layout/hierarchy5"/>
    <dgm:cxn modelId="{8B7189D1-E7A7-406A-AA0A-5748BCB5188E}" type="presParOf" srcId="{56250DBB-9DB0-4451-BDE3-B2C4652DF943}" destId="{9631B3EB-8A09-4BEC-8202-565CF7F7D6B9}" srcOrd="1" destOrd="0" presId="urn:microsoft.com/office/officeart/2005/8/layout/hierarchy5"/>
    <dgm:cxn modelId="{E0C2C4CF-8BA6-49BE-BD6F-5906AD39E993}" type="presParOf" srcId="{9631B3EB-8A09-4BEC-8202-565CF7F7D6B9}" destId="{E80C9EBC-C4C9-4423-B037-6999436D1BB2}" srcOrd="0" destOrd="0" presId="urn:microsoft.com/office/officeart/2005/8/layout/hierarchy5"/>
    <dgm:cxn modelId="{D2BD1899-F8C2-4168-B680-38DBD6981B96}" type="presParOf" srcId="{E80C9EBC-C4C9-4423-B037-6999436D1BB2}" destId="{000C4C0C-FB70-4B71-8DBA-E2807FF37158}" srcOrd="0" destOrd="0" presId="urn:microsoft.com/office/officeart/2005/8/layout/hierarchy5"/>
    <dgm:cxn modelId="{26FFA03E-D677-4B96-9131-C643D24793AC}" type="presParOf" srcId="{E80C9EBC-C4C9-4423-B037-6999436D1BB2}" destId="{7D864B41-8AAD-4CFE-8F24-1E743C2251A7}" srcOrd="1" destOrd="0" presId="urn:microsoft.com/office/officeart/2005/8/layout/hierarchy5"/>
    <dgm:cxn modelId="{4CAD53C8-3E45-4B44-9E89-2494ECBC6136}" type="presParOf" srcId="{7D864B41-8AAD-4CFE-8F24-1E743C2251A7}" destId="{23B06C0C-024D-45A3-B369-C8FF2CEE6A4D}" srcOrd="0" destOrd="0" presId="urn:microsoft.com/office/officeart/2005/8/layout/hierarchy5"/>
    <dgm:cxn modelId="{4D2DEA6B-D6C3-46F9-9E64-8120FE2B3C01}" type="presParOf" srcId="{23B06C0C-024D-45A3-B369-C8FF2CEE6A4D}" destId="{49CF3A6D-BA99-419F-BE29-F9F22C008C7D}" srcOrd="0" destOrd="0" presId="urn:microsoft.com/office/officeart/2005/8/layout/hierarchy5"/>
    <dgm:cxn modelId="{9168E901-C163-44D6-96D9-06255D79148E}" type="presParOf" srcId="{7D864B41-8AAD-4CFE-8F24-1E743C2251A7}" destId="{2A1CA4BB-36CE-4426-A949-3928C61B1C63}" srcOrd="1" destOrd="0" presId="urn:microsoft.com/office/officeart/2005/8/layout/hierarchy5"/>
    <dgm:cxn modelId="{B16577AF-4E88-46C0-B2D8-2BF18712DEA1}" type="presParOf" srcId="{2A1CA4BB-36CE-4426-A949-3928C61B1C63}" destId="{B3716447-18F5-4D35-8CD8-358AB0CAD5EF}" srcOrd="0" destOrd="0" presId="urn:microsoft.com/office/officeart/2005/8/layout/hierarchy5"/>
    <dgm:cxn modelId="{82635B24-977A-4875-B04E-A7C4DBA9A0E7}" type="presParOf" srcId="{2A1CA4BB-36CE-4426-A949-3928C61B1C63}" destId="{EE19090A-58BF-4C9D-AA7B-BA2ED9E7889A}" srcOrd="1" destOrd="0" presId="urn:microsoft.com/office/officeart/2005/8/layout/hierarchy5"/>
    <dgm:cxn modelId="{99366B6D-39FC-40FF-B87C-699651D44C57}" type="presParOf" srcId="{EE19090A-58BF-4C9D-AA7B-BA2ED9E7889A}" destId="{DE6D55B0-A3F9-45CF-BE0B-C708F1DF11B9}" srcOrd="0" destOrd="0" presId="urn:microsoft.com/office/officeart/2005/8/layout/hierarchy5"/>
    <dgm:cxn modelId="{6C441A9D-1FB1-4E36-9DCA-656FFE34FF36}" type="presParOf" srcId="{DE6D55B0-A3F9-45CF-BE0B-C708F1DF11B9}" destId="{3E3FAE9C-5F83-4EC9-AE85-ABC504CE9B6F}" srcOrd="0" destOrd="0" presId="urn:microsoft.com/office/officeart/2005/8/layout/hierarchy5"/>
    <dgm:cxn modelId="{3596AE64-5843-49CC-9D7A-6822D8EAC48C}" type="presParOf" srcId="{EE19090A-58BF-4C9D-AA7B-BA2ED9E7889A}" destId="{073BC1DE-B81A-467A-ACA6-9CFC087CAC46}" srcOrd="1" destOrd="0" presId="urn:microsoft.com/office/officeart/2005/8/layout/hierarchy5"/>
    <dgm:cxn modelId="{3720A1E0-AAE5-4ED5-A768-AF8C559E646E}" type="presParOf" srcId="{073BC1DE-B81A-467A-ACA6-9CFC087CAC46}" destId="{FB693CFC-7846-46D4-9B39-D957884A04E1}" srcOrd="0" destOrd="0" presId="urn:microsoft.com/office/officeart/2005/8/layout/hierarchy5"/>
    <dgm:cxn modelId="{8D344BE7-0659-4992-8EEC-B80B1377940A}" type="presParOf" srcId="{073BC1DE-B81A-467A-ACA6-9CFC087CAC46}" destId="{3AFCDAA5-4E21-422C-B1E0-E1C03616DD1B}" srcOrd="1" destOrd="0" presId="urn:microsoft.com/office/officeart/2005/8/layout/hierarchy5"/>
    <dgm:cxn modelId="{212E1362-4E26-492D-AFFF-966D037D644B}" type="presParOf" srcId="{7D864B41-8AAD-4CFE-8F24-1E743C2251A7}" destId="{B9B5203D-63FB-4152-8411-7EB19E74FFA8}" srcOrd="2" destOrd="0" presId="urn:microsoft.com/office/officeart/2005/8/layout/hierarchy5"/>
    <dgm:cxn modelId="{5206362B-B43E-4354-B530-C17AA0F7FD0A}" type="presParOf" srcId="{B9B5203D-63FB-4152-8411-7EB19E74FFA8}" destId="{4D6E5463-F072-4687-A314-EE925F94A78B}" srcOrd="0" destOrd="0" presId="urn:microsoft.com/office/officeart/2005/8/layout/hierarchy5"/>
    <dgm:cxn modelId="{5AC2501B-93A9-4EC0-92EC-868C8F72C784}" type="presParOf" srcId="{7D864B41-8AAD-4CFE-8F24-1E743C2251A7}" destId="{0CA4E0DE-4008-44FA-BF44-39B5D8EE128D}" srcOrd="3" destOrd="0" presId="urn:microsoft.com/office/officeart/2005/8/layout/hierarchy5"/>
    <dgm:cxn modelId="{A44C1668-90AE-49F9-A906-3B93737AEC65}" type="presParOf" srcId="{0CA4E0DE-4008-44FA-BF44-39B5D8EE128D}" destId="{32F6B1F9-CE7E-4173-9CBF-E9BB52EC94AB}" srcOrd="0" destOrd="0" presId="urn:microsoft.com/office/officeart/2005/8/layout/hierarchy5"/>
    <dgm:cxn modelId="{11CBFFFF-0D77-43C4-8418-A1CE0E0BFB6C}" type="presParOf" srcId="{0CA4E0DE-4008-44FA-BF44-39B5D8EE128D}" destId="{C9AA20BC-83D7-4413-86E1-3643A4A000C8}" srcOrd="1" destOrd="0" presId="urn:microsoft.com/office/officeart/2005/8/layout/hierarchy5"/>
    <dgm:cxn modelId="{88C5E19B-6410-4661-B4D0-B517E389EB9D}" type="presParOf" srcId="{C9AA20BC-83D7-4413-86E1-3643A4A000C8}" destId="{873FFA2E-BE8A-40E9-BDC5-05A01DF2B017}" srcOrd="0" destOrd="0" presId="urn:microsoft.com/office/officeart/2005/8/layout/hierarchy5"/>
    <dgm:cxn modelId="{011C645D-B888-4FCF-AE21-A0C81D79B339}" type="presParOf" srcId="{873FFA2E-BE8A-40E9-BDC5-05A01DF2B017}" destId="{6B99AF2C-311E-4209-A7B0-B47DDAED66EE}" srcOrd="0" destOrd="0" presId="urn:microsoft.com/office/officeart/2005/8/layout/hierarchy5"/>
    <dgm:cxn modelId="{19D4FCA8-4C77-470D-8589-DD49F8D8664B}" type="presParOf" srcId="{C9AA20BC-83D7-4413-86E1-3643A4A000C8}" destId="{ED75F66A-C2EB-4827-9DF2-FC69E0EAB041}" srcOrd="1" destOrd="0" presId="urn:microsoft.com/office/officeart/2005/8/layout/hierarchy5"/>
    <dgm:cxn modelId="{6670166F-BAFB-4D7B-AB78-D730B96F699D}" type="presParOf" srcId="{ED75F66A-C2EB-4827-9DF2-FC69E0EAB041}" destId="{92C1EB72-FDAA-40BD-B363-00BE42FD2341}" srcOrd="0" destOrd="0" presId="urn:microsoft.com/office/officeart/2005/8/layout/hierarchy5"/>
    <dgm:cxn modelId="{56685D63-927E-4580-A4B6-E07E62C695CB}" type="presParOf" srcId="{ED75F66A-C2EB-4827-9DF2-FC69E0EAB041}" destId="{D8CC4A46-BC1F-4822-BEAB-2814811A1F1E}" srcOrd="1" destOrd="0" presId="urn:microsoft.com/office/officeart/2005/8/layout/hierarchy5"/>
    <dgm:cxn modelId="{C89D4D44-631E-40B4-80D9-E03F899ED6B8}" type="presParOf" srcId="{7D864B41-8AAD-4CFE-8F24-1E743C2251A7}" destId="{6C1D9AAF-E89F-4EC6-BFEB-D151397F7E0D}" srcOrd="4" destOrd="0" presId="urn:microsoft.com/office/officeart/2005/8/layout/hierarchy5"/>
    <dgm:cxn modelId="{B3865CC9-A4F1-44E6-876A-4AC96D189F49}" type="presParOf" srcId="{6C1D9AAF-E89F-4EC6-BFEB-D151397F7E0D}" destId="{F9868D89-173F-4C8C-B7C9-3F34A1256C68}" srcOrd="0" destOrd="0" presId="urn:microsoft.com/office/officeart/2005/8/layout/hierarchy5"/>
    <dgm:cxn modelId="{ACA8DC06-F309-419F-AE85-FAAF5F23BA45}" type="presParOf" srcId="{7D864B41-8AAD-4CFE-8F24-1E743C2251A7}" destId="{AAE525F3-0B9B-40F2-9113-5D8088129BB9}" srcOrd="5" destOrd="0" presId="urn:microsoft.com/office/officeart/2005/8/layout/hierarchy5"/>
    <dgm:cxn modelId="{26D9297E-B46C-495B-B1B0-784597356F18}" type="presParOf" srcId="{AAE525F3-0B9B-40F2-9113-5D8088129BB9}" destId="{2CCC6BFA-01C2-4D30-BF53-3D6419BAE149}" srcOrd="0" destOrd="0" presId="urn:microsoft.com/office/officeart/2005/8/layout/hierarchy5"/>
    <dgm:cxn modelId="{A519F29C-F630-4D85-9DD1-322AB784036F}" type="presParOf" srcId="{AAE525F3-0B9B-40F2-9113-5D8088129BB9}" destId="{A998DAB9-739E-4908-859A-C59E58A12266}" srcOrd="1" destOrd="0" presId="urn:microsoft.com/office/officeart/2005/8/layout/hierarchy5"/>
    <dgm:cxn modelId="{B4DBB4E9-622B-451A-9F6D-D181E59C0A37}" type="presParOf" srcId="{A998DAB9-739E-4908-859A-C59E58A12266}" destId="{509E9E94-BB36-4763-B2B5-81849A65FEFD}" srcOrd="0" destOrd="0" presId="urn:microsoft.com/office/officeart/2005/8/layout/hierarchy5"/>
    <dgm:cxn modelId="{1FB5C452-1E8F-4F91-9ED7-24983790F5F4}" type="presParOf" srcId="{509E9E94-BB36-4763-B2B5-81849A65FEFD}" destId="{9806BF09-2DB7-4375-901D-DF715AF01957}" srcOrd="0" destOrd="0" presId="urn:microsoft.com/office/officeart/2005/8/layout/hierarchy5"/>
    <dgm:cxn modelId="{DE4B5D42-A4EB-46E1-A61E-65C682D8E6D6}" type="presParOf" srcId="{A998DAB9-739E-4908-859A-C59E58A12266}" destId="{DE649279-80BA-4E0D-AFDE-61AC4ECBD6FD}" srcOrd="1" destOrd="0" presId="urn:microsoft.com/office/officeart/2005/8/layout/hierarchy5"/>
    <dgm:cxn modelId="{5BD722C8-5C10-4CDF-B5BE-47FE9231256C}" type="presParOf" srcId="{DE649279-80BA-4E0D-AFDE-61AC4ECBD6FD}" destId="{7C21A9C0-1CA3-4665-8AA3-5F96C67CDEE7}" srcOrd="0" destOrd="0" presId="urn:microsoft.com/office/officeart/2005/8/layout/hierarchy5"/>
    <dgm:cxn modelId="{A4153CF1-D2B7-4A93-A39B-8966B32CF0B8}" type="presParOf" srcId="{DE649279-80BA-4E0D-AFDE-61AC4ECBD6FD}" destId="{681A529A-9CB2-4C21-B454-D19BF11E6394}" srcOrd="1" destOrd="0" presId="urn:microsoft.com/office/officeart/2005/8/layout/hierarchy5"/>
    <dgm:cxn modelId="{B94ADEB4-6A63-4549-B79C-48B905EBA74F}" type="presParOf" srcId="{4F29BFF5-6BCF-4ACE-958F-3582AADEFA4C}" destId="{C28E25E7-1929-4288-B52E-A6FD6709E678}" srcOrd="1" destOrd="0" presId="urn:microsoft.com/office/officeart/2005/8/layout/hierarchy5"/>
    <dgm:cxn modelId="{176F9ED8-2E0E-499D-A09F-017E4AF89D8B}" type="presParOf" srcId="{C28E25E7-1929-4288-B52E-A6FD6709E678}" destId="{465FF44F-7CA9-41B0-805C-4CC436CC8458}" srcOrd="0" destOrd="0" presId="urn:microsoft.com/office/officeart/2005/8/layout/hierarchy5"/>
    <dgm:cxn modelId="{D0F956E5-E079-4513-9867-394BFA300E19}" type="presParOf" srcId="{465FF44F-7CA9-41B0-805C-4CC436CC8458}" destId="{29096A47-A959-4489-A431-B77C4B79F58D}" srcOrd="0" destOrd="0" presId="urn:microsoft.com/office/officeart/2005/8/layout/hierarchy5"/>
    <dgm:cxn modelId="{791E6713-25D2-440B-95B3-AAC19128ED1D}" type="presParOf" srcId="{465FF44F-7CA9-41B0-805C-4CC436CC8458}" destId="{4479BF5F-E138-42E0-84F7-99B65E7BCE9B}" srcOrd="1" destOrd="0" presId="urn:microsoft.com/office/officeart/2005/8/layout/hierarchy5"/>
    <dgm:cxn modelId="{FE7D1A19-434B-4ADD-AC49-DC544CE798EE}" type="presParOf" srcId="{C28E25E7-1929-4288-B52E-A6FD6709E678}" destId="{C2AE4565-D6D8-40EB-BFCF-1D3DC0B29337}" srcOrd="1" destOrd="0" presId="urn:microsoft.com/office/officeart/2005/8/layout/hierarchy5"/>
    <dgm:cxn modelId="{30D5EB8A-E07F-4EE2-969E-838959CE5938}" type="presParOf" srcId="{C2AE4565-D6D8-40EB-BFCF-1D3DC0B29337}" destId="{AC97D689-D0D3-447B-9296-81C4B61CA6A7}" srcOrd="0" destOrd="0" presId="urn:microsoft.com/office/officeart/2005/8/layout/hierarchy5"/>
    <dgm:cxn modelId="{BEB3097E-BE25-41AC-8362-26C905B0C328}" type="presParOf" srcId="{C28E25E7-1929-4288-B52E-A6FD6709E678}" destId="{4C489E6C-6991-4F52-85B3-47D17F677BB8}" srcOrd="2" destOrd="0" presId="urn:microsoft.com/office/officeart/2005/8/layout/hierarchy5"/>
    <dgm:cxn modelId="{2C2F436E-2835-4D8E-BB03-CAB35ABCD994}" type="presParOf" srcId="{4C489E6C-6991-4F52-85B3-47D17F677BB8}" destId="{C877B781-DEA2-429E-B685-AAE888693E95}" srcOrd="0" destOrd="0" presId="urn:microsoft.com/office/officeart/2005/8/layout/hierarchy5"/>
    <dgm:cxn modelId="{33EC4252-21C0-4946-B3DB-A21B275B80B8}" type="presParOf" srcId="{4C489E6C-6991-4F52-85B3-47D17F677BB8}" destId="{1A869FC9-4996-4D90-9C0D-ABDCF64D30AB}" srcOrd="1" destOrd="0" presId="urn:microsoft.com/office/officeart/2005/8/layout/hierarchy5"/>
    <dgm:cxn modelId="{4A7872BC-695B-4226-A504-B663B456E8B4}" type="presParOf" srcId="{C28E25E7-1929-4288-B52E-A6FD6709E678}" destId="{C1F7BF13-1CE2-444B-A763-9CB7DCEF3082}" srcOrd="3" destOrd="0" presId="urn:microsoft.com/office/officeart/2005/8/layout/hierarchy5"/>
    <dgm:cxn modelId="{380F1CEC-00BB-492B-A098-0C5DF644A606}" type="presParOf" srcId="{C1F7BF13-1CE2-444B-A763-9CB7DCEF3082}" destId="{56D27EAF-5373-43E0-ACB3-9EB06B6F49F3}" srcOrd="0" destOrd="0" presId="urn:microsoft.com/office/officeart/2005/8/layout/hierarchy5"/>
    <dgm:cxn modelId="{E4129FDF-9913-4805-9178-65AD2C890619}" type="presParOf" srcId="{C28E25E7-1929-4288-B52E-A6FD6709E678}" destId="{CA6E6B00-52D7-4BAB-BF1D-A41545B903C4}" srcOrd="4" destOrd="0" presId="urn:microsoft.com/office/officeart/2005/8/layout/hierarchy5"/>
    <dgm:cxn modelId="{D0C49339-CFD0-4E90-9105-E70898EC73AF}" type="presParOf" srcId="{CA6E6B00-52D7-4BAB-BF1D-A41545B903C4}" destId="{2BE6AA09-14AC-494A-8F16-1DEFBE309297}" srcOrd="0" destOrd="0" presId="urn:microsoft.com/office/officeart/2005/8/layout/hierarchy5"/>
    <dgm:cxn modelId="{733C8CE4-B304-4183-8444-EF34CE283650}" type="presParOf" srcId="{CA6E6B00-52D7-4BAB-BF1D-A41545B903C4}" destId="{68196936-34F5-4396-A483-88704C03C058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6AA09-14AC-494A-8F16-1DEFBE309297}">
      <dsp:nvSpPr>
        <dsp:cNvPr id="0" name=""/>
        <dsp:cNvSpPr/>
      </dsp:nvSpPr>
      <dsp:spPr>
        <a:xfrm>
          <a:off x="2672815" y="0"/>
          <a:ext cx="857267" cy="1786411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4">
              <a:tint val="40000"/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Iglesia</a:t>
          </a:r>
        </a:p>
      </dsp:txBody>
      <dsp:txXfrm>
        <a:off x="2672815" y="0"/>
        <a:ext cx="857267" cy="535923"/>
      </dsp:txXfrm>
    </dsp:sp>
    <dsp:sp modelId="{C877B781-DEA2-429E-B685-AAE888693E95}">
      <dsp:nvSpPr>
        <dsp:cNvPr id="0" name=""/>
        <dsp:cNvSpPr/>
      </dsp:nvSpPr>
      <dsp:spPr>
        <a:xfrm>
          <a:off x="1672669" y="0"/>
          <a:ext cx="857267" cy="1786411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4">
              <a:tint val="40000"/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Ministerio</a:t>
          </a:r>
        </a:p>
      </dsp:txBody>
      <dsp:txXfrm>
        <a:off x="1672669" y="0"/>
        <a:ext cx="857267" cy="535923"/>
      </dsp:txXfrm>
    </dsp:sp>
    <dsp:sp modelId="{29096A47-A959-4489-A431-B77C4B79F58D}">
      <dsp:nvSpPr>
        <dsp:cNvPr id="0" name=""/>
        <dsp:cNvSpPr/>
      </dsp:nvSpPr>
      <dsp:spPr>
        <a:xfrm>
          <a:off x="672523" y="0"/>
          <a:ext cx="857267" cy="1786411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4">
              <a:tint val="40000"/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Pastor</a:t>
          </a:r>
        </a:p>
      </dsp:txBody>
      <dsp:txXfrm>
        <a:off x="672523" y="0"/>
        <a:ext cx="857267" cy="535923"/>
      </dsp:txXfrm>
    </dsp:sp>
    <dsp:sp modelId="{000C4C0C-FB70-4B71-8DBA-E2807FF37158}">
      <dsp:nvSpPr>
        <dsp:cNvPr id="0" name=""/>
        <dsp:cNvSpPr/>
      </dsp:nvSpPr>
      <dsp:spPr>
        <a:xfrm>
          <a:off x="743962" y="946841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3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Pastor</a:t>
          </a:r>
        </a:p>
      </dsp:txBody>
      <dsp:txXfrm>
        <a:off x="754424" y="957303"/>
        <a:ext cx="693465" cy="336270"/>
      </dsp:txXfrm>
    </dsp:sp>
    <dsp:sp modelId="{23B06C0C-024D-45A3-B369-C8FF2CEE6A4D}">
      <dsp:nvSpPr>
        <dsp:cNvPr id="0" name=""/>
        <dsp:cNvSpPr/>
      </dsp:nvSpPr>
      <dsp:spPr>
        <a:xfrm rot="18289469">
          <a:off x="1351034" y="902056"/>
          <a:ext cx="50039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00391" y="17995"/>
              </a:lnTo>
            </a:path>
          </a:pathLst>
        </a:custGeom>
        <a:noFill/>
        <a:ln w="12700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588720" y="907542"/>
        <a:ext cx="25019" cy="25019"/>
      </dsp:txXfrm>
    </dsp:sp>
    <dsp:sp modelId="{B3716447-18F5-4D35-8CD8-358AB0CAD5EF}">
      <dsp:nvSpPr>
        <dsp:cNvPr id="0" name=""/>
        <dsp:cNvSpPr/>
      </dsp:nvSpPr>
      <dsp:spPr>
        <a:xfrm>
          <a:off x="1744108" y="536067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5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Ministro</a:t>
          </a:r>
        </a:p>
      </dsp:txBody>
      <dsp:txXfrm>
        <a:off x="1754570" y="546529"/>
        <a:ext cx="693465" cy="336270"/>
      </dsp:txXfrm>
    </dsp:sp>
    <dsp:sp modelId="{DE6D55B0-A3F9-45CF-BE0B-C708F1DF11B9}">
      <dsp:nvSpPr>
        <dsp:cNvPr id="0" name=""/>
        <dsp:cNvSpPr/>
      </dsp:nvSpPr>
      <dsp:spPr>
        <a:xfrm>
          <a:off x="2458498" y="696669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94232" y="707520"/>
        <a:ext cx="14287" cy="14287"/>
      </dsp:txXfrm>
    </dsp:sp>
    <dsp:sp modelId="{FB693CFC-7846-46D4-9B39-D957884A04E1}">
      <dsp:nvSpPr>
        <dsp:cNvPr id="0" name=""/>
        <dsp:cNvSpPr/>
      </dsp:nvSpPr>
      <dsp:spPr>
        <a:xfrm>
          <a:off x="2744254" y="536067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6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Familia</a:t>
          </a:r>
        </a:p>
      </dsp:txBody>
      <dsp:txXfrm>
        <a:off x="2754716" y="546529"/>
        <a:ext cx="693465" cy="336270"/>
      </dsp:txXfrm>
    </dsp:sp>
    <dsp:sp modelId="{B9B5203D-63FB-4152-8411-7EB19E74FFA8}">
      <dsp:nvSpPr>
        <dsp:cNvPr id="0" name=""/>
        <dsp:cNvSpPr/>
      </dsp:nvSpPr>
      <dsp:spPr>
        <a:xfrm>
          <a:off x="1458352" y="1107443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594086" y="1118295"/>
        <a:ext cx="14287" cy="14287"/>
      </dsp:txXfrm>
    </dsp:sp>
    <dsp:sp modelId="{32F6B1F9-CE7E-4173-9CBF-E9BB52EC94AB}">
      <dsp:nvSpPr>
        <dsp:cNvPr id="0" name=""/>
        <dsp:cNvSpPr/>
      </dsp:nvSpPr>
      <dsp:spPr>
        <a:xfrm>
          <a:off x="1744108" y="946841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5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Ministro</a:t>
          </a:r>
        </a:p>
      </dsp:txBody>
      <dsp:txXfrm>
        <a:off x="1754570" y="957303"/>
        <a:ext cx="693465" cy="336270"/>
      </dsp:txXfrm>
    </dsp:sp>
    <dsp:sp modelId="{873FFA2E-BE8A-40E9-BDC5-05A01DF2B017}">
      <dsp:nvSpPr>
        <dsp:cNvPr id="0" name=""/>
        <dsp:cNvSpPr/>
      </dsp:nvSpPr>
      <dsp:spPr>
        <a:xfrm>
          <a:off x="2458498" y="1107443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94232" y="1118295"/>
        <a:ext cx="14287" cy="14287"/>
      </dsp:txXfrm>
    </dsp:sp>
    <dsp:sp modelId="{92C1EB72-FDAA-40BD-B363-00BE42FD2341}">
      <dsp:nvSpPr>
        <dsp:cNvPr id="0" name=""/>
        <dsp:cNvSpPr/>
      </dsp:nvSpPr>
      <dsp:spPr>
        <a:xfrm>
          <a:off x="2744254" y="946841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6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Familia</a:t>
          </a:r>
        </a:p>
      </dsp:txBody>
      <dsp:txXfrm>
        <a:off x="2754716" y="957303"/>
        <a:ext cx="693465" cy="336270"/>
      </dsp:txXfrm>
    </dsp:sp>
    <dsp:sp modelId="{6C1D9AAF-E89F-4EC6-BFEB-D151397F7E0D}">
      <dsp:nvSpPr>
        <dsp:cNvPr id="0" name=""/>
        <dsp:cNvSpPr/>
      </dsp:nvSpPr>
      <dsp:spPr>
        <a:xfrm rot="3310531">
          <a:off x="1351034" y="1312830"/>
          <a:ext cx="500391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500391" y="17995"/>
              </a:lnTo>
            </a:path>
          </a:pathLst>
        </a:custGeom>
        <a:noFill/>
        <a:ln w="12700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588720" y="1318316"/>
        <a:ext cx="25019" cy="25019"/>
      </dsp:txXfrm>
    </dsp:sp>
    <dsp:sp modelId="{2CCC6BFA-01C2-4D30-BF53-3D6419BAE149}">
      <dsp:nvSpPr>
        <dsp:cNvPr id="0" name=""/>
        <dsp:cNvSpPr/>
      </dsp:nvSpPr>
      <dsp:spPr>
        <a:xfrm>
          <a:off x="1744108" y="1357615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5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Ministro</a:t>
          </a:r>
        </a:p>
      </dsp:txBody>
      <dsp:txXfrm>
        <a:off x="1754570" y="1368077"/>
        <a:ext cx="693465" cy="336270"/>
      </dsp:txXfrm>
    </dsp:sp>
    <dsp:sp modelId="{509E9E94-BB36-4763-B2B5-81849A65FEFD}">
      <dsp:nvSpPr>
        <dsp:cNvPr id="0" name=""/>
        <dsp:cNvSpPr/>
      </dsp:nvSpPr>
      <dsp:spPr>
        <a:xfrm>
          <a:off x="2458498" y="1518217"/>
          <a:ext cx="285755" cy="35991"/>
        </a:xfrm>
        <a:custGeom>
          <a:avLst/>
          <a:gdLst/>
          <a:ahLst/>
          <a:cxnLst/>
          <a:rect l="0" t="0" r="0" b="0"/>
          <a:pathLst>
            <a:path>
              <a:moveTo>
                <a:pt x="0" y="17995"/>
              </a:moveTo>
              <a:lnTo>
                <a:pt x="285755" y="17995"/>
              </a:lnTo>
            </a:path>
          </a:pathLst>
        </a:custGeom>
        <a:noFill/>
        <a:ln w="12700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594232" y="1529069"/>
        <a:ext cx="14287" cy="14287"/>
      </dsp:txXfrm>
    </dsp:sp>
    <dsp:sp modelId="{7C21A9C0-1CA3-4665-8AA3-5F96C67CDEE7}">
      <dsp:nvSpPr>
        <dsp:cNvPr id="0" name=""/>
        <dsp:cNvSpPr/>
      </dsp:nvSpPr>
      <dsp:spPr>
        <a:xfrm>
          <a:off x="2744254" y="1357615"/>
          <a:ext cx="714389" cy="3571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75000"/>
                <a:satMod val="160000"/>
              </a:schemeClr>
            </a:gs>
            <a:gs pos="6200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25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80000"/>
                <a:shade val="100000"/>
                <a:satMod val="140000"/>
              </a:schemeClr>
            </a:gs>
          </a:gsLst>
          <a:lin ang="16200000" scaled="1"/>
        </a:gra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contourW="12700" prstMaterial="powder">
          <a:bevelT h="50800"/>
          <a:contourClr>
            <a:schemeClr val="accent6">
              <a:hueOff val="0"/>
              <a:satOff val="0"/>
              <a:lumOff val="0"/>
              <a:alphaOff val="0"/>
              <a:tint val="100000"/>
              <a:shade val="100000"/>
              <a:satMod val="10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kern="1200"/>
            <a:t>Familia</a:t>
          </a:r>
        </a:p>
      </dsp:txBody>
      <dsp:txXfrm>
        <a:off x="2754716" y="1368077"/>
        <a:ext cx="693465" cy="336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000000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000000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55F7B75FF76441769369FECC15AFD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CD3A-0234-4025-BA1A-1045B40FE70E}"/>
      </w:docPartPr>
      <w:docPartBody>
        <w:p w:rsidR="00000000" w:rsidRDefault="00EB54AF">
          <w:pPr>
            <w:pStyle w:val="55F7B75FF76441769369FECC15AFDB45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000000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BD38AD3794BB4D20A277FB9DD77A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DB64-F6E5-42A3-A17E-575308CAD914}"/>
      </w:docPartPr>
      <w:docPartBody>
        <w:p w:rsidR="00000000" w:rsidRDefault="00D76B99" w:rsidP="00D76B99">
          <w:pPr>
            <w:pStyle w:val="BD38AD3794BB4D20A277FB9DD77A2AB6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D76B9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CoverPageProperties xmlns="http://schemas.microsoft.com/office/2006/coverPageProps">
  <PublishDate>2011-02-13T00:00:00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</Template>
  <TotalTime>55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cp:lastPrinted>2006-08-01T17:47:00Z</cp:lastPrinted>
  <dcterms:created xsi:type="dcterms:W3CDTF">2011-02-15T13:02:00Z</dcterms:created>
  <dcterms:modified xsi:type="dcterms:W3CDTF">2011-02-15T13:57:00Z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